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7E1B4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大地自营</w:t>
      </w:r>
      <w:r>
        <w:rPr>
          <w:rFonts w:hint="eastAsia"/>
          <w:b/>
          <w:sz w:val="52"/>
          <w:szCs w:val="52"/>
        </w:rPr>
        <w:t>AP</w:t>
      </w:r>
      <w:r>
        <w:rPr>
          <w:b/>
          <w:sz w:val="52"/>
          <w:szCs w:val="52"/>
        </w:rPr>
        <w:t>I</w:t>
      </w:r>
      <w:r>
        <w:rPr>
          <w:rFonts w:hint="eastAsia"/>
          <w:b/>
          <w:sz w:val="52"/>
          <w:szCs w:val="52"/>
        </w:rPr>
        <w:t>文档</w:t>
      </w:r>
    </w:p>
    <w:p w:rsidR="00C250AB" w:rsidRDefault="007E1B4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前后台交互接口</w:t>
      </w:r>
      <w:r>
        <w:rPr>
          <w:rFonts w:hint="eastAsia"/>
          <w:b/>
          <w:sz w:val="32"/>
          <w:szCs w:val="32"/>
        </w:rPr>
        <w:t>API</w:t>
      </w:r>
    </w:p>
    <w:p w:rsidR="00C250AB" w:rsidRDefault="007E1B4E">
      <w:pPr>
        <w:jc w:val="center"/>
      </w:pPr>
      <w:r>
        <w:rPr>
          <w:rFonts w:hint="eastAsia"/>
        </w:rPr>
        <w:t>V1.0</w:t>
      </w: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7E1B4E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大地信息化中心</w:t>
      </w:r>
    </w:p>
    <w:p w:rsidR="00C250AB" w:rsidRDefault="00C250AB"/>
    <w:tbl>
      <w:tblPr>
        <w:tblW w:w="9333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040"/>
        <w:gridCol w:w="1079"/>
        <w:gridCol w:w="1058"/>
        <w:gridCol w:w="1058"/>
        <w:gridCol w:w="849"/>
        <w:gridCol w:w="3192"/>
      </w:tblGrid>
      <w:tr w:rsidR="00C250AB">
        <w:trPr>
          <w:trHeight w:val="433"/>
        </w:trPr>
        <w:tc>
          <w:tcPr>
            <w:tcW w:w="1057" w:type="dxa"/>
            <w:vAlign w:val="center"/>
          </w:tcPr>
          <w:p w:rsidR="00C250AB" w:rsidRDefault="007E1B4E">
            <w:pPr>
              <w:spacing w:line="360" w:lineRule="auto"/>
              <w:rPr>
                <w:rFonts w:ascii="Calibri" w:hAnsi="Calibri"/>
                <w:b/>
                <w:color w:val="555555"/>
                <w:kern w:val="0"/>
                <w:szCs w:val="21"/>
              </w:rPr>
            </w:pPr>
            <w:r>
              <w:rPr>
                <w:rFonts w:ascii="Calibri" w:hAnsi="宋体"/>
                <w:b/>
                <w:color w:val="555555"/>
                <w:kern w:val="0"/>
                <w:szCs w:val="21"/>
              </w:rPr>
              <w:t>总页数</w:t>
            </w:r>
          </w:p>
        </w:tc>
        <w:tc>
          <w:tcPr>
            <w:tcW w:w="1040" w:type="dxa"/>
            <w:vAlign w:val="center"/>
          </w:tcPr>
          <w:p w:rsidR="00C250AB" w:rsidRDefault="00C250AB">
            <w:pPr>
              <w:spacing w:line="360" w:lineRule="auto"/>
              <w:rPr>
                <w:rFonts w:ascii="Calibri" w:hAnsi="Calibri"/>
                <w:b/>
                <w:color w:val="555555"/>
                <w:kern w:val="0"/>
                <w:szCs w:val="21"/>
              </w:rPr>
            </w:pPr>
          </w:p>
        </w:tc>
        <w:tc>
          <w:tcPr>
            <w:tcW w:w="1079" w:type="dxa"/>
            <w:vAlign w:val="center"/>
          </w:tcPr>
          <w:p w:rsidR="00C250AB" w:rsidRDefault="007E1B4E">
            <w:pPr>
              <w:spacing w:line="360" w:lineRule="auto"/>
              <w:rPr>
                <w:rFonts w:ascii="Calibri" w:hAnsi="Calibri"/>
                <w:b/>
                <w:color w:val="555555"/>
                <w:kern w:val="0"/>
                <w:szCs w:val="21"/>
              </w:rPr>
            </w:pPr>
            <w:r>
              <w:rPr>
                <w:rFonts w:ascii="Calibri" w:hAnsi="宋体"/>
                <w:b/>
                <w:color w:val="555555"/>
                <w:kern w:val="0"/>
                <w:szCs w:val="21"/>
              </w:rPr>
              <w:t>正文</w:t>
            </w:r>
          </w:p>
        </w:tc>
        <w:tc>
          <w:tcPr>
            <w:tcW w:w="1058" w:type="dxa"/>
            <w:vAlign w:val="center"/>
          </w:tcPr>
          <w:p w:rsidR="00C250AB" w:rsidRDefault="00C250AB">
            <w:pPr>
              <w:spacing w:line="360" w:lineRule="auto"/>
              <w:rPr>
                <w:rFonts w:ascii="Calibri" w:hAnsi="Calibri"/>
                <w:b/>
                <w:color w:val="555555"/>
                <w:kern w:val="0"/>
                <w:szCs w:val="21"/>
              </w:rPr>
            </w:pPr>
          </w:p>
        </w:tc>
        <w:tc>
          <w:tcPr>
            <w:tcW w:w="1058" w:type="dxa"/>
            <w:vAlign w:val="center"/>
          </w:tcPr>
          <w:p w:rsidR="00C250AB" w:rsidRDefault="007E1B4E">
            <w:pPr>
              <w:spacing w:line="360" w:lineRule="auto"/>
              <w:rPr>
                <w:rFonts w:ascii="Calibri" w:hAnsi="Calibri"/>
                <w:b/>
                <w:color w:val="555555"/>
                <w:kern w:val="0"/>
                <w:szCs w:val="21"/>
              </w:rPr>
            </w:pPr>
            <w:r>
              <w:rPr>
                <w:rFonts w:ascii="Calibri" w:hAnsi="宋体"/>
                <w:b/>
                <w:color w:val="555555"/>
                <w:kern w:val="0"/>
                <w:szCs w:val="21"/>
              </w:rPr>
              <w:t>附录</w:t>
            </w:r>
          </w:p>
        </w:tc>
        <w:tc>
          <w:tcPr>
            <w:tcW w:w="849" w:type="dxa"/>
            <w:vAlign w:val="center"/>
          </w:tcPr>
          <w:p w:rsidR="00C250AB" w:rsidRDefault="00C250AB">
            <w:pPr>
              <w:spacing w:line="360" w:lineRule="auto"/>
              <w:rPr>
                <w:rFonts w:ascii="Calibri" w:hAnsi="Calibri"/>
                <w:b/>
                <w:color w:val="555555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 w:rsidR="00C250AB" w:rsidRDefault="007E1B4E">
            <w:pPr>
              <w:spacing w:line="360" w:lineRule="auto"/>
              <w:rPr>
                <w:rFonts w:ascii="Calibri" w:hAnsi="Calibri"/>
                <w:b/>
                <w:color w:val="555555"/>
                <w:kern w:val="0"/>
                <w:szCs w:val="21"/>
              </w:rPr>
            </w:pPr>
            <w:r>
              <w:rPr>
                <w:rFonts w:ascii="Calibri" w:hAnsi="宋体"/>
                <w:b/>
                <w:color w:val="555555"/>
                <w:kern w:val="0"/>
                <w:szCs w:val="21"/>
              </w:rPr>
              <w:t>生效日期：年月日</w:t>
            </w:r>
          </w:p>
        </w:tc>
      </w:tr>
      <w:tr w:rsidR="00C250AB">
        <w:trPr>
          <w:trHeight w:val="281"/>
        </w:trPr>
        <w:tc>
          <w:tcPr>
            <w:tcW w:w="3176" w:type="dxa"/>
            <w:gridSpan w:val="3"/>
            <w:vAlign w:val="center"/>
          </w:tcPr>
          <w:p w:rsidR="00C250AB" w:rsidRDefault="007E1B4E">
            <w:pPr>
              <w:spacing w:line="360" w:lineRule="auto"/>
              <w:rPr>
                <w:rFonts w:ascii="Calibri" w:hAnsi="Calibri"/>
                <w:b/>
                <w:color w:val="555555"/>
                <w:kern w:val="0"/>
                <w:szCs w:val="21"/>
              </w:rPr>
            </w:pPr>
            <w:r>
              <w:rPr>
                <w:rFonts w:ascii="Calibri" w:hAnsi="宋体"/>
                <w:b/>
                <w:color w:val="555555"/>
                <w:kern w:val="0"/>
                <w:szCs w:val="21"/>
              </w:rPr>
              <w:t>编制：</w:t>
            </w:r>
          </w:p>
        </w:tc>
        <w:tc>
          <w:tcPr>
            <w:tcW w:w="2965" w:type="dxa"/>
            <w:gridSpan w:val="3"/>
            <w:vAlign w:val="center"/>
          </w:tcPr>
          <w:p w:rsidR="00C250AB" w:rsidRDefault="007E1B4E">
            <w:pPr>
              <w:spacing w:line="360" w:lineRule="auto"/>
              <w:rPr>
                <w:rFonts w:ascii="Calibri" w:hAnsi="Calibri"/>
                <w:b/>
                <w:color w:val="555555"/>
                <w:kern w:val="0"/>
                <w:szCs w:val="21"/>
              </w:rPr>
            </w:pPr>
            <w:r>
              <w:rPr>
                <w:rFonts w:ascii="Calibri" w:hAnsi="宋体"/>
                <w:b/>
                <w:color w:val="555555"/>
                <w:kern w:val="0"/>
                <w:szCs w:val="21"/>
              </w:rPr>
              <w:t>审核：</w:t>
            </w:r>
          </w:p>
        </w:tc>
        <w:tc>
          <w:tcPr>
            <w:tcW w:w="3192" w:type="dxa"/>
            <w:vAlign w:val="center"/>
          </w:tcPr>
          <w:p w:rsidR="00C250AB" w:rsidRDefault="007E1B4E">
            <w:pPr>
              <w:spacing w:line="360" w:lineRule="auto"/>
              <w:rPr>
                <w:rFonts w:ascii="Calibri" w:hAnsi="Calibri"/>
                <w:b/>
                <w:color w:val="555555"/>
                <w:kern w:val="0"/>
                <w:szCs w:val="21"/>
              </w:rPr>
            </w:pPr>
            <w:r>
              <w:rPr>
                <w:rFonts w:ascii="Calibri" w:hAnsi="宋体"/>
                <w:b/>
                <w:color w:val="555555"/>
                <w:kern w:val="0"/>
                <w:szCs w:val="21"/>
              </w:rPr>
              <w:t>批准：</w:t>
            </w:r>
          </w:p>
        </w:tc>
      </w:tr>
    </w:tbl>
    <w:p w:rsidR="00C250AB" w:rsidRDefault="00C250AB">
      <w:pPr>
        <w:jc w:val="center"/>
        <w:rPr>
          <w:sz w:val="30"/>
          <w:szCs w:val="30"/>
        </w:rPr>
      </w:pPr>
    </w:p>
    <w:p w:rsidR="00C250AB" w:rsidRDefault="007E1B4E">
      <w:pPr>
        <w:jc w:val="center"/>
        <w:rPr>
          <w:sz w:val="28"/>
          <w:szCs w:val="28"/>
        </w:rPr>
      </w:pPr>
      <w:r>
        <w:rPr>
          <w:sz w:val="28"/>
          <w:szCs w:val="28"/>
        </w:rPr>
        <w:t>年月日</w:t>
      </w:r>
    </w:p>
    <w:p w:rsidR="00C250AB" w:rsidRDefault="00C250AB">
      <w:pPr>
        <w:jc w:val="center"/>
        <w:rPr>
          <w:rFonts w:ascii="宋体" w:hAnsi="宋体"/>
          <w:b/>
          <w:sz w:val="24"/>
        </w:rPr>
      </w:pPr>
    </w:p>
    <w:p w:rsidR="00C250AB" w:rsidRDefault="007E1B4E">
      <w:r>
        <w:br w:type="page"/>
      </w:r>
      <w:r>
        <w:rPr>
          <w:rFonts w:hint="eastAsia"/>
        </w:rPr>
        <w:lastRenderedPageBreak/>
        <w:t>修改记录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237"/>
        <w:gridCol w:w="1666"/>
      </w:tblGrid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2017-1-20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初稿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刘晓松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2017-2-27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</w:pPr>
            <w:r>
              <w:t>C</w:t>
            </w:r>
            <w:r>
              <w:rPr>
                <w:rFonts w:hint="eastAsia"/>
              </w:rPr>
              <w:t>inema</w:t>
            </w:r>
            <w:r>
              <w:rPr>
                <w:rFonts w:hint="eastAsia"/>
              </w:rPr>
              <w:t>工程</w:t>
            </w:r>
            <w:r>
              <w:t>：修改热映、即将上映、</w:t>
            </w:r>
            <w:r>
              <w:rPr>
                <w:rFonts w:hint="eastAsia"/>
              </w:rPr>
              <w:t>排期</w:t>
            </w:r>
            <w:r>
              <w:t>列表接口的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pageNo</w:t>
            </w:r>
            <w:r>
              <w:rPr>
                <w:rFonts w:hint="eastAsia"/>
              </w:rPr>
              <w:t>的</w:t>
            </w:r>
            <w:r>
              <w:t>参数名。</w:t>
            </w:r>
            <w:r>
              <w:rPr>
                <w:rFonts w:hint="eastAsia"/>
              </w:rPr>
              <w:t>p</w:t>
            </w:r>
            <w:r>
              <w:t>ageSize --</w:t>
            </w:r>
            <w:r>
              <w:sym w:font="Wingdings" w:char="F0E0"/>
            </w:r>
            <w:r>
              <w:t>l    pageNo--</w:t>
            </w:r>
            <w:r>
              <w:sym w:font="Wingdings" w:char="F0E0"/>
            </w:r>
            <w:r>
              <w:t>p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刘晓松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</w:t>
            </w:r>
            <w:r>
              <w:t>17-02-28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影片排期</w:t>
            </w:r>
            <w:r>
              <w:t>列表查询接口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刘晓松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2017-03-02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修改通用返回值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码；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龚琦轩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2017-03-06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增加通用参数</w:t>
            </w:r>
            <w:r>
              <w:rPr>
                <w:rFonts w:hint="eastAsia"/>
              </w:rPr>
              <w:t xml:space="preserve"> d</w:t>
            </w:r>
            <w:r>
              <w:t xml:space="preserve">,s,i </w:t>
            </w:r>
            <w:r>
              <w:t>及对应的描述说明</w:t>
            </w:r>
            <w:r>
              <w:rPr>
                <w:rFonts w:hint="eastAsia"/>
              </w:rPr>
              <w:t>；</w:t>
            </w:r>
          </w:p>
          <w:p w:rsidR="00C250AB" w:rsidRDefault="007E1B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删除平台参数的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参数值和名称，修改平台参数为终</w:t>
            </w:r>
            <w:r>
              <w:rPr>
                <w:rFonts w:asciiTheme="minorEastAsia" w:hAnsiTheme="minorEastAsia" w:hint="eastAsia"/>
              </w:rPr>
              <w:t>端</w:t>
            </w:r>
            <w:r>
              <w:rPr>
                <w:rFonts w:asciiTheme="minorEastAsia" w:hAnsiTheme="minorEastAsia"/>
              </w:rPr>
              <w:t>设备</w:t>
            </w:r>
            <w:r>
              <w:rPr>
                <w:rFonts w:asciiTheme="minorEastAsia" w:hAnsiTheme="minorEastAsia" w:hint="eastAsia"/>
              </w:rPr>
              <w:t>类型；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>删除用户操作参数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>修改通用参数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说明改为</w:t>
            </w:r>
            <w:r>
              <w:rPr>
                <w:rFonts w:asciiTheme="minorEastAsia" w:hAnsiTheme="minorEastAsia" w:hint="eastAsia"/>
              </w:rPr>
              <w:t>终端</w:t>
            </w:r>
            <w:r>
              <w:rPr>
                <w:rFonts w:asciiTheme="minorEastAsia" w:hAnsiTheme="minorEastAsia"/>
              </w:rPr>
              <w:t>设备</w:t>
            </w:r>
            <w:r>
              <w:rPr>
                <w:rFonts w:asciiTheme="minorEastAsia" w:hAnsiTheme="minorEastAsia" w:hint="eastAsia"/>
              </w:rPr>
              <w:t>类型，参数v说明改为终端</w:t>
            </w:r>
            <w:r>
              <w:rPr>
                <w:rFonts w:asciiTheme="minorEastAsia" w:hAnsiTheme="minorEastAsia"/>
              </w:rPr>
              <w:t>设备</w:t>
            </w:r>
            <w:r>
              <w:rPr>
                <w:rFonts w:asciiTheme="minorEastAsia" w:hAnsiTheme="minorEastAsia" w:hint="eastAsia"/>
              </w:rPr>
              <w:t>版本；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施满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2017-03-08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修改目录结构，删除基础信息目录，增加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后台接口目录；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系统版本查询接口，改为</w:t>
            </w:r>
            <w:r>
              <w:rPr>
                <w:rFonts w:hint="eastAsia"/>
              </w:rPr>
              <w:t>util</w:t>
            </w:r>
            <w:r>
              <w:rPr>
                <w:rFonts w:hint="eastAsia"/>
              </w:rPr>
              <w:t>类，每一个接口进行验证；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>修改反馈建议提交接口，版本号不作为自选参数；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>查询反馈建议接口移至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后台接口目录下；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同步卡、增加登录名接口；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张恒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2017-03-17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修改影片信息的返回值（影片制式纬度，影片类型，国家，导演，主演）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龚琦轩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2017-04-06</w:t>
            </w:r>
          </w:p>
        </w:tc>
        <w:tc>
          <w:tcPr>
            <w:tcW w:w="6237" w:type="dxa"/>
          </w:tcPr>
          <w:p w:rsidR="00C250AB" w:rsidRDefault="007E1B4E">
            <w:pPr>
              <w:pStyle w:val="af1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新增钱包接口的返回值建议处理方案</w:t>
            </w:r>
          </w:p>
          <w:p w:rsidR="00C250AB" w:rsidRDefault="007E1B4E">
            <w:pPr>
              <w:pStyle w:val="af1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模块接口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龚琦轩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t>20</w:t>
            </w:r>
            <w:r>
              <w:rPr>
                <w:rFonts w:hint="eastAsia"/>
              </w:rPr>
              <w:t>17-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重写创建订单、创建小卖、确认订单、发起支付、取消订单接口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张恒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</w:t>
            </w:r>
            <w:r>
              <w:t>0</w:t>
            </w:r>
            <w:r>
              <w:rPr>
                <w:rFonts w:hint="eastAsia"/>
              </w:rPr>
              <w:t>4-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新增</w:t>
            </w:r>
            <w:r>
              <w:t>：</w:t>
            </w:r>
            <w:r>
              <w:t>cinema</w:t>
            </w:r>
            <w:r>
              <w:t>工程、</w:t>
            </w:r>
            <w:r>
              <w:rPr>
                <w:rFonts w:hint="eastAsia"/>
              </w:rPr>
              <w:t>CMT</w:t>
            </w:r>
            <w:r>
              <w:rPr>
                <w:rFonts w:hint="eastAsia"/>
              </w:rPr>
              <w:t>工程通用返回</w:t>
            </w:r>
            <w:r>
              <w:t>码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刘晓松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</w:t>
            </w:r>
            <w:r>
              <w:t>-04-10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5.9热播</w:t>
            </w:r>
            <w:r>
              <w:rPr>
                <w:rFonts w:asciiTheme="minorEastAsia" w:eastAsiaTheme="minorEastAsia" w:hAnsiTheme="minorEastAsia"/>
              </w:rPr>
              <w:t>影片和</w:t>
            </w:r>
            <w:r>
              <w:rPr>
                <w:rFonts w:asciiTheme="minorEastAsia" w:eastAsiaTheme="minorEastAsia" w:hAnsiTheme="minorEastAsia" w:hint="eastAsia"/>
              </w:rPr>
              <w:t>影片</w:t>
            </w:r>
            <w:r>
              <w:rPr>
                <w:rFonts w:asciiTheme="minorEastAsia" w:eastAsiaTheme="minorEastAsia" w:hAnsiTheme="minorEastAsia"/>
              </w:rPr>
              <w:t>排期接口</w:t>
            </w:r>
          </w:p>
          <w:p w:rsidR="00C250AB" w:rsidRDefault="007E1B4E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增加</w:t>
            </w:r>
            <w:r>
              <w:rPr>
                <w:rFonts w:asciiTheme="minorEastAsia" w:eastAsiaTheme="minorEastAsia" w:hAnsiTheme="minorEastAsia"/>
              </w:rPr>
              <w:t>返回属性：价格类型（</w:t>
            </w:r>
            <w:r>
              <w:rPr>
                <w:rFonts w:asciiTheme="minorEastAsia" w:eastAsiaTheme="minorEastAsia" w:hAnsiTheme="minorEastAsia" w:hint="eastAsia"/>
              </w:rPr>
              <w:t>price</w:t>
            </w:r>
            <w:r>
              <w:rPr>
                <w:rFonts w:asciiTheme="minorEastAsia" w:eastAsiaTheme="minorEastAsia" w:hAnsiTheme="minorEastAsia"/>
              </w:rPr>
              <w:t>Type）</w:t>
            </w:r>
            <w:r>
              <w:rPr>
                <w:rFonts w:asciiTheme="minorEastAsia" w:eastAsiaTheme="minorEastAsia" w:hAnsiTheme="minorEastAsia" w:hint="eastAsia"/>
              </w:rPr>
              <w:t>、活动</w:t>
            </w:r>
            <w:r>
              <w:rPr>
                <w:rFonts w:asciiTheme="minorEastAsia" w:eastAsiaTheme="minorEastAsia" w:hAnsiTheme="minorEastAsia"/>
              </w:rPr>
              <w:t>名称（activityName</w:t>
            </w:r>
            <w:r>
              <w:rPr>
                <w:rFonts w:asciiTheme="minorEastAsia" w:eastAsiaTheme="minorEastAsia" w:hAnsiTheme="minorEastAsia" w:hint="eastAsia"/>
              </w:rPr>
              <w:t>）；</w:t>
            </w:r>
          </w:p>
          <w:p w:rsidR="00C250AB" w:rsidRDefault="007E1B4E">
            <w:pPr>
              <w:jc w:val="left"/>
            </w:pPr>
            <w:r>
              <w:rPr>
                <w:rFonts w:asciiTheme="minorEastAsia" w:eastAsiaTheme="minorEastAsia" w:hAnsiTheme="minorEastAsia"/>
              </w:rPr>
              <w:t>删除</w:t>
            </w:r>
            <w:r>
              <w:rPr>
                <w:rFonts w:asciiTheme="minorEastAsia" w:eastAsiaTheme="minorEastAsia" w:hAnsiTheme="minorEastAsia" w:hint="eastAsia"/>
              </w:rPr>
              <w:t>属性</w:t>
            </w:r>
            <w:r>
              <w:rPr>
                <w:rFonts w:asciiTheme="minorEastAsia" w:eastAsiaTheme="minorEastAsia" w:hAnsiTheme="minorEastAsia"/>
              </w:rPr>
              <w:t>：sceneId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刘晓松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6237" w:type="dxa"/>
          </w:tcPr>
          <w:p w:rsidR="00C250AB" w:rsidRDefault="007E1B4E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重写退单接口、新增订单列表查询、新增订单详情查询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尹旭光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2017-04-25</w:t>
            </w:r>
          </w:p>
        </w:tc>
        <w:tc>
          <w:tcPr>
            <w:tcW w:w="6237" w:type="dxa"/>
          </w:tcPr>
          <w:p w:rsidR="00C250AB" w:rsidRDefault="007E1B4E">
            <w:pPr>
              <w:pStyle w:val="af1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增加user接口的error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code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和 建议处理方式</w:t>
            </w:r>
          </w:p>
          <w:p w:rsidR="00C250AB" w:rsidRDefault="007E1B4E">
            <w:pPr>
              <w:pStyle w:val="af1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</w:t>
            </w:r>
            <w:r>
              <w:rPr>
                <w:rFonts w:asciiTheme="minorEastAsia" w:eastAsiaTheme="minorEastAsia" w:hAnsiTheme="minorEastAsia" w:hint="eastAsia"/>
              </w:rPr>
              <w:t>ser发送短信接口 删除imgcode参数</w:t>
            </w:r>
          </w:p>
          <w:p w:rsidR="00C250AB" w:rsidRDefault="007E1B4E">
            <w:pPr>
              <w:pStyle w:val="af1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重写订单创建、确认订单、发起支付等接口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张恒</w:t>
            </w:r>
          </w:p>
          <w:p w:rsidR="00C250AB" w:rsidRDefault="00C250AB">
            <w:pPr>
              <w:jc w:val="left"/>
            </w:pPr>
          </w:p>
          <w:p w:rsidR="00C250AB" w:rsidRDefault="00C250AB">
            <w:pPr>
              <w:jc w:val="left"/>
            </w:pP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</w:t>
            </w:r>
            <w:r>
              <w:t>-04-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</w:rPr>
              <w:t>1、</w:t>
            </w:r>
            <w:r>
              <w:rPr>
                <w:rFonts w:asciiTheme="minorEastAsia" w:eastAsiaTheme="minorEastAsia" w:hAnsiTheme="minorEastAsia"/>
              </w:rPr>
              <w:t>热播排期</w:t>
            </w:r>
            <w:r>
              <w:rPr>
                <w:rFonts w:asciiTheme="minorEastAsia" w:eastAsiaTheme="minorEastAsia" w:hAnsiTheme="minorEastAsia" w:hint="eastAsia"/>
              </w:rPr>
              <w:t>集合</w:t>
            </w:r>
            <w:r>
              <w:rPr>
                <w:rFonts w:asciiTheme="minorEastAsia" w:eastAsiaTheme="minorEastAsia" w:hAnsiTheme="minorEastAsia"/>
              </w:rPr>
              <w:t>接口：</w:t>
            </w:r>
            <w:r>
              <w:rPr>
                <w:rFonts w:asciiTheme="minorEastAsia" w:eastAsiaTheme="minorEastAsia" w:hAnsiTheme="minorEastAsia" w:hint="eastAsia"/>
              </w:rPr>
              <w:t>增加</w:t>
            </w:r>
            <w:r>
              <w:rPr>
                <w:rFonts w:asciiTheme="minorEastAsia" w:eastAsiaTheme="minorEastAsia" w:hAnsiTheme="minorEastAsia"/>
              </w:rPr>
              <w:t>影片类型、演员属性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  <w:t>filmType_str</w:t>
            </w:r>
          </w:p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  <w:t>filmTypeId/actor_str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刘晓松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2017-05-09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增加订单正向流程的error</w:t>
            </w:r>
            <w:r>
              <w:rPr>
                <w:rFonts w:asciiTheme="minorEastAsia" w:eastAsiaTheme="minorEastAsia" w:hAnsiTheme="minorEastAsia"/>
              </w:rPr>
              <w:t xml:space="preserve"> code</w:t>
            </w:r>
            <w:r>
              <w:rPr>
                <w:rFonts w:asciiTheme="minorEastAsia" w:eastAsiaTheme="minorEastAsia" w:hAnsiTheme="minorEastAsia" w:hint="eastAsia"/>
              </w:rPr>
              <w:t>和建议处理方式</w:t>
            </w:r>
          </w:p>
          <w:p w:rsidR="00C250AB" w:rsidRDefault="007E1B4E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修改创建影票订单和创建小卖订单的入参，增加auto</w:t>
            </w:r>
            <w:r>
              <w:rPr>
                <w:rFonts w:asciiTheme="minorEastAsia" w:eastAsiaTheme="minorEastAsia" w:hAnsiTheme="minorEastAsia"/>
              </w:rPr>
              <w:t>_cancel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张恒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2017-05-18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修改写评论接口</w:t>
            </w:r>
          </w:p>
          <w:p w:rsidR="00C250AB" w:rsidRDefault="007E1B4E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查询评论接口改为获取一级评论接口</w:t>
            </w:r>
          </w:p>
          <w:p w:rsidR="00C250AB" w:rsidRDefault="007E1B4E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新增获取评论回复接口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龚琦轩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2017-05-31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numPr>
                <w:ilvl w:val="0"/>
                <w:numId w:val="6"/>
              </w:numPr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新增查询活动列表接口</w:t>
            </w:r>
          </w:p>
          <w:p w:rsidR="00C250AB" w:rsidRDefault="007E1B4E">
            <w:pPr>
              <w:pStyle w:val="HTML"/>
              <w:numPr>
                <w:ilvl w:val="0"/>
                <w:numId w:val="6"/>
              </w:numPr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新增查询活动内容接口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龚琦轩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2017-06-09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numPr>
                <w:ilvl w:val="0"/>
                <w:numId w:val="7"/>
              </w:numPr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增加第三方绑定、登陆、注册接口</w:t>
            </w:r>
          </w:p>
          <w:p w:rsidR="00C250AB" w:rsidRDefault="007E1B4E">
            <w:pPr>
              <w:pStyle w:val="HTML"/>
              <w:numPr>
                <w:ilvl w:val="0"/>
                <w:numId w:val="7"/>
              </w:numPr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修改登陆注册接口，增加返回参数user</w:t>
            </w:r>
            <w:r>
              <w:rPr>
                <w:rFonts w:asciiTheme="minorEastAsia" w:eastAsiaTheme="minorEastAsia" w:hAnsiTheme="minorEastAsia"/>
              </w:rPr>
              <w:t>Type</w:t>
            </w:r>
          </w:p>
          <w:p w:rsidR="00C250AB" w:rsidRDefault="007E1B4E">
            <w:pPr>
              <w:pStyle w:val="HTML"/>
              <w:numPr>
                <w:ilvl w:val="0"/>
                <w:numId w:val="7"/>
              </w:numPr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增加得到banner图接口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张恒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1、增加查询可购买的卡列表、可充值列表</w:t>
            </w:r>
          </w:p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2、增加买卡、充值接口</w:t>
            </w:r>
          </w:p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3、修改创建小卖订单去掉自动取消参数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lastRenderedPageBreak/>
              <w:t>尹旭光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2017-06-19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1、修改活动详情接口返回参数，新增bottom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龚琦轩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2017-06-20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修改反馈建议接口，去除手机号等参数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张恒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2017-07-03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修改取得推广位图片接口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张恒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</w:t>
            </w:r>
            <w:r>
              <w:t>0</w:t>
            </w:r>
            <w:r>
              <w:rPr>
                <w:rFonts w:hint="eastAsia"/>
              </w:rPr>
              <w:t>7-10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</w:t>
            </w:r>
            <w:r>
              <w:rPr>
                <w:rFonts w:asciiTheme="minorEastAsia" w:eastAsiaTheme="minorEastAsia" w:hAnsiTheme="minorEastAsia"/>
              </w:rPr>
              <w:t>cinema</w:t>
            </w:r>
            <w:r>
              <w:rPr>
                <w:rFonts w:asciiTheme="minorEastAsia" w:eastAsiaTheme="minorEastAsia" w:hAnsiTheme="minorEastAsia" w:hint="eastAsia"/>
              </w:rPr>
              <w:t>工程</w:t>
            </w:r>
            <w:r>
              <w:rPr>
                <w:rFonts w:asciiTheme="minorEastAsia" w:eastAsiaTheme="minorEastAsia" w:hAnsiTheme="minorEastAsia"/>
              </w:rPr>
              <w:t>--大排期接口</w:t>
            </w:r>
            <w:r>
              <w:rPr>
                <w:rFonts w:asciiTheme="minorEastAsia" w:eastAsiaTheme="minorEastAsia" w:hAnsiTheme="minorEastAsia" w:hint="eastAsia"/>
              </w:rPr>
              <w:t>：修改</w:t>
            </w:r>
            <w:r>
              <w:rPr>
                <w:rFonts w:asciiTheme="minorEastAsia" w:eastAsiaTheme="minorEastAsia" w:hAnsiTheme="minorEastAsia"/>
              </w:rPr>
              <w:t>场景价格</w:t>
            </w:r>
          </w:p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2、cinema</w:t>
            </w:r>
            <w:r>
              <w:rPr>
                <w:rFonts w:asciiTheme="minorEastAsia" w:eastAsiaTheme="minorEastAsia" w:hAnsiTheme="minorEastAsia"/>
              </w:rPr>
              <w:t>工程--城市与影院列表接口：增加</w:t>
            </w:r>
            <w:r>
              <w:rPr>
                <w:rFonts w:asciiTheme="minorEastAsia" w:eastAsiaTheme="minorEastAsia" w:hAnsiTheme="minorEastAsia" w:hint="eastAsia"/>
              </w:rPr>
              <w:t>参数（</w:t>
            </w:r>
            <w:r>
              <w:rPr>
                <w:rFonts w:asciiTheme="minorEastAsia" w:eastAsiaTheme="minorEastAsia" w:hAnsiTheme="minorEastAsia"/>
              </w:rPr>
              <w:t>院线</w:t>
            </w:r>
            <w:r>
              <w:rPr>
                <w:rFonts w:asciiTheme="minorEastAsia" w:eastAsiaTheme="minorEastAsia" w:hAnsiTheme="minorEastAsia" w:hint="eastAsia"/>
              </w:rPr>
              <w:t>ID）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刘晓松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2017-07-14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新增通用必传参数r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龚琦轩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</w:t>
            </w:r>
            <w:r>
              <w:t>17-07-14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大排期接口：增加</w:t>
            </w:r>
            <w:r>
              <w:rPr>
                <w:rFonts w:asciiTheme="minorEastAsia" w:eastAsiaTheme="minorEastAsia" w:hAnsiTheme="minorEastAsia"/>
              </w:rPr>
              <w:t>返回值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--TSP</w:t>
            </w:r>
            <w:r>
              <w:rPr>
                <w:rFonts w:asciiTheme="minorEastAsia" w:eastAsiaTheme="minorEastAsia" w:hAnsiTheme="minorEastAsia" w:hint="eastAsia"/>
              </w:rPr>
              <w:t>场景ID属性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刘晓松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确认订单mobile参数改为必传,获取价格列表增加算价的描述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尹旭光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2017-07-17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新增心跳接口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龚琦轩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</w:t>
            </w:r>
            <w:r>
              <w:t>-07-17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城市</w:t>
            </w:r>
            <w:r>
              <w:rPr>
                <w:rFonts w:asciiTheme="minorEastAsia" w:eastAsiaTheme="minorEastAsia" w:hAnsiTheme="minorEastAsia"/>
              </w:rPr>
              <w:t>列表接口：去掉</w:t>
            </w:r>
            <w:r>
              <w:rPr>
                <w:rFonts w:asciiTheme="minorEastAsia" w:eastAsiaTheme="minorEastAsia" w:hAnsiTheme="minorEastAsia" w:hint="eastAsia"/>
              </w:rPr>
              <w:t>接口</w:t>
            </w:r>
            <w:r>
              <w:rPr>
                <w:rFonts w:asciiTheme="minorEastAsia" w:eastAsiaTheme="minorEastAsia" w:hAnsiTheme="minorEastAsia"/>
              </w:rPr>
              <w:t>参数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刘晓松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</w:t>
            </w:r>
            <w:r>
              <w:t>-07-19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停用接口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影片</w:t>
            </w:r>
            <w:r>
              <w:rPr>
                <w:rFonts w:asciiTheme="minorEastAsia" w:eastAsiaTheme="minorEastAsia" w:hAnsiTheme="minorEastAsia"/>
              </w:rPr>
              <w:t>场次日期接口，</w:t>
            </w:r>
            <w:r>
              <w:rPr>
                <w:rFonts w:asciiTheme="minorEastAsia" w:eastAsiaTheme="minorEastAsia" w:hAnsiTheme="minorEastAsia" w:hint="eastAsia"/>
              </w:rPr>
              <w:t>影片</w:t>
            </w:r>
            <w:r>
              <w:rPr>
                <w:rFonts w:asciiTheme="minorEastAsia" w:eastAsiaTheme="minorEastAsia" w:hAnsiTheme="minorEastAsia"/>
              </w:rPr>
              <w:t>排期列表接口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刘晓松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</w:t>
            </w:r>
            <w:r>
              <w:t>0</w:t>
            </w:r>
            <w:r>
              <w:rPr>
                <w:rFonts w:hint="eastAsia"/>
              </w:rPr>
              <w:t>7-26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增加静默登陆接口，增加登陆返回长token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张恒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2017-09-06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增加活动展示位结果集返回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李继超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2017-09-14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增加活动展示位跳转类型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李继超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2017-11-28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新增影片详情接口及获取微信用户基本信息接口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李继超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</w:pPr>
            <w:r>
              <w:rPr>
                <w:rFonts w:asciiTheme="minorEastAsia" w:eastAsiaTheme="minorEastAsia" w:hAnsiTheme="minorEastAsia" w:hint="eastAsia"/>
              </w:rPr>
              <w:t>6.6增加</w:t>
            </w:r>
            <w:r>
              <w:t>payCardNo</w:t>
            </w:r>
            <w:r>
              <w:rPr>
                <w:rFonts w:hint="eastAsia"/>
              </w:rPr>
              <w:t>字段</w:t>
            </w:r>
          </w:p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6.17</w:t>
            </w:r>
            <w:r>
              <w:t xml:space="preserve"> goods</w:t>
            </w:r>
            <w:r>
              <w:rPr>
                <w:rFonts w:hint="eastAsia"/>
              </w:rPr>
              <w:t>字段增加</w:t>
            </w:r>
            <w:r>
              <w:t>rechargeCardNo</w:t>
            </w:r>
            <w:r>
              <w:rPr>
                <w:rFonts w:hint="eastAsia"/>
              </w:rPr>
              <w:t>属性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尹旭光</w:t>
            </w:r>
          </w:p>
        </w:tc>
      </w:tr>
      <w:tr w:rsidR="00C250AB">
        <w:tc>
          <w:tcPr>
            <w:tcW w:w="13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更新获取用户卡列表</w:t>
            </w:r>
          </w:p>
        </w:tc>
        <w:tc>
          <w:tcPr>
            <w:tcW w:w="166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李继超</w:t>
            </w:r>
          </w:p>
        </w:tc>
      </w:tr>
    </w:tbl>
    <w:p w:rsidR="00C250AB" w:rsidRDefault="00C250AB">
      <w:pPr>
        <w:widowControl/>
        <w:jc w:val="left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893008138"/>
      </w:sdtPr>
      <w:sdtEndPr/>
      <w:sdtContent>
        <w:p w:rsidR="00C250AB" w:rsidRDefault="007E1B4E">
          <w:pPr>
            <w:pStyle w:val="TOC1"/>
            <w:tabs>
              <w:tab w:val="center" w:pos="4876"/>
              <w:tab w:val="left" w:pos="7438"/>
            </w:tabs>
          </w:pPr>
          <w:r>
            <w:rPr>
              <w:rFonts w:ascii="Times New Roman" w:eastAsia="宋体" w:hAnsi="Times New Roman" w:cs="Times New Roman"/>
              <w:b w:val="0"/>
              <w:bCs w:val="0"/>
              <w:color w:val="auto"/>
              <w:kern w:val="2"/>
              <w:sz w:val="21"/>
              <w:szCs w:val="24"/>
              <w:lang w:val="zh-CN"/>
            </w:rPr>
            <w:tab/>
          </w:r>
          <w:r>
            <w:rPr>
              <w:lang w:val="zh-CN"/>
            </w:rPr>
            <w:t>目录</w:t>
          </w:r>
          <w:r>
            <w:rPr>
              <w:lang w:val="zh-CN"/>
            </w:rPr>
            <w:tab/>
          </w:r>
        </w:p>
        <w:p w:rsidR="00C250AB" w:rsidRDefault="007E1B4E">
          <w:pPr>
            <w:pStyle w:val="11"/>
            <w:tabs>
              <w:tab w:val="left" w:pos="42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5939" w:history="1">
            <w:r>
              <w:rPr>
                <w:rStyle w:val="ae"/>
              </w:rPr>
              <w:t>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ae"/>
              </w:rPr>
              <w:t>入参</w:t>
            </w:r>
            <w:r>
              <w:tab/>
            </w:r>
            <w:r>
              <w:fldChar w:fldCharType="begin"/>
            </w:r>
            <w:r>
              <w:instrText xml:space="preserve"> PAGEREF _Toc484785939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40" w:history="1">
            <w:r w:rsidR="007E1B4E">
              <w:rPr>
                <w:rStyle w:val="ae"/>
              </w:rPr>
              <w:t>1.1.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通用必传参数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_Toc484785940 \h </w:instrText>
            </w:r>
            <w:r w:rsidR="007E1B4E">
              <w:fldChar w:fldCharType="separate"/>
            </w:r>
            <w:r w:rsidR="007E1B4E">
              <w:t>7</w:t>
            </w:r>
            <w:r w:rsidR="007E1B4E">
              <w:fldChar w:fldCharType="end"/>
            </w:r>
          </w:hyperlink>
        </w:p>
        <w:p w:rsidR="00C250AB" w:rsidRDefault="00877A74">
          <w:pPr>
            <w:pStyle w:val="11"/>
            <w:tabs>
              <w:tab w:val="left" w:pos="42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41" w:history="1">
            <w:r w:rsidR="007E1B4E">
              <w:rPr>
                <w:rStyle w:val="ae"/>
              </w:rPr>
              <w:t>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出参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_Toc484785941 \h </w:instrText>
            </w:r>
            <w:r w:rsidR="007E1B4E">
              <w:fldChar w:fldCharType="separate"/>
            </w:r>
            <w:r w:rsidR="007E1B4E">
              <w:t>7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42" w:history="1">
            <w:r w:rsidR="007E1B4E">
              <w:rPr>
                <w:rStyle w:val="ae"/>
              </w:rPr>
              <w:t>2.1.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通用返回结果定义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_Toc484785942 \h </w:instrText>
            </w:r>
            <w:r w:rsidR="007E1B4E">
              <w:fldChar w:fldCharType="separate"/>
            </w:r>
            <w:r w:rsidR="007E1B4E">
              <w:t>7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43" w:history="1">
            <w:r w:rsidR="007E1B4E">
              <w:rPr>
                <w:rStyle w:val="ae"/>
              </w:rPr>
              <w:t>2.2.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通用返回值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_Toc484785943 \h </w:instrText>
            </w:r>
            <w:r w:rsidR="007E1B4E">
              <w:fldChar w:fldCharType="separate"/>
            </w:r>
            <w:r w:rsidR="007E1B4E">
              <w:t>7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44" w:history="1">
            <w:r w:rsidR="007E1B4E">
              <w:rPr>
                <w:rStyle w:val="ae"/>
              </w:rPr>
              <w:t>2.3.cinema</w:t>
            </w:r>
            <w:r w:rsidR="007E1B4E">
              <w:rPr>
                <w:rStyle w:val="ae"/>
              </w:rPr>
              <w:t>返回值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_Toc484785944 \h </w:instrText>
            </w:r>
            <w:r w:rsidR="007E1B4E">
              <w:fldChar w:fldCharType="separate"/>
            </w:r>
            <w:r w:rsidR="007E1B4E">
              <w:t>8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45" w:history="1">
            <w:r w:rsidR="007E1B4E">
              <w:rPr>
                <w:rStyle w:val="ae"/>
              </w:rPr>
              <w:t>2.4.cmt</w:t>
            </w:r>
            <w:r w:rsidR="007E1B4E">
              <w:rPr>
                <w:rStyle w:val="ae"/>
              </w:rPr>
              <w:t>返回值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_Toc484785945 \h </w:instrText>
            </w:r>
            <w:r w:rsidR="007E1B4E">
              <w:fldChar w:fldCharType="separate"/>
            </w:r>
            <w:r w:rsidR="007E1B4E">
              <w:t>8</w:t>
            </w:r>
            <w:r w:rsidR="007E1B4E">
              <w:fldChar w:fldCharType="end"/>
            </w:r>
          </w:hyperlink>
        </w:p>
        <w:p w:rsidR="00C250AB" w:rsidRDefault="00877A74">
          <w:pPr>
            <w:pStyle w:val="11"/>
            <w:tabs>
              <w:tab w:val="left" w:pos="42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46" w:history="1">
            <w:r w:rsidR="007E1B4E">
              <w:rPr>
                <w:rStyle w:val="ae"/>
              </w:rPr>
              <w:t>3.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基本参数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_Toc484785946 \h </w:instrText>
            </w:r>
            <w:r w:rsidR="007E1B4E">
              <w:fldChar w:fldCharType="separate"/>
            </w:r>
            <w:r w:rsidR="007E1B4E">
              <w:t>8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47" w:history="1">
            <w:r w:rsidR="007E1B4E">
              <w:rPr>
                <w:rStyle w:val="ae"/>
              </w:rPr>
              <w:t>3.1.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接口地址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_Toc484785947 \h </w:instrText>
            </w:r>
            <w:r w:rsidR="007E1B4E">
              <w:fldChar w:fldCharType="separate"/>
            </w:r>
            <w:r w:rsidR="007E1B4E">
              <w:t>8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48" w:history="1">
            <w:r w:rsidR="007E1B4E">
              <w:rPr>
                <w:rStyle w:val="ae"/>
              </w:rPr>
              <w:t>3.2.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终端软件类型</w:t>
            </w:r>
            <w:r w:rsidR="007E1B4E">
              <w:rPr>
                <w:rStyle w:val="ae"/>
              </w:rPr>
              <w:t>(t)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_Toc484785948 \h </w:instrText>
            </w:r>
            <w:r w:rsidR="007E1B4E">
              <w:fldChar w:fldCharType="separate"/>
            </w:r>
            <w:r w:rsidR="007E1B4E">
              <w:t>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49" w:history="1">
            <w:r w:rsidR="007E1B4E">
              <w:rPr>
                <w:rStyle w:val="ae"/>
              </w:rPr>
              <w:t>3.3.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终端设备版本</w:t>
            </w:r>
            <w:r w:rsidR="007E1B4E">
              <w:rPr>
                <w:rStyle w:val="ae"/>
              </w:rPr>
              <w:t>(v)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_Toc484785949 \h </w:instrText>
            </w:r>
            <w:r w:rsidR="007E1B4E">
              <w:fldChar w:fldCharType="separate"/>
            </w:r>
            <w:r w:rsidR="007E1B4E">
              <w:t>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50" w:history="1">
            <w:r w:rsidR="007E1B4E">
              <w:rPr>
                <w:rStyle w:val="ae"/>
              </w:rPr>
              <w:t>3.4.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终端设备型号</w:t>
            </w:r>
            <w:r w:rsidR="007E1B4E">
              <w:rPr>
                <w:rStyle w:val="ae"/>
              </w:rPr>
              <w:t>(d)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_Toc484785950 \h </w:instrText>
            </w:r>
            <w:r w:rsidR="007E1B4E">
              <w:fldChar w:fldCharType="separate"/>
            </w:r>
            <w:r w:rsidR="007E1B4E">
              <w:t>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51" w:history="1">
            <w:r w:rsidR="007E1B4E">
              <w:rPr>
                <w:rStyle w:val="ae"/>
              </w:rPr>
              <w:t>3.5.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终端设备系统版本</w:t>
            </w:r>
            <w:r w:rsidR="007E1B4E">
              <w:rPr>
                <w:rStyle w:val="ae"/>
              </w:rPr>
              <w:t>(s)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_Toc484785951 \h </w:instrText>
            </w:r>
            <w:r w:rsidR="007E1B4E">
              <w:fldChar w:fldCharType="separate"/>
            </w:r>
            <w:r w:rsidR="007E1B4E">
              <w:t>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52" w:history="1">
            <w:r w:rsidR="007E1B4E">
              <w:rPr>
                <w:rStyle w:val="ae"/>
              </w:rPr>
              <w:t>3.6.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终端设备唯一标识</w:t>
            </w:r>
            <w:r w:rsidR="007E1B4E">
              <w:rPr>
                <w:rStyle w:val="ae"/>
              </w:rPr>
              <w:t>(i)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_Toc484785952 \h </w:instrText>
            </w:r>
            <w:r w:rsidR="007E1B4E">
              <w:fldChar w:fldCharType="separate"/>
            </w:r>
            <w:r w:rsidR="007E1B4E">
              <w:t>9</w:t>
            </w:r>
            <w:r w:rsidR="007E1B4E">
              <w:fldChar w:fldCharType="end"/>
            </w:r>
          </w:hyperlink>
        </w:p>
        <w:p w:rsidR="00C250AB" w:rsidRDefault="00877A74">
          <w:pPr>
            <w:pStyle w:val="11"/>
            <w:tabs>
              <w:tab w:val="left" w:pos="42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53" w:history="1">
            <w:r w:rsidR="007E1B4E">
              <w:rPr>
                <w:rStyle w:val="ae"/>
              </w:rPr>
              <w:t>4.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用户中心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_Toc484785953 \h </w:instrText>
            </w:r>
            <w:r w:rsidR="007E1B4E">
              <w:fldChar w:fldCharType="separate"/>
            </w:r>
            <w:r w:rsidR="007E1B4E">
              <w:t>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54" w:history="1">
            <w:r w:rsidR="007E1B4E">
              <w:rPr>
                <w:rStyle w:val="ae"/>
              </w:rPr>
              <w:t>4.1.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创建</w:t>
            </w:r>
            <w:r w:rsidR="007E1B4E">
              <w:rPr>
                <w:rStyle w:val="ae"/>
              </w:rPr>
              <w:t>token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_Toc484785954 \h </w:instrText>
            </w:r>
            <w:r w:rsidR="007E1B4E">
              <w:fldChar w:fldCharType="separate"/>
            </w:r>
            <w:r w:rsidR="007E1B4E">
              <w:t>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55" w:history="1">
            <w:r w:rsidR="007E1B4E">
              <w:rPr>
                <w:rStyle w:val="ae"/>
              </w:rPr>
              <w:t>4.2.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获取图形验证码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_Toc484785955 \h </w:instrText>
            </w:r>
            <w:r w:rsidR="007E1B4E">
              <w:fldChar w:fldCharType="separate"/>
            </w:r>
            <w:r w:rsidR="007E1B4E">
              <w:t>10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56" w:history="1">
            <w:r w:rsidR="007E1B4E">
              <w:rPr>
                <w:rStyle w:val="ae"/>
              </w:rPr>
              <w:t>4.3.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刷新图片验证码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_Toc484785956 \h </w:instrText>
            </w:r>
            <w:r w:rsidR="007E1B4E">
              <w:fldChar w:fldCharType="separate"/>
            </w:r>
            <w:r w:rsidR="007E1B4E">
              <w:t>10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57" w:history="1">
            <w:r w:rsidR="007E1B4E">
              <w:rPr>
                <w:rStyle w:val="ae"/>
              </w:rPr>
              <w:t>4.4.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发送注册短信验证码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_Toc484785957 \h </w:instrText>
            </w:r>
            <w:r w:rsidR="007E1B4E">
              <w:fldChar w:fldCharType="separate"/>
            </w:r>
            <w:r w:rsidR="007E1B4E">
              <w:t>11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58" w:history="1">
            <w:r w:rsidR="007E1B4E">
              <w:rPr>
                <w:rStyle w:val="ae"/>
              </w:rPr>
              <w:t>4.5.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发送登陆短信验证码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_Toc484785958 \h </w:instrText>
            </w:r>
            <w:r w:rsidR="007E1B4E">
              <w:fldChar w:fldCharType="separate"/>
            </w:r>
            <w:r w:rsidR="007E1B4E">
              <w:t>12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59" w:history="1">
            <w:r w:rsidR="007E1B4E">
              <w:rPr>
                <w:rStyle w:val="ae"/>
              </w:rPr>
              <w:t>4.6.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发送重置密码短信验证码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_Toc484785959 \h </w:instrText>
            </w:r>
            <w:r w:rsidR="007E1B4E">
              <w:fldChar w:fldCharType="separate"/>
            </w:r>
            <w:r w:rsidR="007E1B4E">
              <w:t>13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60" w:history="1">
            <w:r w:rsidR="007E1B4E">
              <w:rPr>
                <w:rStyle w:val="ae"/>
              </w:rPr>
              <w:t>4.7.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用户注册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_Toc484785960 \h </w:instrText>
            </w:r>
            <w:r w:rsidR="007E1B4E">
              <w:fldChar w:fldCharType="separate"/>
            </w:r>
            <w:r w:rsidR="007E1B4E">
              <w:t>14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61" w:history="1">
            <w:r w:rsidR="007E1B4E">
              <w:rPr>
                <w:rStyle w:val="ae"/>
              </w:rPr>
              <w:t>4.8.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用户登陆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_Toc484785961 \h </w:instrText>
            </w:r>
            <w:r w:rsidR="007E1B4E">
              <w:fldChar w:fldCharType="separate"/>
            </w:r>
            <w:r w:rsidR="007E1B4E">
              <w:t>15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62" w:history="1">
            <w:r w:rsidR="007E1B4E">
              <w:rPr>
                <w:rStyle w:val="ae"/>
              </w:rPr>
              <w:t>4.9.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用户快速登陆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_Toc484785962 \h </w:instrText>
            </w:r>
            <w:r w:rsidR="007E1B4E">
              <w:fldChar w:fldCharType="separate"/>
            </w:r>
            <w:r w:rsidR="007E1B4E">
              <w:t>16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63" w:history="1">
            <w:r w:rsidR="007E1B4E">
              <w:rPr>
                <w:rStyle w:val="ae"/>
              </w:rPr>
              <w:t>4.10.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增加用户登陆名</w:t>
            </w:r>
            <w:r w:rsidR="007E1B4E">
              <w:rPr>
                <w:rStyle w:val="ae"/>
              </w:rPr>
              <w:t>(</w:t>
            </w:r>
            <w:r w:rsidR="007E1B4E">
              <w:rPr>
                <w:rStyle w:val="ae"/>
              </w:rPr>
              <w:t>停用</w:t>
            </w:r>
            <w:r w:rsidR="007E1B4E">
              <w:rPr>
                <w:rStyle w:val="ae"/>
              </w:rPr>
              <w:t>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_Toc484785963 \h </w:instrText>
            </w:r>
            <w:r w:rsidR="007E1B4E">
              <w:fldChar w:fldCharType="separate"/>
            </w:r>
            <w:r w:rsidR="007E1B4E">
              <w:t>17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64" w:history="1">
            <w:r w:rsidR="007E1B4E">
              <w:rPr>
                <w:rStyle w:val="ae"/>
              </w:rPr>
              <w:t>4.11.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同步卡信息</w:t>
            </w:r>
            <w:r w:rsidR="007E1B4E">
              <w:rPr>
                <w:rStyle w:val="ae"/>
              </w:rPr>
              <w:t>(</w:t>
            </w:r>
            <w:r w:rsidR="007E1B4E">
              <w:rPr>
                <w:rStyle w:val="ae"/>
              </w:rPr>
              <w:t>停用</w:t>
            </w:r>
            <w:r w:rsidR="007E1B4E">
              <w:rPr>
                <w:rStyle w:val="ae"/>
              </w:rPr>
              <w:t>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_Toc484785964 \h </w:instrText>
            </w:r>
            <w:r w:rsidR="007E1B4E">
              <w:fldChar w:fldCharType="separate"/>
            </w:r>
            <w:r w:rsidR="007E1B4E">
              <w:t>18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65" w:history="1">
            <w:r w:rsidR="007E1B4E">
              <w:rPr>
                <w:rStyle w:val="ae"/>
              </w:rPr>
              <w:t>4.12.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重置密码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_Toc484785965 \h </w:instrText>
            </w:r>
            <w:r w:rsidR="007E1B4E">
              <w:fldChar w:fldCharType="separate"/>
            </w:r>
            <w:r w:rsidR="007E1B4E">
              <w:t>18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66" w:history="1">
            <w:r w:rsidR="007E1B4E">
              <w:rPr>
                <w:rStyle w:val="ae"/>
              </w:rPr>
              <w:t>4.13.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修改密码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_Toc484785966 \h </w:instrText>
            </w:r>
            <w:r w:rsidR="007E1B4E">
              <w:fldChar w:fldCharType="separate"/>
            </w:r>
            <w:r w:rsidR="007E1B4E">
              <w:t>19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67" w:history="1">
            <w:r w:rsidR="007E1B4E">
              <w:rPr>
                <w:rStyle w:val="ae"/>
              </w:rPr>
              <w:t>4.14.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更新用户资料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_Toc484785967 \h </w:instrText>
            </w:r>
            <w:r w:rsidR="007E1B4E">
              <w:fldChar w:fldCharType="separate"/>
            </w:r>
            <w:r w:rsidR="007E1B4E">
              <w:t>19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68" w:history="1">
            <w:r w:rsidR="007E1B4E">
              <w:rPr>
                <w:rStyle w:val="ae"/>
              </w:rPr>
              <w:t>4.15.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上传头像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_Toc484785968 \h </w:instrText>
            </w:r>
            <w:r w:rsidR="007E1B4E">
              <w:fldChar w:fldCharType="separate"/>
            </w:r>
            <w:r w:rsidR="007E1B4E">
              <w:t>20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69" w:history="1">
            <w:r w:rsidR="007E1B4E">
              <w:rPr>
                <w:rStyle w:val="ae"/>
              </w:rPr>
              <w:t>4.16.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保存头像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_Toc484785969 \h </w:instrText>
            </w:r>
            <w:r w:rsidR="007E1B4E">
              <w:fldChar w:fldCharType="separate"/>
            </w:r>
            <w:r w:rsidR="007E1B4E">
              <w:t>21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70" w:history="1">
            <w:r w:rsidR="007E1B4E">
              <w:rPr>
                <w:rStyle w:val="ae"/>
              </w:rPr>
              <w:t>4.17.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用户登出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_Toc484785970 \h </w:instrText>
            </w:r>
            <w:r w:rsidR="007E1B4E">
              <w:fldChar w:fldCharType="separate"/>
            </w:r>
            <w:r w:rsidR="007E1B4E">
              <w:t>22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71" w:history="1">
            <w:r w:rsidR="007E1B4E">
              <w:rPr>
                <w:rStyle w:val="ae"/>
              </w:rPr>
              <w:t>4.18.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获取用户卡信息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_Toc484785971 \h </w:instrText>
            </w:r>
            <w:r w:rsidR="007E1B4E">
              <w:fldChar w:fldCharType="separate"/>
            </w:r>
            <w:r w:rsidR="007E1B4E">
              <w:t>22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72" w:history="1">
            <w:r w:rsidR="007E1B4E">
              <w:rPr>
                <w:rStyle w:val="ae"/>
              </w:rPr>
              <w:t>4.19.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第三方绑定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_Toc484785972 \h </w:instrText>
            </w:r>
            <w:r w:rsidR="007E1B4E">
              <w:fldChar w:fldCharType="separate"/>
            </w:r>
            <w:r w:rsidR="007E1B4E">
              <w:t>23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73" w:history="1">
            <w:r w:rsidR="007E1B4E">
              <w:rPr>
                <w:rStyle w:val="ae"/>
              </w:rPr>
              <w:t>4.20.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第三方登陆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_Toc484785973 \h </w:instrText>
            </w:r>
            <w:r w:rsidR="007E1B4E">
              <w:fldChar w:fldCharType="separate"/>
            </w:r>
            <w:r w:rsidR="007E1B4E">
              <w:t>24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74" w:history="1">
            <w:r w:rsidR="007E1B4E">
              <w:rPr>
                <w:rStyle w:val="ae"/>
              </w:rPr>
              <w:t>4.21.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第三方注册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_Toc484785974 \h </w:instrText>
            </w:r>
            <w:r w:rsidR="007E1B4E">
              <w:fldChar w:fldCharType="separate"/>
            </w:r>
            <w:r w:rsidR="007E1B4E">
              <w:t>25</w:t>
            </w:r>
            <w:r w:rsidR="007E1B4E">
              <w:fldChar w:fldCharType="end"/>
            </w:r>
          </w:hyperlink>
        </w:p>
        <w:p w:rsidR="00C250AB" w:rsidRDefault="00877A74">
          <w:pPr>
            <w:pStyle w:val="11"/>
            <w:tabs>
              <w:tab w:val="left" w:pos="42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75" w:history="1">
            <w:r w:rsidR="007E1B4E">
              <w:rPr>
                <w:rStyle w:val="ae"/>
              </w:rPr>
              <w:t>5.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影院影厅基础信息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_Toc484785975 \h </w:instrText>
            </w:r>
            <w:r w:rsidR="007E1B4E">
              <w:fldChar w:fldCharType="separate"/>
            </w:r>
            <w:r w:rsidR="007E1B4E">
              <w:t>26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76" w:history="1">
            <w:r w:rsidR="007E1B4E">
              <w:rPr>
                <w:rStyle w:val="ae"/>
              </w:rPr>
              <w:t>5.1.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影院详情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_Toc484785976 \h </w:instrText>
            </w:r>
            <w:r w:rsidR="007E1B4E">
              <w:fldChar w:fldCharType="separate"/>
            </w:r>
            <w:r w:rsidR="007E1B4E">
              <w:t>26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77" w:history="1">
            <w:r w:rsidR="007E1B4E">
              <w:rPr>
                <w:rStyle w:val="ae"/>
              </w:rPr>
              <w:t>5.2.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影片详情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_Toc484785977 \h </w:instrText>
            </w:r>
            <w:r w:rsidR="007E1B4E">
              <w:fldChar w:fldCharType="separate"/>
            </w:r>
            <w:r w:rsidR="007E1B4E">
              <w:t>28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78" w:history="1">
            <w:r w:rsidR="007E1B4E">
              <w:rPr>
                <w:rStyle w:val="ae"/>
              </w:rPr>
              <w:t>5.3.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城市与影院列表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_Toc484785978 \h </w:instrText>
            </w:r>
            <w:r w:rsidR="007E1B4E">
              <w:fldChar w:fldCharType="separate"/>
            </w:r>
            <w:r w:rsidR="007E1B4E">
              <w:t>30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79" w:history="1">
            <w:r w:rsidR="007E1B4E">
              <w:rPr>
                <w:rStyle w:val="ae"/>
              </w:rPr>
              <w:t>5.4.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影片场次日期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_Toc484785979 \h </w:instrText>
            </w:r>
            <w:r w:rsidR="007E1B4E">
              <w:fldChar w:fldCharType="separate"/>
            </w:r>
            <w:r w:rsidR="007E1B4E">
              <w:t>32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80" w:history="1">
            <w:r w:rsidR="007E1B4E">
              <w:rPr>
                <w:rStyle w:val="ae"/>
              </w:rPr>
              <w:t>5.5.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影片排期列表</w:t>
            </w:r>
            <w:r w:rsidR="007E1B4E">
              <w:rPr>
                <w:rStyle w:val="ae"/>
              </w:rPr>
              <w:t>(</w:t>
            </w:r>
            <w:r w:rsidR="007E1B4E">
              <w:rPr>
                <w:rStyle w:val="ae"/>
              </w:rPr>
              <w:t>停用</w:t>
            </w:r>
            <w:r w:rsidR="007E1B4E">
              <w:rPr>
                <w:rStyle w:val="ae"/>
              </w:rPr>
              <w:t>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_Toc484785980 \h </w:instrText>
            </w:r>
            <w:r w:rsidR="007E1B4E">
              <w:fldChar w:fldCharType="separate"/>
            </w:r>
            <w:r w:rsidR="007E1B4E">
              <w:t>33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81" w:history="1">
            <w:r w:rsidR="007E1B4E">
              <w:rPr>
                <w:rStyle w:val="ae"/>
              </w:rPr>
              <w:t>5.6.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排期座位图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_Toc484785981 \h </w:instrText>
            </w:r>
            <w:r w:rsidR="007E1B4E">
              <w:fldChar w:fldCharType="separate"/>
            </w:r>
            <w:r w:rsidR="007E1B4E">
              <w:t>37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82" w:history="1">
            <w:r w:rsidR="007E1B4E">
              <w:rPr>
                <w:rStyle w:val="ae"/>
              </w:rPr>
              <w:t>5.7.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正在热映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_Toc484785982 \h </w:instrText>
            </w:r>
            <w:r w:rsidR="007E1B4E">
              <w:fldChar w:fldCharType="separate"/>
            </w:r>
            <w:r w:rsidR="007E1B4E">
              <w:t>39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83" w:history="1">
            <w:r w:rsidR="007E1B4E">
              <w:rPr>
                <w:rStyle w:val="ae"/>
              </w:rPr>
              <w:t>5.8.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即将上映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_Toc484785983 \h </w:instrText>
            </w:r>
            <w:r w:rsidR="007E1B4E">
              <w:fldChar w:fldCharType="separate"/>
            </w:r>
            <w:r w:rsidR="007E1B4E">
              <w:t>40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84" w:history="1">
            <w:r w:rsidR="007E1B4E">
              <w:rPr>
                <w:rStyle w:val="ae"/>
              </w:rPr>
              <w:t>5.9.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热播影片和影片排期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_Toc484785984 \h </w:instrText>
            </w:r>
            <w:r w:rsidR="007E1B4E">
              <w:fldChar w:fldCharType="separate"/>
            </w:r>
            <w:r w:rsidR="007E1B4E">
              <w:t>42</w:t>
            </w:r>
            <w:r w:rsidR="007E1B4E">
              <w:fldChar w:fldCharType="end"/>
            </w:r>
          </w:hyperlink>
        </w:p>
        <w:p w:rsidR="00C250AB" w:rsidRDefault="00877A74">
          <w:pPr>
            <w:pStyle w:val="11"/>
            <w:tabs>
              <w:tab w:val="left" w:pos="42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85" w:history="1">
            <w:r w:rsidR="007E1B4E">
              <w:rPr>
                <w:rStyle w:val="ae"/>
              </w:rPr>
              <w:t>6.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订单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_Toc484785985 \h </w:instrText>
            </w:r>
            <w:r w:rsidR="007E1B4E">
              <w:fldChar w:fldCharType="separate"/>
            </w:r>
            <w:r w:rsidR="007E1B4E">
              <w:t>45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86" w:history="1">
            <w:r w:rsidR="007E1B4E">
              <w:rPr>
                <w:rStyle w:val="ae"/>
              </w:rPr>
              <w:t>6.1.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获取小卖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_Toc484785986 \h </w:instrText>
            </w:r>
            <w:r w:rsidR="007E1B4E">
              <w:fldChar w:fldCharType="separate"/>
            </w:r>
            <w:r w:rsidR="007E1B4E">
              <w:t>45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87" w:history="1">
            <w:r w:rsidR="007E1B4E">
              <w:rPr>
                <w:rStyle w:val="ae"/>
              </w:rPr>
              <w:t>6.2.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获取价格列表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_Toc484785987 \h </w:instrText>
            </w:r>
            <w:r w:rsidR="007E1B4E">
              <w:fldChar w:fldCharType="separate"/>
            </w:r>
            <w:r w:rsidR="007E1B4E">
              <w:t>47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88" w:history="1">
            <w:r w:rsidR="007E1B4E">
              <w:rPr>
                <w:rStyle w:val="ae"/>
              </w:rPr>
              <w:t>6.3.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创建影票订单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_Toc484785988 \h </w:instrText>
            </w:r>
            <w:r w:rsidR="007E1B4E">
              <w:fldChar w:fldCharType="separate"/>
            </w:r>
            <w:r w:rsidR="007E1B4E">
              <w:t>49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89" w:history="1">
            <w:r w:rsidR="007E1B4E">
              <w:rPr>
                <w:rStyle w:val="ae"/>
              </w:rPr>
              <w:t>6.4.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创建小卖订单</w:t>
            </w:r>
            <w:r w:rsidR="007E1B4E">
              <w:rPr>
                <w:rStyle w:val="ae"/>
              </w:rPr>
              <w:t>(</w:t>
            </w:r>
            <w:r w:rsidR="007E1B4E">
              <w:rPr>
                <w:rStyle w:val="ae"/>
              </w:rPr>
              <w:t>确认订单</w:t>
            </w:r>
            <w:r w:rsidR="007E1B4E">
              <w:rPr>
                <w:rStyle w:val="ae"/>
              </w:rPr>
              <w:t>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_Toc484785989 \h </w:instrText>
            </w:r>
            <w:r w:rsidR="007E1B4E">
              <w:fldChar w:fldCharType="separate"/>
            </w:r>
            <w:r w:rsidR="007E1B4E">
              <w:t>52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90" w:history="1">
            <w:r w:rsidR="007E1B4E">
              <w:rPr>
                <w:rStyle w:val="ae"/>
              </w:rPr>
              <w:t>6.5.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取消订单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_Toc484785990 \h </w:instrText>
            </w:r>
            <w:r w:rsidR="007E1B4E">
              <w:fldChar w:fldCharType="separate"/>
            </w:r>
            <w:r w:rsidR="007E1B4E">
              <w:t>55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91" w:history="1">
            <w:r w:rsidR="007E1B4E">
              <w:rPr>
                <w:rStyle w:val="ae"/>
              </w:rPr>
              <w:t>6.6.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确认支付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_Toc484785991 \h </w:instrText>
            </w:r>
            <w:r w:rsidR="007E1B4E">
              <w:fldChar w:fldCharType="separate"/>
            </w:r>
            <w:r w:rsidR="007E1B4E">
              <w:t>55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92" w:history="1">
            <w:r w:rsidR="007E1B4E">
              <w:rPr>
                <w:rStyle w:val="ae"/>
              </w:rPr>
              <w:t>6.7.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退单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_Toc484785992 \h </w:instrText>
            </w:r>
            <w:r w:rsidR="007E1B4E">
              <w:fldChar w:fldCharType="separate"/>
            </w:r>
            <w:r w:rsidR="007E1B4E">
              <w:t>57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93" w:history="1">
            <w:r w:rsidR="007E1B4E">
              <w:rPr>
                <w:rStyle w:val="ae"/>
              </w:rPr>
              <w:t>6.8.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获取短信验证码</w:t>
            </w:r>
            <w:r w:rsidR="007E1B4E">
              <w:rPr>
                <w:rStyle w:val="ae"/>
              </w:rPr>
              <w:t>(</w:t>
            </w:r>
            <w:r w:rsidR="007E1B4E">
              <w:rPr>
                <w:rStyle w:val="ae"/>
              </w:rPr>
              <w:t>停用</w:t>
            </w:r>
            <w:r w:rsidR="007E1B4E">
              <w:rPr>
                <w:rStyle w:val="ae"/>
              </w:rPr>
              <w:t>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_Toc484785993 \h </w:instrText>
            </w:r>
            <w:r w:rsidR="007E1B4E">
              <w:fldChar w:fldCharType="separate"/>
            </w:r>
            <w:r w:rsidR="007E1B4E">
              <w:t>57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94" w:history="1">
            <w:r w:rsidR="007E1B4E">
              <w:rPr>
                <w:rStyle w:val="ae"/>
              </w:rPr>
              <w:t>6.9.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查询订单列表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_Toc484785994 \h </w:instrText>
            </w:r>
            <w:r w:rsidR="007E1B4E">
              <w:fldChar w:fldCharType="separate"/>
            </w:r>
            <w:r w:rsidR="007E1B4E">
              <w:t>58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95" w:history="1">
            <w:r w:rsidR="007E1B4E">
              <w:rPr>
                <w:rStyle w:val="ae"/>
              </w:rPr>
              <w:t>6.10.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根据订单号查询订单详情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_Toc484785995 \h </w:instrText>
            </w:r>
            <w:r w:rsidR="007E1B4E">
              <w:fldChar w:fldCharType="separate"/>
            </w:r>
            <w:r w:rsidR="007E1B4E">
              <w:t>60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96" w:history="1">
            <w:r w:rsidR="007E1B4E">
              <w:rPr>
                <w:rStyle w:val="ae"/>
              </w:rPr>
              <w:t>6.11.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根据获取当前用户参与活动的记录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_Toc484785996 \h </w:instrText>
            </w:r>
            <w:r w:rsidR="007E1B4E">
              <w:fldChar w:fldCharType="separate"/>
            </w:r>
            <w:r w:rsidR="007E1B4E">
              <w:t>65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97" w:history="1">
            <w:r w:rsidR="007E1B4E">
              <w:rPr>
                <w:rStyle w:val="ae"/>
              </w:rPr>
              <w:t>6.12.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获取卡列表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_Toc484785997 \h </w:instrText>
            </w:r>
            <w:r w:rsidR="007E1B4E">
              <w:fldChar w:fldCharType="separate"/>
            </w:r>
            <w:r w:rsidR="007E1B4E">
              <w:t>65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98" w:history="1">
            <w:r w:rsidR="007E1B4E">
              <w:rPr>
                <w:rStyle w:val="ae"/>
              </w:rPr>
              <w:t>6.13.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获取充值列表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_Toc484785998 \h </w:instrText>
            </w:r>
            <w:r w:rsidR="007E1B4E">
              <w:fldChar w:fldCharType="separate"/>
            </w:r>
            <w:r w:rsidR="007E1B4E">
              <w:t>66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5999" w:history="1">
            <w:r w:rsidR="007E1B4E">
              <w:rPr>
                <w:rStyle w:val="ae"/>
              </w:rPr>
              <w:t>6.14.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买卡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_Toc484785999 \h </w:instrText>
            </w:r>
            <w:r w:rsidR="007E1B4E">
              <w:fldChar w:fldCharType="separate"/>
            </w:r>
            <w:r w:rsidR="007E1B4E">
              <w:t>68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00" w:history="1">
            <w:r w:rsidR="007E1B4E">
              <w:rPr>
                <w:rStyle w:val="ae"/>
              </w:rPr>
              <w:t>6.15.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充值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_Toc484786000 \h </w:instrText>
            </w:r>
            <w:r w:rsidR="007E1B4E">
              <w:fldChar w:fldCharType="separate"/>
            </w:r>
            <w:r w:rsidR="007E1B4E">
              <w:t>69</w:t>
            </w:r>
            <w:r w:rsidR="007E1B4E">
              <w:fldChar w:fldCharType="end"/>
            </w:r>
          </w:hyperlink>
        </w:p>
        <w:p w:rsidR="00C250AB" w:rsidRDefault="00877A74">
          <w:pPr>
            <w:pStyle w:val="11"/>
            <w:tabs>
              <w:tab w:val="left" w:pos="42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01" w:history="1">
            <w:r w:rsidR="007E1B4E">
              <w:rPr>
                <w:rStyle w:val="ae"/>
              </w:rPr>
              <w:t>7.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钱包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_Toc484786001 \h </w:instrText>
            </w:r>
            <w:r w:rsidR="007E1B4E">
              <w:fldChar w:fldCharType="separate"/>
            </w:r>
            <w:r w:rsidR="007E1B4E">
              <w:t>71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02" w:history="1">
            <w:r w:rsidR="007E1B4E">
              <w:rPr>
                <w:rStyle w:val="ae"/>
              </w:rPr>
              <w:t>7.1.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余额、积分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_Toc484786002 \h </w:instrText>
            </w:r>
            <w:r w:rsidR="007E1B4E">
              <w:fldChar w:fldCharType="separate"/>
            </w:r>
            <w:r w:rsidR="007E1B4E">
              <w:t>71</w:t>
            </w:r>
            <w:r w:rsidR="007E1B4E">
              <w:fldChar w:fldCharType="end"/>
            </w:r>
          </w:hyperlink>
        </w:p>
        <w:p w:rsidR="00C250AB" w:rsidRDefault="00877A74">
          <w:pPr>
            <w:pStyle w:val="31"/>
            <w:tabs>
              <w:tab w:val="left" w:pos="168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03" w:history="1">
            <w:r w:rsidR="007E1B4E">
              <w:rPr>
                <w:rStyle w:val="ae"/>
              </w:rPr>
              <w:t>7.1.1.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得到当前用户的余额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_Toc484786003 \h </w:instrText>
            </w:r>
            <w:r w:rsidR="007E1B4E">
              <w:fldChar w:fldCharType="separate"/>
            </w:r>
            <w:r w:rsidR="007E1B4E">
              <w:t>71</w:t>
            </w:r>
            <w:r w:rsidR="007E1B4E">
              <w:fldChar w:fldCharType="end"/>
            </w:r>
          </w:hyperlink>
        </w:p>
        <w:p w:rsidR="00C250AB" w:rsidRDefault="00877A74">
          <w:pPr>
            <w:pStyle w:val="31"/>
            <w:tabs>
              <w:tab w:val="left" w:pos="168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04" w:history="1">
            <w:r w:rsidR="007E1B4E">
              <w:rPr>
                <w:rStyle w:val="ae"/>
              </w:rPr>
              <w:t>7.1.2.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得到当前用户的积分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_Toc484786004 \h </w:instrText>
            </w:r>
            <w:r w:rsidR="007E1B4E">
              <w:fldChar w:fldCharType="separate"/>
            </w:r>
            <w:r w:rsidR="007E1B4E">
              <w:t>72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05" w:history="1">
            <w:r w:rsidR="007E1B4E">
              <w:rPr>
                <w:rStyle w:val="ae"/>
              </w:rPr>
              <w:t>7.2.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券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_Toc484786005 \h </w:instrText>
            </w:r>
            <w:r w:rsidR="007E1B4E">
              <w:fldChar w:fldCharType="separate"/>
            </w:r>
            <w:r w:rsidR="007E1B4E">
              <w:t>73</w:t>
            </w:r>
            <w:r w:rsidR="007E1B4E">
              <w:fldChar w:fldCharType="end"/>
            </w:r>
          </w:hyperlink>
        </w:p>
        <w:p w:rsidR="00C250AB" w:rsidRDefault="00877A74">
          <w:pPr>
            <w:pStyle w:val="31"/>
            <w:tabs>
              <w:tab w:val="left" w:pos="168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06" w:history="1">
            <w:r w:rsidR="007E1B4E">
              <w:rPr>
                <w:rStyle w:val="ae"/>
              </w:rPr>
              <w:t>7.2.1.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得到当前用户的可用券列表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_Toc484786006 \h </w:instrText>
            </w:r>
            <w:r w:rsidR="007E1B4E">
              <w:fldChar w:fldCharType="separate"/>
            </w:r>
            <w:r w:rsidR="007E1B4E">
              <w:t>73</w:t>
            </w:r>
            <w:r w:rsidR="007E1B4E">
              <w:fldChar w:fldCharType="end"/>
            </w:r>
          </w:hyperlink>
        </w:p>
        <w:p w:rsidR="00C250AB" w:rsidRDefault="00877A74">
          <w:pPr>
            <w:pStyle w:val="31"/>
            <w:tabs>
              <w:tab w:val="left" w:pos="168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07" w:history="1">
            <w:r w:rsidR="007E1B4E">
              <w:rPr>
                <w:rStyle w:val="ae"/>
              </w:rPr>
              <w:t>7.2.2.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得到当前用户的已使用券列表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_Toc484786007 \h </w:instrText>
            </w:r>
            <w:r w:rsidR="007E1B4E">
              <w:fldChar w:fldCharType="separate"/>
            </w:r>
            <w:r w:rsidR="007E1B4E">
              <w:t>74</w:t>
            </w:r>
            <w:r w:rsidR="007E1B4E">
              <w:fldChar w:fldCharType="end"/>
            </w:r>
          </w:hyperlink>
        </w:p>
        <w:p w:rsidR="00C250AB" w:rsidRDefault="00877A74">
          <w:pPr>
            <w:pStyle w:val="31"/>
            <w:tabs>
              <w:tab w:val="left" w:pos="168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08" w:history="1">
            <w:r w:rsidR="007E1B4E">
              <w:rPr>
                <w:rStyle w:val="ae"/>
              </w:rPr>
              <w:t>7.2.3.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得到当前用户的未使用，已过期券列表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_Toc484786008 \h </w:instrText>
            </w:r>
            <w:r w:rsidR="007E1B4E">
              <w:fldChar w:fldCharType="separate"/>
            </w:r>
            <w:r w:rsidR="007E1B4E">
              <w:t>76</w:t>
            </w:r>
            <w:r w:rsidR="007E1B4E">
              <w:fldChar w:fldCharType="end"/>
            </w:r>
          </w:hyperlink>
        </w:p>
        <w:p w:rsidR="00C250AB" w:rsidRDefault="00877A74">
          <w:pPr>
            <w:pStyle w:val="31"/>
            <w:tabs>
              <w:tab w:val="left" w:pos="168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09" w:history="1">
            <w:r w:rsidR="007E1B4E">
              <w:rPr>
                <w:rStyle w:val="ae"/>
              </w:rPr>
              <w:t>7.2.4.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当前用户绑定券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_Toc484786009 \h </w:instrText>
            </w:r>
            <w:r w:rsidR="007E1B4E">
              <w:fldChar w:fldCharType="separate"/>
            </w:r>
            <w:r w:rsidR="007E1B4E">
              <w:t>78</w:t>
            </w:r>
            <w:r w:rsidR="007E1B4E">
              <w:fldChar w:fldCharType="end"/>
            </w:r>
          </w:hyperlink>
        </w:p>
        <w:p w:rsidR="00C250AB" w:rsidRDefault="00877A74">
          <w:pPr>
            <w:pStyle w:val="11"/>
            <w:tabs>
              <w:tab w:val="left" w:pos="42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10" w:history="1">
            <w:r w:rsidR="007E1B4E">
              <w:rPr>
                <w:rStyle w:val="ae"/>
              </w:rPr>
              <w:t>8.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评论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_Toc484786010 \h </w:instrText>
            </w:r>
            <w:r w:rsidR="007E1B4E">
              <w:fldChar w:fldCharType="separate"/>
            </w:r>
            <w:r w:rsidR="007E1B4E">
              <w:t>79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11" w:history="1">
            <w:r w:rsidR="007E1B4E">
              <w:rPr>
                <w:rStyle w:val="ae"/>
              </w:rPr>
              <w:t>8.1.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写评论、回复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_Toc484786011 \h </w:instrText>
            </w:r>
            <w:r w:rsidR="007E1B4E">
              <w:fldChar w:fldCharType="separate"/>
            </w:r>
            <w:r w:rsidR="007E1B4E">
              <w:t>79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12" w:history="1">
            <w:r w:rsidR="007E1B4E">
              <w:rPr>
                <w:rStyle w:val="ae"/>
              </w:rPr>
              <w:t>8.2.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获取一级评论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_Toc484786012 \h </w:instrText>
            </w:r>
            <w:r w:rsidR="007E1B4E">
              <w:fldChar w:fldCharType="separate"/>
            </w:r>
            <w:r w:rsidR="007E1B4E">
              <w:t>79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13" w:history="1">
            <w:r w:rsidR="007E1B4E">
              <w:rPr>
                <w:rStyle w:val="ae"/>
              </w:rPr>
              <w:t>8.3.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获取评论回复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_Toc484786013 \h </w:instrText>
            </w:r>
            <w:r w:rsidR="007E1B4E">
              <w:fldChar w:fldCharType="separate"/>
            </w:r>
            <w:r w:rsidR="007E1B4E">
              <w:t>82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14" w:history="1">
            <w:r w:rsidR="007E1B4E">
              <w:rPr>
                <w:rStyle w:val="ae"/>
              </w:rPr>
              <w:t>8.4.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反馈建议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_Toc484786014 \h </w:instrText>
            </w:r>
            <w:r w:rsidR="007E1B4E">
              <w:fldChar w:fldCharType="separate"/>
            </w:r>
            <w:r w:rsidR="007E1B4E">
              <w:t>84</w:t>
            </w:r>
            <w:r w:rsidR="007E1B4E">
              <w:fldChar w:fldCharType="end"/>
            </w:r>
          </w:hyperlink>
        </w:p>
        <w:p w:rsidR="00C250AB" w:rsidRDefault="00877A74">
          <w:pPr>
            <w:pStyle w:val="11"/>
            <w:tabs>
              <w:tab w:val="left" w:pos="42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15" w:history="1">
            <w:r w:rsidR="007E1B4E">
              <w:rPr>
                <w:rStyle w:val="ae"/>
              </w:rPr>
              <w:t>9.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后台管理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_Toc484786015 \h </w:instrText>
            </w:r>
            <w:r w:rsidR="007E1B4E">
              <w:fldChar w:fldCharType="separate"/>
            </w:r>
            <w:r w:rsidR="007E1B4E">
              <w:t>84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16" w:history="1">
            <w:r w:rsidR="007E1B4E">
              <w:rPr>
                <w:rStyle w:val="ae"/>
              </w:rPr>
              <w:t>9.1.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系统版本查询</w:t>
            </w:r>
            <w:r w:rsidR="007E1B4E">
              <w:rPr>
                <w:rStyle w:val="ae"/>
              </w:rPr>
              <w:t>(</w:t>
            </w:r>
            <w:r w:rsidR="007E1B4E">
              <w:rPr>
                <w:rStyle w:val="ae"/>
              </w:rPr>
              <w:t>停用</w:t>
            </w:r>
            <w:r w:rsidR="007E1B4E">
              <w:rPr>
                <w:rStyle w:val="ae"/>
              </w:rPr>
              <w:t>)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_Toc484786016 \h </w:instrText>
            </w:r>
            <w:r w:rsidR="007E1B4E">
              <w:fldChar w:fldCharType="separate"/>
            </w:r>
            <w:r w:rsidR="007E1B4E">
              <w:t>84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17" w:history="1">
            <w:r w:rsidR="007E1B4E">
              <w:rPr>
                <w:rStyle w:val="ae"/>
              </w:rPr>
              <w:t>9.2.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查询反馈建议列表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_Toc484786017 \h </w:instrText>
            </w:r>
            <w:r w:rsidR="007E1B4E">
              <w:fldChar w:fldCharType="separate"/>
            </w:r>
            <w:r w:rsidR="007E1B4E">
              <w:t>85</w:t>
            </w:r>
            <w:r w:rsidR="007E1B4E">
              <w:fldChar w:fldCharType="end"/>
            </w:r>
          </w:hyperlink>
        </w:p>
        <w:p w:rsidR="00C250AB" w:rsidRDefault="00877A74">
          <w:pPr>
            <w:pStyle w:val="11"/>
            <w:tabs>
              <w:tab w:val="left" w:pos="84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18" w:history="1">
            <w:r w:rsidR="007E1B4E">
              <w:rPr>
                <w:rStyle w:val="ae"/>
              </w:rPr>
              <w:t>10.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活动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_Toc484786018 \h </w:instrText>
            </w:r>
            <w:r w:rsidR="007E1B4E">
              <w:fldChar w:fldCharType="separate"/>
            </w:r>
            <w:r w:rsidR="007E1B4E">
              <w:t>86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19" w:history="1">
            <w:r w:rsidR="007E1B4E">
              <w:rPr>
                <w:rStyle w:val="ae"/>
              </w:rPr>
              <w:t>10.1.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得到</w:t>
            </w:r>
            <w:r w:rsidR="007E1B4E">
              <w:rPr>
                <w:rStyle w:val="ae"/>
              </w:rPr>
              <w:t>banner</w:t>
            </w:r>
            <w:r w:rsidR="007E1B4E">
              <w:rPr>
                <w:rStyle w:val="ae"/>
              </w:rPr>
              <w:t>图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_Toc484786019 \h </w:instrText>
            </w:r>
            <w:r w:rsidR="007E1B4E">
              <w:fldChar w:fldCharType="separate"/>
            </w:r>
            <w:r w:rsidR="007E1B4E">
              <w:t>86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20" w:history="1">
            <w:r w:rsidR="007E1B4E">
              <w:rPr>
                <w:rStyle w:val="ae"/>
              </w:rPr>
              <w:t>10.2.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得到活动列表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_Toc484786020 \h </w:instrText>
            </w:r>
            <w:r w:rsidR="007E1B4E">
              <w:fldChar w:fldCharType="separate"/>
            </w:r>
            <w:r w:rsidR="007E1B4E">
              <w:t>87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21" w:history="1">
            <w:r w:rsidR="007E1B4E">
              <w:rPr>
                <w:rStyle w:val="ae"/>
              </w:rPr>
              <w:t>10.3.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得到活动详情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_Toc484786021 \h </w:instrText>
            </w:r>
            <w:r w:rsidR="007E1B4E">
              <w:fldChar w:fldCharType="separate"/>
            </w:r>
            <w:r w:rsidR="007E1B4E">
              <w:t>89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22" w:history="1">
            <w:r w:rsidR="007E1B4E">
              <w:rPr>
                <w:rStyle w:val="ae"/>
              </w:rPr>
              <w:t>10.4.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转盘抽奖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_Toc484786022 \h </w:instrText>
            </w:r>
            <w:r w:rsidR="007E1B4E">
              <w:fldChar w:fldCharType="separate"/>
            </w:r>
            <w:r w:rsidR="007E1B4E">
              <w:t>91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23" w:history="1">
            <w:r w:rsidR="007E1B4E">
              <w:rPr>
                <w:rStyle w:val="ae"/>
              </w:rPr>
              <w:t>10.5.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绑定中奖邮寄地址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_Toc484786023 \h </w:instrText>
            </w:r>
            <w:r w:rsidR="007E1B4E">
              <w:fldChar w:fldCharType="separate"/>
            </w:r>
            <w:r w:rsidR="007E1B4E">
              <w:t>91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26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24" w:history="1">
            <w:r w:rsidR="007E1B4E">
              <w:rPr>
                <w:rStyle w:val="ae"/>
              </w:rPr>
              <w:t>10.6.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当前用户抽中奖品列表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_Toc484786024 \h </w:instrText>
            </w:r>
            <w:r w:rsidR="007E1B4E">
              <w:fldChar w:fldCharType="separate"/>
            </w:r>
            <w:r w:rsidR="007E1B4E">
              <w:t>92</w:t>
            </w:r>
            <w:r w:rsidR="007E1B4E">
              <w:fldChar w:fldCharType="end"/>
            </w:r>
          </w:hyperlink>
        </w:p>
        <w:p w:rsidR="00C250AB" w:rsidRDefault="00877A74">
          <w:pPr>
            <w:pStyle w:val="11"/>
            <w:tabs>
              <w:tab w:val="left" w:pos="84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25" w:history="1">
            <w:r w:rsidR="007E1B4E">
              <w:rPr>
                <w:rStyle w:val="ae"/>
              </w:rPr>
              <w:t>11.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文件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_Toc484786025 \h </w:instrText>
            </w:r>
            <w:r w:rsidR="007E1B4E">
              <w:fldChar w:fldCharType="separate"/>
            </w:r>
            <w:r w:rsidR="007E1B4E">
              <w:t>93</w:t>
            </w:r>
            <w:r w:rsidR="007E1B4E">
              <w:fldChar w:fldCharType="end"/>
            </w:r>
          </w:hyperlink>
        </w:p>
        <w:p w:rsidR="00C250AB" w:rsidRDefault="00877A74">
          <w:pPr>
            <w:pStyle w:val="21"/>
            <w:tabs>
              <w:tab w:val="left" w:pos="1050"/>
              <w:tab w:val="right" w:leader="dot" w:pos="974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4786026" w:history="1">
            <w:r w:rsidR="007E1B4E">
              <w:rPr>
                <w:rStyle w:val="ae"/>
              </w:rPr>
              <w:t>11.1.</w:t>
            </w:r>
            <w:r w:rsidR="007E1B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E1B4E">
              <w:rPr>
                <w:rStyle w:val="ae"/>
              </w:rPr>
              <w:t>上传单张图片</w:t>
            </w:r>
            <w:r w:rsidR="007E1B4E">
              <w:tab/>
            </w:r>
            <w:r w:rsidR="007E1B4E">
              <w:fldChar w:fldCharType="begin"/>
            </w:r>
            <w:r w:rsidR="007E1B4E">
              <w:instrText xml:space="preserve"> PAGEREF _Toc484786026 \h </w:instrText>
            </w:r>
            <w:r w:rsidR="007E1B4E">
              <w:fldChar w:fldCharType="separate"/>
            </w:r>
            <w:r w:rsidR="007E1B4E">
              <w:t>93</w:t>
            </w:r>
            <w:r w:rsidR="007E1B4E">
              <w:fldChar w:fldCharType="end"/>
            </w:r>
          </w:hyperlink>
        </w:p>
        <w:p w:rsidR="00C250AB" w:rsidRDefault="007E1B4E">
          <w:r>
            <w:rPr>
              <w:b/>
              <w:bCs/>
              <w:lang w:val="zh-CN"/>
            </w:rPr>
            <w:fldChar w:fldCharType="end"/>
          </w:r>
        </w:p>
      </w:sdtContent>
    </w:sdt>
    <w:p w:rsidR="00C250AB" w:rsidRDefault="00C250AB"/>
    <w:p w:rsidR="00C250AB" w:rsidRDefault="007E1B4E">
      <w:pPr>
        <w:widowControl/>
        <w:jc w:val="left"/>
      </w:pPr>
      <w:r>
        <w:br w:type="page"/>
      </w:r>
    </w:p>
    <w:p w:rsidR="00C250AB" w:rsidRDefault="007E1B4E">
      <w:pPr>
        <w:pStyle w:val="1"/>
      </w:pPr>
      <w:bookmarkStart w:id="0" w:name="_Toc484785939"/>
      <w:r>
        <w:rPr>
          <w:rFonts w:hint="eastAsia"/>
        </w:rPr>
        <w:lastRenderedPageBreak/>
        <w:t>入参</w:t>
      </w:r>
      <w:bookmarkEnd w:id="0"/>
    </w:p>
    <w:p w:rsidR="00C250AB" w:rsidRDefault="007E1B4E">
      <w:pPr>
        <w:pStyle w:val="2"/>
      </w:pPr>
      <w:bookmarkStart w:id="1" w:name="_Toc484785940"/>
      <w:r>
        <w:rPr>
          <w:rFonts w:hint="eastAsia"/>
        </w:rPr>
        <w:t>通用必传参数</w:t>
      </w:r>
      <w:bookmarkEnd w:id="1"/>
    </w:p>
    <w:tbl>
      <w:tblPr>
        <w:tblStyle w:val="af"/>
        <w:tblW w:w="6941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439"/>
        <w:gridCol w:w="1984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参</w:t>
            </w:r>
            <w:r>
              <w:rPr>
                <w:rFonts w:asciiTheme="minorEastAsia" w:hAnsiTheme="minorEastAsia" w:hint="eastAsia"/>
              </w:rPr>
              <w:t>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类</w:t>
            </w:r>
            <w:r>
              <w:rPr>
                <w:rFonts w:asciiTheme="minorEastAsia" w:hAnsiTheme="minorEastAsia" w:hint="eastAsia"/>
              </w:rPr>
              <w:t>型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说</w:t>
            </w:r>
            <w:r>
              <w:rPr>
                <w:rFonts w:asciiTheme="minorEastAsia" w:hAnsiTheme="minorEastAsia" w:hint="eastAsia"/>
              </w:rPr>
              <w:t>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示例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访问的会话toke</w:t>
            </w:r>
            <w:r>
              <w:rPr>
                <w:rFonts w:asciiTheme="minorEastAsia" w:hAnsiTheme="minor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rPr>
                <w:rFonts w:asciiTheme="minorEastAsia" w:hAnsiTheme="minorEastAsia"/>
              </w:rPr>
            </w:pP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nteger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院线渠道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1=大地，2=嘉禾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nteger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终端软件类型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 </w:t>
            </w:r>
          </w:p>
        </w:tc>
      </w:tr>
      <w:tr w:rsidR="00C250AB">
        <w:trPr>
          <w:trHeight w:val="4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终端软件版本号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2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终端</w:t>
            </w:r>
            <w:r>
              <w:rPr>
                <w:rFonts w:asciiTheme="minorEastAsia" w:hAnsiTheme="minorEastAsia"/>
              </w:rPr>
              <w:t>设备型号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iphone</w:t>
            </w:r>
            <w:r>
              <w:rPr>
                <w:rFonts w:asciiTheme="minorEastAsia" w:hAnsiTheme="minorEastAsia"/>
              </w:rPr>
              <w:t>7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终端</w:t>
            </w:r>
            <w:r>
              <w:rPr>
                <w:rFonts w:asciiTheme="minorEastAsia" w:hAnsiTheme="minorEastAsia"/>
              </w:rPr>
              <w:t>设备系统版本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ios10.1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终端</w:t>
            </w:r>
            <w:r>
              <w:rPr>
                <w:rFonts w:asciiTheme="minorEastAsia" w:hAnsiTheme="minorEastAsia"/>
              </w:rPr>
              <w:t>设备</w:t>
            </w:r>
            <w:r>
              <w:rPr>
                <w:rFonts w:asciiTheme="minorEastAsia" w:hAnsiTheme="minorEastAsia" w:hint="eastAsia"/>
              </w:rPr>
              <w:t>唯一标识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8682165971750150</w:t>
            </w:r>
          </w:p>
        </w:tc>
      </w:tr>
    </w:tbl>
    <w:p w:rsidR="00C250AB" w:rsidRDefault="00C250AB">
      <w:pPr>
        <w:rPr>
          <w:rFonts w:asciiTheme="minorEastAsia" w:hAnsiTheme="minorEastAsia"/>
        </w:rPr>
      </w:pPr>
    </w:p>
    <w:p w:rsidR="00C250AB" w:rsidRDefault="007E1B4E">
      <w:pPr>
        <w:pStyle w:val="1"/>
      </w:pPr>
      <w:bookmarkStart w:id="2" w:name="_Toc484785941"/>
      <w:r>
        <w:rPr>
          <w:rFonts w:hint="eastAsia"/>
        </w:rPr>
        <w:t>出参</w:t>
      </w:r>
      <w:bookmarkEnd w:id="2"/>
    </w:p>
    <w:p w:rsidR="00C250AB" w:rsidRDefault="007E1B4E">
      <w:pPr>
        <w:pStyle w:val="2"/>
      </w:pPr>
      <w:bookmarkStart w:id="3" w:name="_Toc484785942"/>
      <w:r>
        <w:rPr>
          <w:rFonts w:hint="eastAsia"/>
        </w:rPr>
        <w:t>通用返回结果定义</w:t>
      </w:r>
      <w:bookmarkEnd w:id="3"/>
    </w:p>
    <w:tbl>
      <w:tblPr>
        <w:tblStyle w:val="af"/>
        <w:tblW w:w="8217" w:type="dxa"/>
        <w:tblLayout w:type="fixed"/>
        <w:tblLook w:val="04A0" w:firstRow="1" w:lastRow="0" w:firstColumn="1" w:lastColumn="0" w:noHBand="0" w:noVBand="1"/>
      </w:tblPr>
      <w:tblGrid>
        <w:gridCol w:w="1414"/>
        <w:gridCol w:w="1134"/>
        <w:gridCol w:w="1276"/>
        <w:gridCol w:w="1985"/>
        <w:gridCol w:w="2408"/>
      </w:tblGrid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return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类</w:t>
            </w:r>
            <w:r>
              <w:rPr>
                <w:rFonts w:asciiTheme="minorEastAsia" w:hAnsiTheme="minorEastAsia"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允许为</w:t>
            </w:r>
            <w:r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说</w:t>
            </w:r>
            <w:r>
              <w:rPr>
                <w:rFonts w:asciiTheme="minorEastAsia" w:hAnsiTheme="minorEastAsia" w:hint="eastAsia"/>
              </w:rPr>
              <w:t>明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示</w:t>
            </w:r>
            <w:r>
              <w:rPr>
                <w:rFonts w:asciiTheme="minorEastAsia" w:hAnsiTheme="minorEastAsia" w:hint="eastAsia"/>
              </w:rPr>
              <w:t>例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/>
              </w:rPr>
              <w:t>b</w:t>
            </w:r>
            <w:r>
              <w:rPr>
                <w:rFonts w:asciiTheme="minorEastAsia" w:hAnsiTheme="minorEastAsia" w:cs="宋体" w:hint="eastAsia"/>
              </w:rPr>
              <w:t>ool</w:t>
            </w:r>
            <w:r>
              <w:rPr>
                <w:rFonts w:asciiTheme="minorEastAsia" w:hAnsiTheme="minorEastAsia" w:cs="宋体"/>
              </w:rPr>
              <w:t>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fa</w:t>
            </w:r>
            <w:r>
              <w:rPr>
                <w:rFonts w:asciiTheme="minorEastAsia" w:hAnsiTheme="minorEastAsia" w:cs="宋体"/>
              </w:rPr>
              <w:t>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结果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/>
              </w:rPr>
              <w:t>t</w:t>
            </w:r>
            <w:r>
              <w:rPr>
                <w:rFonts w:asciiTheme="minorEastAsia" w:hAnsiTheme="minorEastAsia" w:cs="宋体" w:hint="eastAsia"/>
              </w:rPr>
              <w:t>rue</w:t>
            </w:r>
            <w:r>
              <w:rPr>
                <w:rFonts w:asciiTheme="minorEastAsia" w:hAnsiTheme="minorEastAsia" w:cs="宋体"/>
              </w:rPr>
              <w:t>、</w:t>
            </w:r>
            <w:r>
              <w:rPr>
                <w:rFonts w:asciiTheme="minorEastAsia" w:hAnsiTheme="minorEastAsia" w:cs="宋体" w:hint="eastAsia"/>
              </w:rPr>
              <w:t>false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/>
              </w:rPr>
              <w:t>S</w:t>
            </w:r>
            <w:r>
              <w:rPr>
                <w:rFonts w:asciiTheme="minorEastAsia" w:hAnsiTheme="minorEastAsia" w:cs="宋体" w:hint="eastAsia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/>
              </w:rPr>
              <w:t>f</w:t>
            </w:r>
            <w:r>
              <w:rPr>
                <w:rFonts w:asciiTheme="minorEastAsia" w:hAnsiTheme="minorEastAsia" w:cs="宋体" w:hint="eastAsia"/>
              </w:rPr>
              <w:t>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结果码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/>
              </w:rPr>
              <w:t>200、400、500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结果说明。主要给界面提供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</w:t>
            </w:r>
            <w:r>
              <w:rPr>
                <w:rFonts w:asciiTheme="minorEastAsia" w:hAnsiTheme="minorEastAsia" w:cs="宋体"/>
              </w:rPr>
              <w:t>成功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Object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/>
              </w:rPr>
              <w:t>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返回值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rPr>
                <w:rFonts w:asciiTheme="minorEastAsia" w:hAnsiTheme="minorEastAsia" w:cs="宋体"/>
              </w:rPr>
            </w:pP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/>
              </w:rPr>
              <w:t>Long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/>
              </w:rPr>
              <w:t>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分页时候的总条数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rPr>
                <w:rFonts w:asciiTheme="minorEastAsia" w:hAnsiTheme="minorEastAsia" w:cs="宋体"/>
              </w:rPr>
            </w:pPr>
          </w:p>
        </w:tc>
      </w:tr>
    </w:tbl>
    <w:p w:rsidR="00C250AB" w:rsidRDefault="00C250AB"/>
    <w:p w:rsidR="00C250AB" w:rsidRDefault="007E1B4E">
      <w:pPr>
        <w:pStyle w:val="2"/>
      </w:pPr>
      <w:bookmarkStart w:id="4" w:name="_Toc484785943"/>
      <w:r>
        <w:rPr>
          <w:rFonts w:hint="eastAsia"/>
        </w:rPr>
        <w:t>通用返回值</w:t>
      </w:r>
      <w:bookmarkEnd w:id="4"/>
    </w:p>
    <w:tbl>
      <w:tblPr>
        <w:tblStyle w:val="af"/>
        <w:tblW w:w="7082" w:type="dxa"/>
        <w:tblLayout w:type="fixed"/>
        <w:tblLook w:val="04A0" w:firstRow="1" w:lastRow="0" w:firstColumn="1" w:lastColumn="0" w:noHBand="0" w:noVBand="1"/>
      </w:tblPr>
      <w:tblGrid>
        <w:gridCol w:w="1414"/>
        <w:gridCol w:w="2834"/>
        <w:gridCol w:w="2834"/>
      </w:tblGrid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操作成功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没有权限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1040004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请求的资源不存在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1040005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请求超时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tabs>
                <w:tab w:val="center" w:pos="1309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  <w:t>1050001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不是正确的uri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1050002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IO异常流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1050003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众蓝接口异常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1050004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数据异常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</w:t>
            </w:r>
          </w:p>
        </w:tc>
      </w:tr>
    </w:tbl>
    <w:p w:rsidR="00C250AB" w:rsidRDefault="00C250AB"/>
    <w:p w:rsidR="00C250AB" w:rsidRDefault="007E1B4E">
      <w:pPr>
        <w:pStyle w:val="2"/>
        <w:numPr>
          <w:ilvl w:val="0"/>
          <w:numId w:val="0"/>
        </w:numPr>
        <w:ind w:left="425"/>
      </w:pPr>
      <w:bookmarkStart w:id="5" w:name="_Toc484785944"/>
      <w:r>
        <w:rPr>
          <w:rFonts w:hint="eastAsia"/>
        </w:rPr>
        <w:t>2</w:t>
      </w:r>
      <w:r>
        <w:t>.3.cinema</w:t>
      </w:r>
      <w:r>
        <w:rPr>
          <w:rFonts w:hint="eastAsia"/>
        </w:rPr>
        <w:t>返回值</w:t>
      </w:r>
      <w:bookmarkEnd w:id="5"/>
    </w:p>
    <w:p w:rsidR="00C250AB" w:rsidRDefault="007E1B4E">
      <w:r>
        <w:rPr>
          <w:rFonts w:hint="eastAsia"/>
        </w:rPr>
        <w:t xml:space="preserve"> </w:t>
      </w:r>
    </w:p>
    <w:tbl>
      <w:tblPr>
        <w:tblStyle w:val="af"/>
        <w:tblW w:w="7082" w:type="dxa"/>
        <w:tblLayout w:type="fixed"/>
        <w:tblLook w:val="04A0" w:firstRow="1" w:lastRow="0" w:firstColumn="1" w:lastColumn="0" w:noHBand="0" w:noVBand="1"/>
      </w:tblPr>
      <w:tblGrid>
        <w:gridCol w:w="1414"/>
        <w:gridCol w:w="2834"/>
        <w:gridCol w:w="2834"/>
      </w:tblGrid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9010001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iCs/>
                <w:kern w:val="0"/>
                <w:szCs w:val="21"/>
              </w:rPr>
              <w:t>影院已存在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9010002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iCs/>
                <w:kern w:val="0"/>
                <w:szCs w:val="21"/>
              </w:rPr>
              <w:t>邮政编码格式错误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9010003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iCs/>
                <w:kern w:val="0"/>
                <w:szCs w:val="21"/>
              </w:rPr>
              <w:t>电子邮件格式错误</w:t>
            </w:r>
          </w:p>
        </w:tc>
      </w:tr>
    </w:tbl>
    <w:p w:rsidR="00C250AB" w:rsidRDefault="00C250AB"/>
    <w:p w:rsidR="00C250AB" w:rsidRDefault="00C250AB"/>
    <w:p w:rsidR="00C250AB" w:rsidRDefault="007E1B4E">
      <w:pPr>
        <w:pStyle w:val="2"/>
        <w:numPr>
          <w:ilvl w:val="0"/>
          <w:numId w:val="0"/>
        </w:numPr>
        <w:ind w:left="425"/>
      </w:pPr>
      <w:bookmarkStart w:id="6" w:name="_Toc484785945"/>
      <w:r>
        <w:rPr>
          <w:rFonts w:hint="eastAsia"/>
        </w:rPr>
        <w:t>2</w:t>
      </w:r>
      <w:r>
        <w:t>.4.cmt</w:t>
      </w:r>
      <w:r>
        <w:rPr>
          <w:rFonts w:hint="eastAsia"/>
        </w:rPr>
        <w:t>返回值</w:t>
      </w:r>
      <w:bookmarkEnd w:id="6"/>
    </w:p>
    <w:tbl>
      <w:tblPr>
        <w:tblStyle w:val="af"/>
        <w:tblW w:w="7082" w:type="dxa"/>
        <w:tblLayout w:type="fixed"/>
        <w:tblLook w:val="04A0" w:firstRow="1" w:lastRow="0" w:firstColumn="1" w:lastColumn="0" w:noHBand="0" w:noVBand="1"/>
      </w:tblPr>
      <w:tblGrid>
        <w:gridCol w:w="1414"/>
        <w:gridCol w:w="2834"/>
        <w:gridCol w:w="2834"/>
      </w:tblGrid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8040003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kern w:val="0"/>
                <w:szCs w:val="21"/>
              </w:rPr>
              <w:t>短信内容过长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80400102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kern w:val="0"/>
                <w:szCs w:val="21"/>
              </w:rPr>
              <w:t>参数异常，手机号为空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80400103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kern w:val="0"/>
                <w:szCs w:val="21"/>
              </w:rPr>
              <w:t>短信内容为null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80400104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kern w:val="0"/>
                <w:szCs w:val="21"/>
              </w:rPr>
              <w:t>登录异常，账号密码错误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80400106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kern w:val="0"/>
                <w:szCs w:val="21"/>
              </w:rPr>
              <w:t>手机号大于1000个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80400107</w:t>
            </w:r>
          </w:p>
          <w:p w:rsidR="00C250AB" w:rsidRDefault="00C250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kern w:val="0"/>
                <w:szCs w:val="21"/>
              </w:rPr>
              <w:t>手机号实际数量与iMobiCount不相等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80400301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kern w:val="0"/>
                <w:szCs w:val="21"/>
              </w:rPr>
              <w:t>未配置模板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80400302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kern w:val="0"/>
                <w:szCs w:val="21"/>
              </w:rPr>
              <w:t>参数与模板不匹配</w:t>
            </w:r>
          </w:p>
        </w:tc>
      </w:tr>
      <w:tr w:rsidR="00C250AB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false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80400303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kern w:val="0"/>
                <w:szCs w:val="21"/>
              </w:rPr>
              <w:t>传入的参数异常</w:t>
            </w:r>
          </w:p>
        </w:tc>
      </w:tr>
    </w:tbl>
    <w:p w:rsidR="00C250AB" w:rsidRDefault="007E1B4E">
      <w:r>
        <w:tab/>
      </w:r>
    </w:p>
    <w:p w:rsidR="00C250AB" w:rsidRDefault="007E1B4E">
      <w:pPr>
        <w:pStyle w:val="1"/>
      </w:pPr>
      <w:bookmarkStart w:id="7" w:name="_Toc484785946"/>
      <w:r>
        <w:rPr>
          <w:rFonts w:hint="eastAsia"/>
        </w:rPr>
        <w:t>基本参数</w:t>
      </w:r>
      <w:bookmarkEnd w:id="7"/>
    </w:p>
    <w:p w:rsidR="00C250AB" w:rsidRDefault="007E1B4E">
      <w:pPr>
        <w:pStyle w:val="2"/>
      </w:pPr>
      <w:bookmarkStart w:id="8" w:name="_Toc484785947"/>
      <w:r>
        <w:rPr>
          <w:rFonts w:hint="eastAsia"/>
        </w:rPr>
        <w:t>接口地址</w:t>
      </w:r>
      <w:bookmarkEnd w:id="8"/>
    </w:p>
    <w:tbl>
      <w:tblPr>
        <w:tblStyle w:val="4-11"/>
        <w:tblW w:w="9742" w:type="dxa"/>
        <w:tblLayout w:type="fixed"/>
        <w:tblLook w:val="04A0" w:firstRow="1" w:lastRow="0" w:firstColumn="1" w:lastColumn="0" w:noHBand="0" w:noVBand="1"/>
      </w:tblPr>
      <w:tblGrid>
        <w:gridCol w:w="1413"/>
        <w:gridCol w:w="8329"/>
      </w:tblGrid>
      <w:tr w:rsidR="00C250AB" w:rsidTr="00C25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250AB" w:rsidRDefault="007E1B4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8329" w:type="dxa"/>
            <w:tcBorders>
              <w:left w:val="single" w:sz="4" w:space="0" w:color="DBE5F1" w:themeColor="accent1" w:themeTint="33"/>
            </w:tcBorders>
          </w:tcPr>
          <w:p w:rsidR="00C250AB" w:rsidRDefault="007E1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地址</w:t>
            </w:r>
          </w:p>
        </w:tc>
      </w:tr>
      <w:tr w:rsidR="00C250AB" w:rsidTr="00C2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BE5F1" w:themeFill="accent1" w:themeFillTint="33"/>
          </w:tcPr>
          <w:p w:rsidR="00C250AB" w:rsidRDefault="007E1B4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测试环境</w:t>
            </w:r>
          </w:p>
        </w:tc>
        <w:tc>
          <w:tcPr>
            <w:tcW w:w="8329" w:type="dxa"/>
            <w:shd w:val="clear" w:color="auto" w:fill="DBE5F1" w:themeFill="accent1" w:themeFillTint="33"/>
          </w:tcPr>
          <w:p w:rsidR="00C250AB" w:rsidRDefault="00C25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0AB" w:rsidTr="00C2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250AB" w:rsidRDefault="007E1B4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生产环境</w:t>
            </w:r>
          </w:p>
        </w:tc>
        <w:tc>
          <w:tcPr>
            <w:tcW w:w="8329" w:type="dxa"/>
          </w:tcPr>
          <w:p w:rsidR="00C250AB" w:rsidRDefault="00C25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50AB" w:rsidRDefault="007E1B4E">
      <w:pPr>
        <w:pStyle w:val="2"/>
      </w:pPr>
      <w:bookmarkStart w:id="9" w:name="_Toc484785948"/>
      <w:r>
        <w:rPr>
          <w:rFonts w:hint="eastAsia"/>
        </w:rPr>
        <w:t>终端软件类型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)</w:t>
      </w:r>
      <w:bookmarkEnd w:id="9"/>
    </w:p>
    <w:tbl>
      <w:tblPr>
        <w:tblStyle w:val="4-11"/>
        <w:tblW w:w="5387" w:type="dxa"/>
        <w:tblLayout w:type="fixed"/>
        <w:tblLook w:val="04A0" w:firstRow="1" w:lastRow="0" w:firstColumn="1" w:lastColumn="0" w:noHBand="0" w:noVBand="1"/>
      </w:tblPr>
      <w:tblGrid>
        <w:gridCol w:w="2552"/>
        <w:gridCol w:w="2835"/>
      </w:tblGrid>
      <w:tr w:rsidR="00C250AB" w:rsidTr="00C25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250AB" w:rsidRDefault="007E1B4E">
            <w:pPr>
              <w:jc w:val="center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客户端类型</w:t>
            </w:r>
          </w:p>
        </w:tc>
        <w:tc>
          <w:tcPr>
            <w:tcW w:w="2835" w:type="dxa"/>
          </w:tcPr>
          <w:p w:rsidR="00C250AB" w:rsidRDefault="007E1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</w:rPr>
            </w:pPr>
            <w:r>
              <w:rPr>
                <w:rFonts w:asciiTheme="minorEastAsia" w:hAnsiTheme="minorEastAsia" w:cs="宋体" w:hint="eastAsia"/>
              </w:rPr>
              <w:t>说明</w:t>
            </w:r>
          </w:p>
        </w:tc>
      </w:tr>
      <w:tr w:rsidR="00C250AB" w:rsidTr="00C2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DBE5F1" w:themeFill="accent1" w:themeFillTint="33"/>
          </w:tcPr>
          <w:p w:rsidR="00C250AB" w:rsidRDefault="007E1B4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250AB" w:rsidRDefault="007E1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IOS APP</w:t>
            </w:r>
          </w:p>
        </w:tc>
      </w:tr>
      <w:tr w:rsidR="00C250AB" w:rsidTr="00C2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250AB" w:rsidRDefault="007E1B4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835" w:type="dxa"/>
          </w:tcPr>
          <w:p w:rsidR="00C250AB" w:rsidRDefault="007E1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/>
              </w:rPr>
              <w:t>A</w:t>
            </w:r>
            <w:r>
              <w:rPr>
                <w:rFonts w:asciiTheme="minorEastAsia" w:hAnsiTheme="minorEastAsia" w:cs="宋体" w:hint="eastAsia"/>
              </w:rPr>
              <w:t>ndroid</w:t>
            </w:r>
            <w:r>
              <w:rPr>
                <w:rFonts w:asciiTheme="minorEastAsia" w:hAnsiTheme="minorEastAsia" w:cs="宋体"/>
              </w:rPr>
              <w:t xml:space="preserve"> APP</w:t>
            </w:r>
          </w:p>
        </w:tc>
      </w:tr>
      <w:tr w:rsidR="00C250AB" w:rsidTr="00C2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DBE5F1" w:themeFill="accent1" w:themeFillTint="33"/>
          </w:tcPr>
          <w:p w:rsidR="00C250AB" w:rsidRDefault="007E1B4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250AB" w:rsidRDefault="007E1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移动网页端 H5</w:t>
            </w:r>
          </w:p>
        </w:tc>
      </w:tr>
      <w:tr w:rsidR="00C250AB" w:rsidTr="00C2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250AB" w:rsidRDefault="007E1B4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835" w:type="dxa"/>
          </w:tcPr>
          <w:p w:rsidR="00C250AB" w:rsidRDefault="007E1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PC网页端</w:t>
            </w:r>
          </w:p>
        </w:tc>
      </w:tr>
    </w:tbl>
    <w:p w:rsidR="00C250AB" w:rsidRDefault="007E1B4E">
      <w:pPr>
        <w:pStyle w:val="2"/>
      </w:pPr>
      <w:bookmarkStart w:id="10" w:name="_Toc484785949"/>
      <w:r>
        <w:rPr>
          <w:rFonts w:hint="eastAsia"/>
        </w:rPr>
        <w:t>终端</w:t>
      </w:r>
      <w:r>
        <w:t>设备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t>v</w:t>
      </w:r>
      <w:r>
        <w:rPr>
          <w:rFonts w:hint="eastAsia"/>
        </w:rPr>
        <w:t>)</w:t>
      </w:r>
      <w:bookmarkEnd w:id="10"/>
    </w:p>
    <w:p w:rsidR="00C250AB" w:rsidRDefault="007E1B4E">
      <w:pPr>
        <w:ind w:left="840"/>
      </w:pPr>
      <w:r>
        <w:rPr>
          <w:rFonts w:hint="eastAsia"/>
        </w:rPr>
        <w:t>例：</w:t>
      </w:r>
      <w:r>
        <w:rPr>
          <w:rFonts w:hint="eastAsia"/>
        </w:rPr>
        <w:t>1.0.2</w:t>
      </w:r>
    </w:p>
    <w:p w:rsidR="00C250AB" w:rsidRDefault="007E1B4E">
      <w:pPr>
        <w:ind w:left="840"/>
      </w:pPr>
      <w:r>
        <w:t>后台提供录入功能</w:t>
      </w:r>
    </w:p>
    <w:p w:rsidR="00C250AB" w:rsidRDefault="007E1B4E">
      <w:pPr>
        <w:ind w:left="840"/>
        <w:rPr>
          <w:rFonts w:ascii="宋体" w:hAnsi="宋体" w:cs="宋体"/>
          <w:kern w:val="0"/>
          <w:sz w:val="24"/>
        </w:rPr>
      </w:pPr>
      <w:r>
        <w:rPr>
          <w:rFonts w:hint="eastAsia"/>
        </w:rPr>
        <w:t>此</w:t>
      </w:r>
      <w:r>
        <w:t>版本号可以前端定义</w:t>
      </w:r>
      <w:r>
        <w:rPr>
          <w:rFonts w:hint="eastAsia"/>
        </w:rPr>
        <w:t>。</w:t>
      </w:r>
    </w:p>
    <w:p w:rsidR="00C250AB" w:rsidRDefault="007E1B4E">
      <w:pPr>
        <w:pStyle w:val="2"/>
      </w:pPr>
      <w:bookmarkStart w:id="11" w:name="_Toc484785950"/>
      <w:r>
        <w:rPr>
          <w:rFonts w:hint="eastAsia"/>
        </w:rPr>
        <w:t>终端</w:t>
      </w:r>
      <w:r>
        <w:t>设备型号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bookmarkEnd w:id="11"/>
    </w:p>
    <w:p w:rsidR="00C250AB" w:rsidRDefault="007E1B4E">
      <w:pPr>
        <w:ind w:left="840"/>
      </w:pP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iPhone</w:t>
      </w:r>
      <w:r>
        <w:t>7</w:t>
      </w:r>
      <w:r>
        <w:rPr>
          <w:rFonts w:hint="eastAsia"/>
        </w:rPr>
        <w:t>，</w:t>
      </w:r>
      <w:r>
        <w:rPr>
          <w:rFonts w:hint="eastAsia"/>
        </w:rPr>
        <w:t>HUAWEI Mate 9</w:t>
      </w:r>
      <w:r>
        <w:t xml:space="preserve"> </w:t>
      </w:r>
      <w:r>
        <w:rPr>
          <w:rFonts w:hint="eastAsia"/>
        </w:rPr>
        <w:t>，</w:t>
      </w:r>
      <w:r>
        <w:t>ipad air2</w:t>
      </w:r>
    </w:p>
    <w:p w:rsidR="00C250AB" w:rsidRDefault="007E1B4E">
      <w:pPr>
        <w:pStyle w:val="2"/>
      </w:pPr>
      <w:bookmarkStart w:id="12" w:name="_Toc484785951"/>
      <w:r>
        <w:rPr>
          <w:rFonts w:hint="eastAsia"/>
        </w:rPr>
        <w:t>终端</w:t>
      </w:r>
      <w:r>
        <w:t>设备系统版本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)</w:t>
      </w:r>
      <w:bookmarkEnd w:id="12"/>
    </w:p>
    <w:p w:rsidR="00C250AB" w:rsidRDefault="007E1B4E">
      <w:pPr>
        <w:ind w:left="840"/>
      </w:pPr>
      <w:r>
        <w:rPr>
          <w:rFonts w:hint="eastAsia"/>
        </w:rPr>
        <w:t>例：</w:t>
      </w:r>
      <w:r>
        <w:t>ios10.2, android7.0</w:t>
      </w:r>
    </w:p>
    <w:p w:rsidR="00C250AB" w:rsidRDefault="00C250AB">
      <w:pPr>
        <w:ind w:left="425"/>
      </w:pPr>
    </w:p>
    <w:p w:rsidR="00C250AB" w:rsidRDefault="007E1B4E">
      <w:pPr>
        <w:pStyle w:val="2"/>
      </w:pPr>
      <w:bookmarkStart w:id="13" w:name="_Toc484785952"/>
      <w:r>
        <w:rPr>
          <w:rFonts w:hint="eastAsia"/>
        </w:rPr>
        <w:t>终端设备唯一标识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)</w:t>
      </w:r>
      <w:bookmarkEnd w:id="13"/>
    </w:p>
    <w:p w:rsidR="00C250AB" w:rsidRDefault="007E1B4E">
      <w:r>
        <w:rPr>
          <w:rFonts w:hint="eastAsia"/>
        </w:rPr>
        <w:t>例：</w:t>
      </w:r>
      <w:r>
        <w:rPr>
          <w:rFonts w:hint="eastAsia"/>
        </w:rPr>
        <w:t>86468102632672</w:t>
      </w:r>
    </w:p>
    <w:p w:rsidR="00C250AB" w:rsidRDefault="007E1B4E">
      <w:pPr>
        <w:pStyle w:val="1"/>
      </w:pPr>
      <w:bookmarkStart w:id="14" w:name="_Toc484785953"/>
      <w:r>
        <w:rPr>
          <w:rFonts w:hint="eastAsia"/>
        </w:rPr>
        <w:t>用户中心</w:t>
      </w:r>
      <w:bookmarkEnd w:id="14"/>
    </w:p>
    <w:p w:rsidR="00C250AB" w:rsidRDefault="007E1B4E">
      <w:pPr>
        <w:pStyle w:val="2"/>
      </w:pPr>
      <w:bookmarkStart w:id="15" w:name="_Toc484785954"/>
      <w:r>
        <w:rPr>
          <w:rFonts w:hint="eastAsia"/>
        </w:rPr>
        <w:t>创建</w:t>
      </w:r>
      <w:r>
        <w:rPr>
          <w:rFonts w:hint="eastAsia"/>
        </w:rPr>
        <w:t>token</w:t>
      </w:r>
      <w:bookmarkEnd w:id="15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15"/>
        <w:gridCol w:w="723"/>
        <w:gridCol w:w="992"/>
        <w:gridCol w:w="851"/>
        <w:gridCol w:w="6061"/>
      </w:tblGrid>
      <w:tr w:rsidR="00C250AB">
        <w:tc>
          <w:tcPr>
            <w:tcW w:w="111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27" w:type="dxa"/>
            <w:gridSpan w:val="4"/>
            <w:vAlign w:val="center"/>
          </w:tcPr>
          <w:p w:rsidR="00C250AB" w:rsidRDefault="007E1B4E">
            <w:r>
              <w:t>/token/add</w:t>
            </w:r>
          </w:p>
        </w:tc>
      </w:tr>
      <w:tr w:rsidR="00C250AB">
        <w:tc>
          <w:tcPr>
            <w:tcW w:w="111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27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1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27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token/add</w:t>
            </w:r>
          </w:p>
        </w:tc>
      </w:tr>
      <w:tr w:rsidR="00C250AB">
        <w:tc>
          <w:tcPr>
            <w:tcW w:w="1115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2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60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1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6061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15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72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60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15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72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C250AB"/>
        </w:tc>
        <w:tc>
          <w:tcPr>
            <w:tcW w:w="6061" w:type="dxa"/>
            <w:vAlign w:val="center"/>
          </w:tcPr>
          <w:p w:rsidR="00C250AB" w:rsidRDefault="007E1B4E">
            <w:r>
              <w:rPr>
                <w:rFonts w:hint="eastAsia"/>
              </w:rPr>
              <w:t>token</w:t>
            </w:r>
          </w:p>
        </w:tc>
      </w:tr>
      <w:tr w:rsidR="00C250AB">
        <w:trPr>
          <w:trHeight w:val="70"/>
        </w:trPr>
        <w:tc>
          <w:tcPr>
            <w:tcW w:w="1115" w:type="dxa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27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创建会话成功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"27fc5dfb-6f39-4385-a8bf-9dae3426a8f8"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16" w:name="_Toc484785955"/>
      <w:r>
        <w:rPr>
          <w:rFonts w:hint="eastAsia"/>
        </w:rPr>
        <w:t>心跳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1134"/>
        <w:gridCol w:w="709"/>
        <w:gridCol w:w="6061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token</w:t>
            </w:r>
            <w:r>
              <w:t>/heart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  <w:r>
              <w:t>/POST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http://app.dadicinema.com/</w:t>
            </w:r>
            <w:r>
              <w:t>token/heart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60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6061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60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file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6061" w:type="dxa"/>
            <w:vAlign w:val="center"/>
          </w:tcPr>
          <w:p w:rsidR="00C250AB" w:rsidRDefault="007E1B4E">
            <w:r>
              <w:rPr>
                <w:rFonts w:hint="eastAsia"/>
              </w:rPr>
              <w:t>图片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rPr>
                <w:noProof/>
              </w:rPr>
              <w:drawing>
                <wp:inline distT="0" distB="0" distL="0" distR="0">
                  <wp:extent cx="942340" cy="2946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0AB" w:rsidRDefault="00C250AB"/>
    <w:p w:rsidR="00C250AB" w:rsidRDefault="007E1B4E">
      <w:pPr>
        <w:pStyle w:val="2"/>
      </w:pPr>
      <w:r>
        <w:rPr>
          <w:rFonts w:hint="eastAsia"/>
        </w:rPr>
        <w:t>获取图形验证码</w:t>
      </w:r>
      <w:bookmarkEnd w:id="16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1134"/>
        <w:gridCol w:w="709"/>
        <w:gridCol w:w="6061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/imgcode/get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imgcode/get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60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6061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60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file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6061" w:type="dxa"/>
            <w:vAlign w:val="center"/>
          </w:tcPr>
          <w:p w:rsidR="00C250AB" w:rsidRDefault="007E1B4E">
            <w:r>
              <w:rPr>
                <w:rFonts w:hint="eastAsia"/>
              </w:rPr>
              <w:t>图片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rPr>
                <w:noProof/>
              </w:rPr>
              <w:drawing>
                <wp:inline distT="0" distB="0" distL="0" distR="0">
                  <wp:extent cx="942340" cy="2946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17" w:name="_Toc484785956"/>
      <w:r>
        <w:rPr>
          <w:rFonts w:hint="eastAsia"/>
        </w:rPr>
        <w:t>刷新图片验证码</w:t>
      </w:r>
      <w:bookmarkEnd w:id="17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066"/>
        <w:gridCol w:w="772"/>
        <w:gridCol w:w="992"/>
        <w:gridCol w:w="709"/>
        <w:gridCol w:w="6203"/>
      </w:tblGrid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/imgcode/reflushCode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76" w:type="dxa"/>
            <w:gridSpan w:val="4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b/>
              </w:rPr>
              <w:t>http://u.dadicinema.com/</w:t>
            </w:r>
            <w:r>
              <w:t>imgcode/reflushCode</w:t>
            </w:r>
          </w:p>
        </w:tc>
      </w:tr>
      <w:tr w:rsidR="00C250AB">
        <w:tc>
          <w:tcPr>
            <w:tcW w:w="1066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7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620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6203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066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77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620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772" w:type="dxa"/>
          </w:tcPr>
          <w:p w:rsidR="00C250AB" w:rsidRDefault="00C250AB">
            <w:pPr>
              <w:jc w:val="left"/>
            </w:pPr>
          </w:p>
        </w:tc>
        <w:tc>
          <w:tcPr>
            <w:tcW w:w="992" w:type="dxa"/>
            <w:vAlign w:val="center"/>
          </w:tcPr>
          <w:p w:rsidR="00C250AB" w:rsidRDefault="00C250AB"/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6203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066" w:type="dxa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76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18" w:name="_Toc484785957"/>
      <w:r>
        <w:rPr>
          <w:rFonts w:hint="eastAsia"/>
        </w:rPr>
        <w:t>发送注册短信验证码</w:t>
      </w:r>
      <w:bookmarkEnd w:id="18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850"/>
        <w:gridCol w:w="5636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/user/sendRegSms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user/sendRegSms?mobile=18911112222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636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993" w:type="dxa"/>
          </w:tcPr>
          <w:p w:rsidR="00C250AB" w:rsidRDefault="00C250AB">
            <w:pPr>
              <w:jc w:val="left"/>
            </w:pPr>
          </w:p>
        </w:tc>
        <w:tc>
          <w:tcPr>
            <w:tcW w:w="1134" w:type="dxa"/>
            <w:vAlign w:val="center"/>
          </w:tcPr>
          <w:p w:rsidR="00C250AB" w:rsidRDefault="00C250AB"/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636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短信发送成功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"messageCount": 1,</w:t>
            </w:r>
          </w:p>
          <w:p w:rsidR="00C250AB" w:rsidRDefault="007E1B4E">
            <w:r>
              <w:t xml:space="preserve">    "serialNumber": "1957441862116107096",</w:t>
            </w:r>
          </w:p>
          <w:p w:rsidR="00C250AB" w:rsidRDefault="007E1B4E">
            <w:r>
              <w:t xml:space="preserve">    "mobileCount": 1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用户手机号码已存在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/>
              </w:rPr>
              <w:t>6010004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请更换登陆方式重试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vista</w:t>
            </w:r>
            <w:r>
              <w:rPr>
                <w:rFonts w:hint="eastAsia"/>
              </w:rPr>
              <w:t>存在此会员，更换手机验证码方式登陆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未配置模板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参数异常，手机号为空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80400400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手机号发送已触发频率限制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参数与模板不匹配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传入的参数异常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短信内容为null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短信内容过长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手机号大于1000个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80400400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短信发送失败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80400500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未知结果，短信服务商未返回结果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登录异常，账号密码错误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手机号实际数量与iMobiCount不相等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请求超时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19" w:name="_Toc484785958"/>
      <w:r>
        <w:rPr>
          <w:rFonts w:hint="eastAsia"/>
        </w:rPr>
        <w:t>发送登陆短信验证码</w:t>
      </w:r>
      <w:bookmarkEnd w:id="19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5"/>
        <w:gridCol w:w="1134"/>
        <w:gridCol w:w="881"/>
        <w:gridCol w:w="683"/>
        <w:gridCol w:w="5919"/>
      </w:tblGrid>
      <w:tr w:rsidR="00C250AB">
        <w:tc>
          <w:tcPr>
            <w:tcW w:w="112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7" w:type="dxa"/>
            <w:gridSpan w:val="4"/>
            <w:vAlign w:val="center"/>
          </w:tcPr>
          <w:p w:rsidR="00C250AB" w:rsidRDefault="007E1B4E">
            <w:r>
              <w:t>/user/sendLoginSms</w:t>
            </w:r>
          </w:p>
        </w:tc>
      </w:tr>
      <w:tr w:rsidR="00C250AB">
        <w:tc>
          <w:tcPr>
            <w:tcW w:w="112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7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7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user/sendLoginSms?mobile=18911112222</w:t>
            </w:r>
          </w:p>
        </w:tc>
      </w:tr>
      <w:tr w:rsidR="00C250AB">
        <w:tc>
          <w:tcPr>
            <w:tcW w:w="1125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8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8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91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919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5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8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8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91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5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</w:tcPr>
          <w:p w:rsidR="00C250AB" w:rsidRDefault="00C250AB">
            <w:pPr>
              <w:jc w:val="left"/>
            </w:pPr>
          </w:p>
        </w:tc>
        <w:tc>
          <w:tcPr>
            <w:tcW w:w="881" w:type="dxa"/>
            <w:vAlign w:val="center"/>
          </w:tcPr>
          <w:p w:rsidR="00C250AB" w:rsidRDefault="00C250AB"/>
        </w:tc>
        <w:tc>
          <w:tcPr>
            <w:tcW w:w="683" w:type="dxa"/>
            <w:vAlign w:val="center"/>
          </w:tcPr>
          <w:p w:rsidR="00C250AB" w:rsidRDefault="00C250AB"/>
        </w:tc>
        <w:tc>
          <w:tcPr>
            <w:tcW w:w="5919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5" w:type="dxa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7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短信发送成功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"messageCount": 1,</w:t>
            </w:r>
          </w:p>
          <w:p w:rsidR="00C250AB" w:rsidRDefault="007E1B4E">
            <w:r>
              <w:t xml:space="preserve">    "serialNumber": "1957441862116107096",</w:t>
            </w:r>
          </w:p>
          <w:p w:rsidR="00C250AB" w:rsidRDefault="007E1B4E">
            <w:r>
              <w:lastRenderedPageBreak/>
              <w:t xml:space="preserve">    "mobileCount": 1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未配置模板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参数异常，手机号为空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80400400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手机号发送已触发频率限制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参数与模板不匹配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传入的参数异常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短信内容为null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短信内容过长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手机号大于1000个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80400400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短信发送失败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80400500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未知结果，短信服务商未返回结果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登录异常，账号密码错误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手机号实际数量与iMobiCount不相等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请求超时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20" w:name="_Toc484785959"/>
      <w:r>
        <w:rPr>
          <w:rFonts w:hint="eastAsia"/>
        </w:rPr>
        <w:t>发送重置密码短信验证码</w:t>
      </w:r>
      <w:bookmarkEnd w:id="20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850"/>
        <w:gridCol w:w="5636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/user/sendPwdSms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user/sendPwdSms?mobile=18911112222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636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993" w:type="dxa"/>
          </w:tcPr>
          <w:p w:rsidR="00C250AB" w:rsidRDefault="00C250AB">
            <w:pPr>
              <w:jc w:val="left"/>
            </w:pPr>
          </w:p>
        </w:tc>
        <w:tc>
          <w:tcPr>
            <w:tcW w:w="1134" w:type="dxa"/>
            <w:vAlign w:val="center"/>
          </w:tcPr>
          <w:p w:rsidR="00C250AB" w:rsidRDefault="00C250AB"/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636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短信发送成功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lastRenderedPageBreak/>
              <w:t xml:space="preserve">    "messageCount": 1,</w:t>
            </w:r>
          </w:p>
          <w:p w:rsidR="00C250AB" w:rsidRDefault="007E1B4E">
            <w:r>
              <w:t xml:space="preserve">    "serialNumber": "1957441862116107096",</w:t>
            </w:r>
          </w:p>
          <w:p w:rsidR="00C250AB" w:rsidRDefault="007E1B4E">
            <w:r>
              <w:t xml:space="preserve">    "mobileCount": 1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用户不存在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未配置模板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参数异常，手机号为空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80400400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手机号发送已触发频率限制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参数与模板不匹配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传入的参数异常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短信内容为null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短信内容过长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手机号大于1000个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80400400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短信发送失败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80400500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未知结果，短信服务商未返回结果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登录异常，账号密码错误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手机号实际数量与iMobiCount不相等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请求超时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21" w:name="_Toc484785960"/>
      <w:r>
        <w:rPr>
          <w:rFonts w:hint="eastAsia"/>
        </w:rPr>
        <w:t>用户注册</w:t>
      </w:r>
      <w:bookmarkEnd w:id="21"/>
    </w:p>
    <w:tbl>
      <w:tblPr>
        <w:tblStyle w:val="af"/>
        <w:tblW w:w="9978" w:type="dxa"/>
        <w:tblLayout w:type="fixed"/>
        <w:tblLook w:val="04A0" w:firstRow="1" w:lastRow="0" w:firstColumn="1" w:lastColumn="0" w:noHBand="0" w:noVBand="1"/>
      </w:tblPr>
      <w:tblGrid>
        <w:gridCol w:w="1129"/>
        <w:gridCol w:w="1884"/>
        <w:gridCol w:w="1457"/>
        <w:gridCol w:w="856"/>
        <w:gridCol w:w="4652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849" w:type="dxa"/>
            <w:gridSpan w:val="4"/>
            <w:vAlign w:val="center"/>
          </w:tcPr>
          <w:p w:rsidR="00C250AB" w:rsidRDefault="007E1B4E">
            <w:r>
              <w:t>/user/register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849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849" w:type="dxa"/>
            <w:gridSpan w:val="4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b/>
              </w:rPr>
              <w:t>http://u.dadicinema.com/</w:t>
            </w:r>
            <w:r>
              <w:t>user/register?&amp;mobile=18911112222&amp;password=123456&amp;smsCode=5956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8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5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6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C250AB" w:rsidRDefault="007E1B4E">
            <w:r>
              <w:t>mobile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652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C250AB" w:rsidRDefault="007E1B4E">
            <w:r>
              <w:t>password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652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密码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C250AB" w:rsidRDefault="007E1B4E">
            <w:r>
              <w:t>smsCode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652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短信验证码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88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5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6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457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856" w:type="dxa"/>
            <w:vAlign w:val="center"/>
          </w:tcPr>
          <w:p w:rsidR="00C250AB" w:rsidRDefault="00C250AB"/>
        </w:tc>
        <w:tc>
          <w:tcPr>
            <w:tcW w:w="4652" w:type="dxa"/>
            <w:vAlign w:val="center"/>
          </w:tcPr>
          <w:p w:rsidR="00C250AB" w:rsidRDefault="007E1B4E">
            <w:r>
              <w:rPr>
                <w:rFonts w:hint="eastAsia"/>
              </w:rPr>
              <w:t>用户信息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457" w:type="dxa"/>
          </w:tcPr>
          <w:p w:rsidR="00C250AB" w:rsidRDefault="007E1B4E">
            <w:r>
              <w:t>String</w:t>
            </w:r>
          </w:p>
        </w:tc>
        <w:tc>
          <w:tcPr>
            <w:tcW w:w="856" w:type="dxa"/>
            <w:vAlign w:val="center"/>
          </w:tcPr>
          <w:p w:rsidR="00C250AB" w:rsidRDefault="00C250AB"/>
        </w:tc>
        <w:tc>
          <w:tcPr>
            <w:tcW w:w="4652" w:type="dxa"/>
          </w:tcPr>
          <w:p w:rsidR="00C250AB" w:rsidRDefault="007E1B4E">
            <w:r>
              <w:rPr>
                <w:rFonts w:hint="eastAsia"/>
              </w:rPr>
              <w:t>昵称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</w:tcPr>
          <w:p w:rsidR="00C250AB" w:rsidRDefault="007E1B4E">
            <w:pPr>
              <w:ind w:firstLineChars="100" w:firstLine="210"/>
            </w:pPr>
            <w:r>
              <w:t>avatar</w:t>
            </w:r>
          </w:p>
        </w:tc>
        <w:tc>
          <w:tcPr>
            <w:tcW w:w="1457" w:type="dxa"/>
          </w:tcPr>
          <w:p w:rsidR="00C250AB" w:rsidRDefault="007E1B4E">
            <w:r>
              <w:t>String</w:t>
            </w:r>
          </w:p>
        </w:tc>
        <w:tc>
          <w:tcPr>
            <w:tcW w:w="856" w:type="dxa"/>
            <w:vAlign w:val="center"/>
          </w:tcPr>
          <w:p w:rsidR="00C250AB" w:rsidRDefault="00C250AB"/>
        </w:tc>
        <w:tc>
          <w:tcPr>
            <w:tcW w:w="4652" w:type="dxa"/>
          </w:tcPr>
          <w:p w:rsidR="00C250AB" w:rsidRDefault="007E1B4E">
            <w:r>
              <w:rPr>
                <w:rFonts w:hint="eastAsia"/>
              </w:rPr>
              <w:t>头像地址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male</w:t>
            </w:r>
          </w:p>
        </w:tc>
        <w:tc>
          <w:tcPr>
            <w:tcW w:w="1457" w:type="dxa"/>
          </w:tcPr>
          <w:p w:rsidR="00C250AB" w:rsidRDefault="007E1B4E">
            <w:r>
              <w:t>Boolean</w:t>
            </w:r>
          </w:p>
        </w:tc>
        <w:tc>
          <w:tcPr>
            <w:tcW w:w="856" w:type="dxa"/>
            <w:vAlign w:val="center"/>
          </w:tcPr>
          <w:p w:rsidR="00C250AB" w:rsidRDefault="00C250AB"/>
        </w:tc>
        <w:tc>
          <w:tcPr>
            <w:tcW w:w="4652" w:type="dxa"/>
          </w:tcPr>
          <w:p w:rsidR="00C250AB" w:rsidRDefault="007E1B4E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男性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</w:tcPr>
          <w:p w:rsidR="00C250AB" w:rsidRDefault="007E1B4E">
            <w:pPr>
              <w:ind w:firstLineChars="100" w:firstLine="210"/>
            </w:pPr>
            <w:r>
              <w:t>birthday</w:t>
            </w:r>
          </w:p>
        </w:tc>
        <w:tc>
          <w:tcPr>
            <w:tcW w:w="1457" w:type="dxa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56" w:type="dxa"/>
            <w:vAlign w:val="center"/>
          </w:tcPr>
          <w:p w:rsidR="00C250AB" w:rsidRDefault="00C250AB"/>
        </w:tc>
        <w:tc>
          <w:tcPr>
            <w:tcW w:w="4652" w:type="dxa"/>
          </w:tcPr>
          <w:p w:rsidR="00C250AB" w:rsidRDefault="007E1B4E">
            <w:r>
              <w:rPr>
                <w:rFonts w:hint="eastAsia"/>
              </w:rPr>
              <w:t>生日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</w:tcPr>
          <w:p w:rsidR="00C250AB" w:rsidRDefault="007E1B4E">
            <w:pPr>
              <w:ind w:firstLineChars="100" w:firstLine="210"/>
            </w:pPr>
            <w:r>
              <w:t>bindMobile</w:t>
            </w:r>
          </w:p>
        </w:tc>
        <w:tc>
          <w:tcPr>
            <w:tcW w:w="1457" w:type="dxa"/>
          </w:tcPr>
          <w:p w:rsidR="00C250AB" w:rsidRDefault="007E1B4E">
            <w:r>
              <w:t>Long</w:t>
            </w:r>
          </w:p>
        </w:tc>
        <w:tc>
          <w:tcPr>
            <w:tcW w:w="856" w:type="dxa"/>
            <w:vAlign w:val="center"/>
          </w:tcPr>
          <w:p w:rsidR="00C250AB" w:rsidRDefault="00C250AB"/>
        </w:tc>
        <w:tc>
          <w:tcPr>
            <w:tcW w:w="4652" w:type="dxa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</w:tcPr>
          <w:p w:rsidR="00C250AB" w:rsidRDefault="007E1B4E">
            <w:pPr>
              <w:ind w:firstLineChars="100" w:firstLine="210"/>
            </w:pPr>
            <w:r>
              <w:t>bindEmail</w:t>
            </w:r>
          </w:p>
        </w:tc>
        <w:tc>
          <w:tcPr>
            <w:tcW w:w="1457" w:type="dxa"/>
          </w:tcPr>
          <w:p w:rsidR="00C250AB" w:rsidRDefault="007E1B4E">
            <w:r>
              <w:t>String</w:t>
            </w:r>
          </w:p>
        </w:tc>
        <w:tc>
          <w:tcPr>
            <w:tcW w:w="856" w:type="dxa"/>
            <w:vAlign w:val="center"/>
          </w:tcPr>
          <w:p w:rsidR="00C250AB" w:rsidRDefault="00C250AB"/>
        </w:tc>
        <w:tc>
          <w:tcPr>
            <w:tcW w:w="4652" w:type="dxa"/>
          </w:tcPr>
          <w:p w:rsidR="00C250AB" w:rsidRDefault="007E1B4E">
            <w:r>
              <w:rPr>
                <w:rFonts w:hint="eastAsia"/>
              </w:rPr>
              <w:t>邮箱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userType</w:t>
            </w:r>
          </w:p>
        </w:tc>
        <w:tc>
          <w:tcPr>
            <w:tcW w:w="1457" w:type="dxa"/>
          </w:tcPr>
          <w:p w:rsidR="00C250AB" w:rsidRDefault="007E1B4E">
            <w:r>
              <w:t>Integer</w:t>
            </w:r>
          </w:p>
        </w:tc>
        <w:tc>
          <w:tcPr>
            <w:tcW w:w="856" w:type="dxa"/>
            <w:vAlign w:val="center"/>
          </w:tcPr>
          <w:p w:rsidR="00C250AB" w:rsidRDefault="00C250AB"/>
        </w:tc>
        <w:tc>
          <w:tcPr>
            <w:tcW w:w="4652" w:type="dxa"/>
          </w:tcPr>
          <w:p w:rsidR="00C250AB" w:rsidRDefault="007E1B4E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 xml:space="preserve"> 1-</w:t>
            </w:r>
            <w:r>
              <w:t>U+</w:t>
            </w:r>
            <w:r>
              <w:rPr>
                <w:rFonts w:hint="eastAsia"/>
              </w:rPr>
              <w:t>会员用户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普通用户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84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l</w:t>
            </w:r>
            <w:r>
              <w:t>Token</w:t>
            </w:r>
          </w:p>
        </w:tc>
        <w:tc>
          <w:tcPr>
            <w:tcW w:w="1457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6" w:type="dxa"/>
            <w:vAlign w:val="center"/>
          </w:tcPr>
          <w:p w:rsidR="00C250AB" w:rsidRDefault="00C250AB"/>
        </w:tc>
        <w:tc>
          <w:tcPr>
            <w:tcW w:w="4652" w:type="dxa"/>
          </w:tcPr>
          <w:p w:rsidR="00C250AB" w:rsidRDefault="007E1B4E"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token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849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rPr>
                <w:rFonts w:hint="eastAsia"/>
              </w:rPr>
              <w:t xml:space="preserve">    "nickName": "</w:t>
            </w:r>
            <w:r>
              <w:rPr>
                <w:rFonts w:hint="eastAsia"/>
              </w:rPr>
              <w:t>金莲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"avatar": "agdgag/sadg.png",</w:t>
            </w:r>
          </w:p>
          <w:p w:rsidR="00C250AB" w:rsidRDefault="007E1B4E">
            <w:r>
              <w:t xml:space="preserve">    "male": true,</w:t>
            </w:r>
          </w:p>
          <w:p w:rsidR="00C250AB" w:rsidRDefault="007E1B4E">
            <w:r>
              <w:t xml:space="preserve">    "birthday": 1488988800000,</w:t>
            </w:r>
          </w:p>
          <w:p w:rsidR="00C250AB" w:rsidRDefault="007E1B4E">
            <w:r>
              <w:t xml:space="preserve">    "bindMobile": 13641238402,</w:t>
            </w:r>
          </w:p>
          <w:p w:rsidR="00C250AB" w:rsidRDefault="007E1B4E">
            <w:r>
              <w:t xml:space="preserve">    "bindEmail": "13641238402@qq.com"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手机验证码错误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22" w:name="_Toc484785961"/>
      <w:r>
        <w:rPr>
          <w:rFonts w:hint="eastAsia"/>
        </w:rPr>
        <w:t>用户登陆</w:t>
      </w:r>
      <w:bookmarkEnd w:id="22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709"/>
        <w:gridCol w:w="4785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/user/login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user/login?account=18911112222&amp;password=123456&amp;imgCode=s2yh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50AB" w:rsidRDefault="007E1B4E">
            <w:r>
              <w:t>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登录名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50AB" w:rsidRDefault="007E1B4E">
            <w:r>
              <w:t>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密码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50AB" w:rsidRDefault="007E1B4E">
            <w:r>
              <w:t>imgCode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N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图片验证码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第一次非必输</w:t>
            </w:r>
            <w:r>
              <w:rPr>
                <w:rFonts w:hint="eastAsia"/>
              </w:rPr>
              <w:t>)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4785" w:type="dxa"/>
            <w:vAlign w:val="center"/>
          </w:tcPr>
          <w:p w:rsidR="00C250AB" w:rsidRDefault="007E1B4E">
            <w:r>
              <w:rPr>
                <w:rFonts w:hint="eastAsia"/>
              </w:rPr>
              <w:t>用户信息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276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昵称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</w:pPr>
            <w:r>
              <w:t>avatar</w:t>
            </w:r>
          </w:p>
        </w:tc>
        <w:tc>
          <w:tcPr>
            <w:tcW w:w="1276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头像地址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male</w:t>
            </w:r>
          </w:p>
        </w:tc>
        <w:tc>
          <w:tcPr>
            <w:tcW w:w="1276" w:type="dxa"/>
          </w:tcPr>
          <w:p w:rsidR="00C250AB" w:rsidRDefault="007E1B4E">
            <w:r>
              <w:t>Boolean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男性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</w:pPr>
            <w:r>
              <w:t>birthday</w:t>
            </w:r>
          </w:p>
        </w:tc>
        <w:tc>
          <w:tcPr>
            <w:tcW w:w="1276" w:type="dxa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生日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</w:pPr>
            <w:r>
              <w:t>bindMobile</w:t>
            </w:r>
          </w:p>
        </w:tc>
        <w:tc>
          <w:tcPr>
            <w:tcW w:w="1276" w:type="dxa"/>
          </w:tcPr>
          <w:p w:rsidR="00C250AB" w:rsidRDefault="007E1B4E">
            <w:r>
              <w:t>Long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</w:pPr>
            <w:r>
              <w:t>bindEmail</w:t>
            </w:r>
          </w:p>
        </w:tc>
        <w:tc>
          <w:tcPr>
            <w:tcW w:w="1276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邮箱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userType</w:t>
            </w:r>
          </w:p>
        </w:tc>
        <w:tc>
          <w:tcPr>
            <w:tcW w:w="1276" w:type="dxa"/>
          </w:tcPr>
          <w:p w:rsidR="00C250AB" w:rsidRDefault="007E1B4E">
            <w:r>
              <w:t>Integer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 xml:space="preserve"> 1-</w:t>
            </w:r>
            <w:r>
              <w:t>U+</w:t>
            </w:r>
            <w:r>
              <w:rPr>
                <w:rFonts w:hint="eastAsia"/>
              </w:rPr>
              <w:t>会员用户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普通用户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l</w:t>
            </w:r>
            <w:r>
              <w:t>Token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token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rPr>
                <w:rFonts w:hint="eastAsia"/>
              </w:rPr>
              <w:t xml:space="preserve">    "nickName": "</w:t>
            </w:r>
            <w:r>
              <w:rPr>
                <w:rFonts w:hint="eastAsia"/>
              </w:rPr>
              <w:t>金莲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"avatar": "agdgag/sadg.png",</w:t>
            </w:r>
          </w:p>
          <w:p w:rsidR="00C250AB" w:rsidRDefault="007E1B4E">
            <w:r>
              <w:t xml:space="preserve">    "male": true,</w:t>
            </w:r>
          </w:p>
          <w:p w:rsidR="00C250AB" w:rsidRDefault="007E1B4E">
            <w:r>
              <w:t xml:space="preserve">    "birthday": 1488988800000,</w:t>
            </w:r>
          </w:p>
          <w:p w:rsidR="00C250AB" w:rsidRDefault="007E1B4E">
            <w:r>
              <w:t xml:space="preserve">    "bindMobile": 13641238402,</w:t>
            </w:r>
          </w:p>
          <w:p w:rsidR="00C250AB" w:rsidRDefault="007E1B4E">
            <w:r>
              <w:t xml:space="preserve">    "bindEmail": "13641238402@qq.com"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图片验证码错误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6010011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限制登陆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请更换登陆方式重试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用户不存在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23" w:name="_Toc484785962"/>
      <w:r>
        <w:rPr>
          <w:rFonts w:hint="eastAsia"/>
        </w:rPr>
        <w:t>用户快速登陆</w:t>
      </w:r>
      <w:bookmarkEnd w:id="23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709"/>
        <w:gridCol w:w="5069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/user/fastlogin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user/fastlogin?mobile=18911112222&amp;smsCode=112568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r>
              <w:t>mobile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r>
              <w:t>smsCode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短信验证码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用户信息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昵称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avatar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头像地址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male</w:t>
            </w:r>
          </w:p>
        </w:tc>
        <w:tc>
          <w:tcPr>
            <w:tcW w:w="1134" w:type="dxa"/>
          </w:tcPr>
          <w:p w:rsidR="00C250AB" w:rsidRDefault="007E1B4E">
            <w:r>
              <w:t>Boolean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男性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birthday</w:t>
            </w:r>
          </w:p>
        </w:tc>
        <w:tc>
          <w:tcPr>
            <w:tcW w:w="1134" w:type="dxa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生日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bindMobile</w:t>
            </w:r>
          </w:p>
        </w:tc>
        <w:tc>
          <w:tcPr>
            <w:tcW w:w="1134" w:type="dxa"/>
          </w:tcPr>
          <w:p w:rsidR="00C250AB" w:rsidRDefault="007E1B4E">
            <w:r>
              <w:t>Long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bindEmail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邮箱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l</w:t>
            </w:r>
            <w:r>
              <w:t>Token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token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rPr>
                <w:rFonts w:hint="eastAsia"/>
              </w:rPr>
              <w:t xml:space="preserve">    "nickName": "</w:t>
            </w:r>
            <w:r>
              <w:rPr>
                <w:rFonts w:hint="eastAsia"/>
              </w:rPr>
              <w:t>金莲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"avatar": "agdgag/sadg.png",</w:t>
            </w:r>
          </w:p>
          <w:p w:rsidR="00C250AB" w:rsidRDefault="007E1B4E">
            <w:r>
              <w:t xml:space="preserve">    "male": true,</w:t>
            </w:r>
          </w:p>
          <w:p w:rsidR="00C250AB" w:rsidRDefault="007E1B4E">
            <w:r>
              <w:t xml:space="preserve">    "birthday": 1488988800000,</w:t>
            </w:r>
          </w:p>
          <w:p w:rsidR="00C250AB" w:rsidRDefault="007E1B4E">
            <w:r>
              <w:t xml:space="preserve">    "bindMobile": 13641238402,</w:t>
            </w:r>
          </w:p>
          <w:p w:rsidR="00C250AB" w:rsidRDefault="007E1B4E">
            <w:r>
              <w:t xml:space="preserve">    "bindEmail": "13641238402@qq.com"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手机验证码错误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6010011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限制登陆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用户不存在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24" w:name="_Toc484785963"/>
      <w:r>
        <w:rPr>
          <w:rFonts w:hint="eastAsia"/>
        </w:rPr>
        <w:t>增加用户登陆名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停用</w:t>
      </w:r>
      <w:r>
        <w:rPr>
          <w:rFonts w:hint="eastAsia"/>
          <w:color w:val="FF0000"/>
        </w:rPr>
        <w:t>)</w:t>
      </w:r>
      <w:bookmarkEnd w:id="24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5"/>
        <w:gridCol w:w="1150"/>
        <w:gridCol w:w="981"/>
        <w:gridCol w:w="708"/>
        <w:gridCol w:w="5778"/>
      </w:tblGrid>
      <w:tr w:rsidR="00C250AB">
        <w:tc>
          <w:tcPr>
            <w:tcW w:w="112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7" w:type="dxa"/>
            <w:gridSpan w:val="4"/>
            <w:vAlign w:val="center"/>
          </w:tcPr>
          <w:p w:rsidR="00C250AB" w:rsidRDefault="007E1B4E">
            <w:r>
              <w:t>/ user/addLoginName</w:t>
            </w:r>
          </w:p>
        </w:tc>
      </w:tr>
      <w:tr w:rsidR="00C250AB">
        <w:tc>
          <w:tcPr>
            <w:tcW w:w="112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7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7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user/addLoginName?userId=3041392695439361&amp;loginName=ceshi8</w:t>
            </w:r>
          </w:p>
        </w:tc>
      </w:tr>
      <w:tr w:rsidR="00C250AB">
        <w:tc>
          <w:tcPr>
            <w:tcW w:w="1125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15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8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77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:rsidR="00C250AB" w:rsidRDefault="007E1B4E">
            <w:r>
              <w:t>userId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:rsidR="00C250AB" w:rsidRDefault="007E1B4E">
            <w:r>
              <w:t>loginName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登陆名</w:t>
            </w:r>
          </w:p>
        </w:tc>
      </w:tr>
      <w:tr w:rsidR="00C250AB">
        <w:trPr>
          <w:trHeight w:val="70"/>
        </w:trPr>
        <w:tc>
          <w:tcPr>
            <w:tcW w:w="112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:rsidR="00C250AB" w:rsidRDefault="007E1B4E">
            <w:r>
              <w:t>isDefault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是否默认</w:t>
            </w:r>
          </w:p>
        </w:tc>
      </w:tr>
      <w:tr w:rsidR="00C250AB">
        <w:trPr>
          <w:trHeight w:val="70"/>
        </w:trPr>
        <w:tc>
          <w:tcPr>
            <w:tcW w:w="1125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115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8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778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5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50" w:type="dxa"/>
          </w:tcPr>
          <w:p w:rsidR="00C250AB" w:rsidRDefault="00C250AB">
            <w:pPr>
              <w:jc w:val="left"/>
            </w:pPr>
          </w:p>
        </w:tc>
        <w:tc>
          <w:tcPr>
            <w:tcW w:w="981" w:type="dxa"/>
            <w:vAlign w:val="center"/>
          </w:tcPr>
          <w:p w:rsidR="00C250AB" w:rsidRDefault="00C250AB"/>
        </w:tc>
        <w:tc>
          <w:tcPr>
            <w:tcW w:w="708" w:type="dxa"/>
            <w:vAlign w:val="center"/>
          </w:tcPr>
          <w:p w:rsidR="00C250AB" w:rsidRDefault="00C250AB"/>
        </w:tc>
        <w:tc>
          <w:tcPr>
            <w:tcW w:w="5778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7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pStyle w:val="2"/>
      </w:pPr>
      <w:bookmarkStart w:id="25" w:name="_Toc484785964"/>
      <w:r>
        <w:rPr>
          <w:rFonts w:hint="eastAsia"/>
        </w:rPr>
        <w:t>同步卡信息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停用</w:t>
      </w:r>
      <w:r>
        <w:rPr>
          <w:rFonts w:hint="eastAsia"/>
          <w:color w:val="FF0000"/>
        </w:rPr>
        <w:t>)</w:t>
      </w:r>
      <w:bookmarkEnd w:id="25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47"/>
        <w:gridCol w:w="1119"/>
        <w:gridCol w:w="881"/>
        <w:gridCol w:w="676"/>
        <w:gridCol w:w="5919"/>
      </w:tblGrid>
      <w:tr w:rsidR="00C250AB">
        <w:tc>
          <w:tcPr>
            <w:tcW w:w="114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595" w:type="dxa"/>
            <w:gridSpan w:val="4"/>
            <w:vAlign w:val="center"/>
          </w:tcPr>
          <w:p w:rsidR="00C250AB" w:rsidRDefault="007E1B4E">
            <w:r>
              <w:t>/user/synccards</w:t>
            </w:r>
          </w:p>
        </w:tc>
      </w:tr>
      <w:tr w:rsidR="00C250AB">
        <w:tc>
          <w:tcPr>
            <w:tcW w:w="114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595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4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595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user/synccards?userId=3041392695439361&amp;mobile=18911112222</w:t>
            </w:r>
          </w:p>
        </w:tc>
      </w:tr>
      <w:tr w:rsidR="00C250AB">
        <w:tc>
          <w:tcPr>
            <w:tcW w:w="1147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11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8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91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47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:rsidR="00C250AB" w:rsidRDefault="007E1B4E">
            <w:r>
              <w:t>userId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91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47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:rsidR="00C250AB" w:rsidRDefault="007E1B4E">
            <w:r>
              <w:t>mobile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91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47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11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8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91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47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881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676" w:type="dxa"/>
            <w:vAlign w:val="center"/>
          </w:tcPr>
          <w:p w:rsidR="00C250AB" w:rsidRDefault="00C250AB"/>
        </w:tc>
        <w:tc>
          <w:tcPr>
            <w:tcW w:w="5919" w:type="dxa"/>
            <w:vAlign w:val="center"/>
          </w:tcPr>
          <w:p w:rsidR="00C250AB" w:rsidRDefault="007E1B4E">
            <w:r>
              <w:rPr>
                <w:rFonts w:hint="eastAsia"/>
              </w:rPr>
              <w:t>同步结果</w:t>
            </w:r>
          </w:p>
        </w:tc>
      </w:tr>
      <w:tr w:rsidR="00C250AB">
        <w:trPr>
          <w:trHeight w:val="70"/>
        </w:trPr>
        <w:tc>
          <w:tcPr>
            <w:tcW w:w="1147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19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int[2]</w:t>
            </w:r>
          </w:p>
        </w:tc>
        <w:tc>
          <w:tcPr>
            <w:tcW w:w="881" w:type="dxa"/>
          </w:tcPr>
          <w:p w:rsidR="00C250AB" w:rsidRDefault="007E1B4E">
            <w:r>
              <w:t>int</w:t>
            </w:r>
            <w:r>
              <w:rPr>
                <w:rFonts w:hint="eastAsia"/>
              </w:rPr>
              <w:t>[]</w:t>
            </w:r>
          </w:p>
        </w:tc>
        <w:tc>
          <w:tcPr>
            <w:tcW w:w="67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919" w:type="dxa"/>
          </w:tcPr>
          <w:p w:rsidR="00C250AB" w:rsidRDefault="007E1B4E">
            <w:r>
              <w:rPr>
                <w:rFonts w:hint="eastAsia"/>
              </w:rPr>
              <w:t>绑定、删除卡的数量数组</w:t>
            </w:r>
          </w:p>
        </w:tc>
      </w:tr>
      <w:tr w:rsidR="00C250AB">
        <w:trPr>
          <w:trHeight w:val="70"/>
        </w:trPr>
        <w:tc>
          <w:tcPr>
            <w:tcW w:w="114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595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r>
              <w:t xml:space="preserve">    0,</w:t>
            </w:r>
          </w:p>
          <w:p w:rsidR="00C250AB" w:rsidRDefault="007E1B4E">
            <w:r>
              <w:t xml:space="preserve">    1</w:t>
            </w:r>
          </w:p>
          <w:p w:rsidR="00C250AB" w:rsidRDefault="007E1B4E">
            <w:r>
              <w:t xml:space="preserve">  ]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pStyle w:val="2"/>
      </w:pPr>
      <w:bookmarkStart w:id="26" w:name="_Toc484785965"/>
      <w:r>
        <w:rPr>
          <w:rFonts w:hint="eastAsia"/>
        </w:rPr>
        <w:t>重置密码</w:t>
      </w:r>
      <w:bookmarkEnd w:id="26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691"/>
        <w:gridCol w:w="2139"/>
        <w:gridCol w:w="1470"/>
        <w:gridCol w:w="895"/>
        <w:gridCol w:w="4547"/>
      </w:tblGrid>
      <w:tr w:rsidR="00C250AB">
        <w:tc>
          <w:tcPr>
            <w:tcW w:w="69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9051" w:type="dxa"/>
            <w:gridSpan w:val="4"/>
            <w:vAlign w:val="center"/>
          </w:tcPr>
          <w:p w:rsidR="00C250AB" w:rsidRDefault="007E1B4E">
            <w:r>
              <w:t>/user/resetpwd</w:t>
            </w:r>
          </w:p>
        </w:tc>
      </w:tr>
      <w:tr w:rsidR="00C250AB">
        <w:tc>
          <w:tcPr>
            <w:tcW w:w="69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9051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69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9051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user/resetpwd?mobile=18911112222&amp;password=123123&amp;smsCode=581648</w:t>
            </w:r>
          </w:p>
        </w:tc>
      </w:tr>
      <w:tr w:rsidR="00C250AB">
        <w:tc>
          <w:tcPr>
            <w:tcW w:w="691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3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7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9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54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69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C250AB" w:rsidRDefault="007E1B4E">
            <w:r>
              <w:t>mobile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547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69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C250AB" w:rsidRDefault="007E1B4E">
            <w:r>
              <w:t>password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547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密码</w:t>
            </w:r>
          </w:p>
        </w:tc>
      </w:tr>
      <w:tr w:rsidR="00C250AB">
        <w:trPr>
          <w:trHeight w:val="70"/>
        </w:trPr>
        <w:tc>
          <w:tcPr>
            <w:tcW w:w="69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C250AB" w:rsidRDefault="007E1B4E">
            <w:r>
              <w:t>smsCode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547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短信验证码</w:t>
            </w:r>
          </w:p>
        </w:tc>
      </w:tr>
      <w:tr w:rsidR="00C250AB">
        <w:trPr>
          <w:trHeight w:val="70"/>
        </w:trPr>
        <w:tc>
          <w:tcPr>
            <w:tcW w:w="691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13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7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9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54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69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139" w:type="dxa"/>
          </w:tcPr>
          <w:p w:rsidR="00C250AB" w:rsidRDefault="00C250AB">
            <w:pPr>
              <w:jc w:val="left"/>
            </w:pPr>
          </w:p>
        </w:tc>
        <w:tc>
          <w:tcPr>
            <w:tcW w:w="1470" w:type="dxa"/>
            <w:vAlign w:val="center"/>
          </w:tcPr>
          <w:p w:rsidR="00C250AB" w:rsidRDefault="00C250AB"/>
        </w:tc>
        <w:tc>
          <w:tcPr>
            <w:tcW w:w="895" w:type="dxa"/>
            <w:vAlign w:val="center"/>
          </w:tcPr>
          <w:p w:rsidR="00C250AB" w:rsidRDefault="00C250AB"/>
        </w:tc>
        <w:tc>
          <w:tcPr>
            <w:tcW w:w="4547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69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返回示例</w:t>
            </w:r>
          </w:p>
        </w:tc>
        <w:tc>
          <w:tcPr>
            <w:tcW w:w="9051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手机验证码错误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6010011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限制登陆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用户不存在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27" w:name="_Toc484785966"/>
      <w:r>
        <w:rPr>
          <w:rFonts w:hint="eastAsia"/>
        </w:rPr>
        <w:t>修改密码</w:t>
      </w:r>
      <w:bookmarkEnd w:id="27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851"/>
        <w:gridCol w:w="4927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/user/changePwd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user/changePwd?oldPwd=123123&amp;newPwd=123321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92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r>
              <w:t>oldPwd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旧密码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r>
              <w:t>newPwd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新密码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92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C250AB">
            <w:pPr>
              <w:ind w:firstLineChars="100" w:firstLine="210"/>
            </w:pPr>
          </w:p>
        </w:tc>
        <w:tc>
          <w:tcPr>
            <w:tcW w:w="1134" w:type="dxa"/>
          </w:tcPr>
          <w:p w:rsidR="00C250AB" w:rsidRDefault="00C250AB"/>
        </w:tc>
        <w:tc>
          <w:tcPr>
            <w:tcW w:w="851" w:type="dxa"/>
            <w:vAlign w:val="center"/>
          </w:tcPr>
          <w:p w:rsidR="00C250AB" w:rsidRDefault="00C250AB"/>
        </w:tc>
        <w:tc>
          <w:tcPr>
            <w:tcW w:w="4927" w:type="dxa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手机验证码错误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6010011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限制登陆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用户不存在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密码错误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28" w:name="_Toc484785967"/>
      <w:r>
        <w:rPr>
          <w:rFonts w:hint="eastAsia"/>
        </w:rPr>
        <w:t>更新用户资料</w:t>
      </w:r>
      <w:bookmarkEnd w:id="28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066"/>
        <w:gridCol w:w="1581"/>
        <w:gridCol w:w="1080"/>
        <w:gridCol w:w="1230"/>
        <w:gridCol w:w="4785"/>
      </w:tblGrid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/user/update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76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  <w:b/>
              </w:rPr>
              <w:t>http://u.dadicinema.com/</w:t>
            </w:r>
            <w:r>
              <w:rPr>
                <w:rFonts w:hint="eastAsia"/>
              </w:rPr>
              <w:t>user/update?nickName=</w:t>
            </w:r>
            <w:r>
              <w:rPr>
                <w:rFonts w:hint="eastAsia"/>
              </w:rPr>
              <w:t>敬业福</w:t>
            </w:r>
            <w:r>
              <w:rPr>
                <w:rFonts w:hint="eastAsia"/>
              </w:rPr>
              <w:t>&amp;male=1&amp;email=zhifubao@alipay.com</w:t>
            </w:r>
          </w:p>
        </w:tc>
      </w:tr>
      <w:tr w:rsidR="00C250AB">
        <w:tc>
          <w:tcPr>
            <w:tcW w:w="1066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8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3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nickName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  <w:vMerge w:val="restart"/>
            <w:vAlign w:val="center"/>
          </w:tcPr>
          <w:p w:rsidR="00C250AB" w:rsidRDefault="007E1B4E">
            <w:r>
              <w:rPr>
                <w:rFonts w:hint="eastAsia"/>
              </w:rPr>
              <w:t>三者选一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昵称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male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0" w:type="dxa"/>
            <w:vMerge/>
            <w:vAlign w:val="center"/>
          </w:tcPr>
          <w:p w:rsidR="00C250AB" w:rsidRDefault="00C250AB"/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性别</w:t>
            </w:r>
            <w:r>
              <w:t>: true false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Email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  <w:vMerge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邮箱</w:t>
            </w:r>
          </w:p>
        </w:tc>
      </w:tr>
      <w:tr w:rsidR="00C250AB">
        <w:trPr>
          <w:trHeight w:val="70"/>
        </w:trPr>
        <w:tc>
          <w:tcPr>
            <w:tcW w:w="1066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8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3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C250AB">
            <w:pPr>
              <w:jc w:val="left"/>
            </w:pPr>
          </w:p>
        </w:tc>
        <w:tc>
          <w:tcPr>
            <w:tcW w:w="1080" w:type="dxa"/>
            <w:vAlign w:val="center"/>
          </w:tcPr>
          <w:p w:rsidR="00C250AB" w:rsidRDefault="00C250AB"/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76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手机验证码错误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未进行任何更改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29" w:name="_Toc484785968"/>
      <w:r>
        <w:rPr>
          <w:rFonts w:hint="eastAsia"/>
        </w:rPr>
        <w:t>上传头像</w:t>
      </w:r>
      <w:bookmarkEnd w:id="29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85"/>
        <w:gridCol w:w="1333"/>
        <w:gridCol w:w="1336"/>
        <w:gridCol w:w="709"/>
        <w:gridCol w:w="5179"/>
      </w:tblGrid>
      <w:tr w:rsidR="00C250AB">
        <w:tc>
          <w:tcPr>
            <w:tcW w:w="11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557" w:type="dxa"/>
            <w:gridSpan w:val="4"/>
            <w:vAlign w:val="center"/>
          </w:tcPr>
          <w:p w:rsidR="00C250AB" w:rsidRDefault="007E1B4E">
            <w:r>
              <w:rPr>
                <w:b/>
              </w:rPr>
              <w:t>/upload/img/do</w:t>
            </w:r>
          </w:p>
        </w:tc>
      </w:tr>
      <w:tr w:rsidR="00C250AB">
        <w:tc>
          <w:tcPr>
            <w:tcW w:w="11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557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557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</w:t>
            </w:r>
            <w:r>
              <w:rPr>
                <w:rFonts w:hint="eastAsia"/>
                <w:b/>
              </w:rPr>
              <w:t>img</w:t>
            </w:r>
            <w:r>
              <w:rPr>
                <w:b/>
              </w:rPr>
              <w:t>.dadicinema.com/upload/img/do</w:t>
            </w:r>
            <w:r>
              <w:t>?file=1.png&amp;type =1</w:t>
            </w:r>
          </w:p>
        </w:tc>
      </w:tr>
      <w:tr w:rsidR="00C250AB">
        <w:tc>
          <w:tcPr>
            <w:tcW w:w="1185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33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17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8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file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MultipartFile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17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文件图片</w:t>
            </w:r>
          </w:p>
        </w:tc>
      </w:tr>
      <w:tr w:rsidR="00C250AB">
        <w:trPr>
          <w:trHeight w:val="70"/>
        </w:trPr>
        <w:tc>
          <w:tcPr>
            <w:tcW w:w="118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type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17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图片类型，默认值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  <w:tr w:rsidR="00C250AB">
        <w:trPr>
          <w:trHeight w:val="70"/>
        </w:trPr>
        <w:tc>
          <w:tcPr>
            <w:tcW w:w="1185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33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17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8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336" w:type="dxa"/>
            <w:vAlign w:val="center"/>
          </w:tcPr>
          <w:p w:rsidR="00C250AB" w:rsidRDefault="007E1B4E">
            <w:r>
              <w:t>FileImages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179" w:type="dxa"/>
            <w:vAlign w:val="center"/>
          </w:tcPr>
          <w:p w:rsidR="00C250AB" w:rsidRDefault="007E1B4E">
            <w:r>
              <w:rPr>
                <w:rFonts w:hint="eastAsia"/>
              </w:rPr>
              <w:t>文件</w:t>
            </w:r>
          </w:p>
        </w:tc>
      </w:tr>
      <w:tr w:rsidR="00C250AB">
        <w:trPr>
          <w:trHeight w:val="70"/>
        </w:trPr>
        <w:tc>
          <w:tcPr>
            <w:tcW w:w="118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id</w:t>
            </w:r>
          </w:p>
        </w:tc>
        <w:tc>
          <w:tcPr>
            <w:tcW w:w="1336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179" w:type="dxa"/>
            <w:vAlign w:val="center"/>
          </w:tcPr>
          <w:p w:rsidR="00C250AB" w:rsidRDefault="007E1B4E"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8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fsign</w:t>
            </w:r>
          </w:p>
        </w:tc>
        <w:tc>
          <w:tcPr>
            <w:tcW w:w="1336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179" w:type="dxa"/>
            <w:vAlign w:val="center"/>
          </w:tcPr>
          <w:p w:rsidR="00C250AB" w:rsidRDefault="007E1B4E">
            <w:r>
              <w:rPr>
                <w:rFonts w:hint="eastAsia"/>
              </w:rPr>
              <w:t>签名</w:t>
            </w:r>
          </w:p>
        </w:tc>
      </w:tr>
      <w:tr w:rsidR="00C250AB">
        <w:trPr>
          <w:trHeight w:val="70"/>
        </w:trPr>
        <w:tc>
          <w:tcPr>
            <w:tcW w:w="118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type</w:t>
            </w:r>
          </w:p>
        </w:tc>
        <w:tc>
          <w:tcPr>
            <w:tcW w:w="1336" w:type="dxa"/>
            <w:vAlign w:val="center"/>
          </w:tcPr>
          <w:p w:rsidR="00C250AB" w:rsidRDefault="007E1B4E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179" w:type="dxa"/>
            <w:vAlign w:val="center"/>
          </w:tcPr>
          <w:p w:rsidR="00C250AB" w:rsidRDefault="007E1B4E">
            <w:r>
              <w:rPr>
                <w:rFonts w:hint="eastAsia"/>
              </w:rPr>
              <w:t>类型</w:t>
            </w:r>
          </w:p>
        </w:tc>
      </w:tr>
      <w:tr w:rsidR="00C250AB">
        <w:trPr>
          <w:trHeight w:val="70"/>
        </w:trPr>
        <w:tc>
          <w:tcPr>
            <w:tcW w:w="118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uri</w:t>
            </w:r>
          </w:p>
        </w:tc>
        <w:tc>
          <w:tcPr>
            <w:tcW w:w="1336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179" w:type="dxa"/>
            <w:vAlign w:val="center"/>
          </w:tcPr>
          <w:p w:rsidR="00C250AB" w:rsidRDefault="007E1B4E">
            <w:r>
              <w:rPr>
                <w:rFonts w:hint="eastAsia"/>
              </w:rPr>
              <w:t>地址</w:t>
            </w:r>
          </w:p>
        </w:tc>
      </w:tr>
      <w:tr w:rsidR="00C250AB">
        <w:trPr>
          <w:trHeight w:val="70"/>
        </w:trPr>
        <w:tc>
          <w:tcPr>
            <w:tcW w:w="118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name</w:t>
            </w:r>
          </w:p>
        </w:tc>
        <w:tc>
          <w:tcPr>
            <w:tcW w:w="1336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179" w:type="dxa"/>
            <w:vAlign w:val="center"/>
          </w:tcPr>
          <w:p w:rsidR="00C250AB" w:rsidRDefault="007E1B4E">
            <w:r>
              <w:rPr>
                <w:rFonts w:hint="eastAsia"/>
              </w:rPr>
              <w:t>文件名称</w:t>
            </w:r>
          </w:p>
        </w:tc>
      </w:tr>
      <w:tr w:rsidR="00C250AB">
        <w:trPr>
          <w:trHeight w:val="70"/>
        </w:trPr>
        <w:tc>
          <w:tcPr>
            <w:tcW w:w="1185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createTime</w:t>
            </w:r>
          </w:p>
        </w:tc>
        <w:tc>
          <w:tcPr>
            <w:tcW w:w="1336" w:type="dxa"/>
            <w:vAlign w:val="center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179" w:type="dxa"/>
            <w:vAlign w:val="center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557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图片上传成功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"id": 3049727649636353,</w:t>
            </w:r>
          </w:p>
          <w:p w:rsidR="00C250AB" w:rsidRDefault="007E1B4E">
            <w:r>
              <w:t xml:space="preserve">    "fsign": "ed17803702a33bfda5941558889c328161486dab",</w:t>
            </w:r>
          </w:p>
          <w:p w:rsidR="00C250AB" w:rsidRDefault="007E1B4E">
            <w:r>
              <w:t xml:space="preserve">    "type": 1,</w:t>
            </w:r>
          </w:p>
          <w:p w:rsidR="00C250AB" w:rsidRDefault="007E1B4E">
            <w:r>
              <w:t xml:space="preserve">    "uri": "/_/user/head/948433623e604e959706911c46f442ae.png",</w:t>
            </w:r>
          </w:p>
          <w:p w:rsidR="00C250AB" w:rsidRDefault="007E1B4E">
            <w:r>
              <w:t xml:space="preserve">    "name": "file",</w:t>
            </w:r>
          </w:p>
          <w:p w:rsidR="00C250AB" w:rsidRDefault="007E1B4E">
            <w:r>
              <w:t xml:space="preserve">    "createTime": 1489124827056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7010003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上传图片文件是空文件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7010005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存储图片失败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30" w:name="_Toc484785969"/>
      <w:r>
        <w:rPr>
          <w:rFonts w:hint="eastAsia"/>
        </w:rPr>
        <w:t>保存头像</w:t>
      </w:r>
      <w:bookmarkEnd w:id="30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038"/>
        <w:gridCol w:w="1333"/>
        <w:gridCol w:w="1336"/>
        <w:gridCol w:w="709"/>
        <w:gridCol w:w="5326"/>
      </w:tblGrid>
      <w:tr w:rsidR="00C250AB">
        <w:tc>
          <w:tcPr>
            <w:tcW w:w="103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704" w:type="dxa"/>
            <w:gridSpan w:val="4"/>
            <w:vAlign w:val="center"/>
          </w:tcPr>
          <w:p w:rsidR="00C250AB" w:rsidRDefault="007E1B4E">
            <w:r>
              <w:t>/user/addAvatar</w:t>
            </w:r>
          </w:p>
        </w:tc>
      </w:tr>
      <w:tr w:rsidR="00C250AB">
        <w:tc>
          <w:tcPr>
            <w:tcW w:w="103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704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03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704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</w:t>
            </w: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.dadicinema.com</w:t>
            </w:r>
            <w:r>
              <w:rPr>
                <w:rFonts w:hint="eastAsia"/>
                <w:b/>
              </w:rPr>
              <w:t>/user</w:t>
            </w:r>
            <w:r>
              <w:rPr>
                <w:b/>
              </w:rPr>
              <w:t>/addAvatar</w:t>
            </w:r>
            <w:r>
              <w:t>?imgUrl=_/user/head/948433623e60959706911c46f442ae.png</w:t>
            </w:r>
          </w:p>
        </w:tc>
      </w:tr>
      <w:tr w:rsidR="00C250AB">
        <w:tc>
          <w:tcPr>
            <w:tcW w:w="1038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33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2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38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imgUrl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2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图片地址</w:t>
            </w:r>
          </w:p>
        </w:tc>
      </w:tr>
      <w:tr w:rsidR="00C250AB">
        <w:trPr>
          <w:trHeight w:val="70"/>
        </w:trPr>
        <w:tc>
          <w:tcPr>
            <w:tcW w:w="1038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33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2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38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33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336" w:type="dxa"/>
            <w:vAlign w:val="center"/>
          </w:tcPr>
          <w:p w:rsidR="00C250AB" w:rsidRDefault="007E1B4E">
            <w:r>
              <w:t>S</w:t>
            </w:r>
            <w:r>
              <w:rPr>
                <w:rFonts w:hint="eastAsia"/>
              </w:rPr>
              <w:t>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26" w:type="dxa"/>
            <w:vAlign w:val="center"/>
          </w:tcPr>
          <w:p w:rsidR="00C250AB" w:rsidRDefault="007E1B4E">
            <w:r>
              <w:rPr>
                <w:rFonts w:hint="eastAsia"/>
              </w:rPr>
              <w:t>头像地址</w:t>
            </w:r>
          </w:p>
        </w:tc>
      </w:tr>
      <w:tr w:rsidR="00C250AB">
        <w:trPr>
          <w:trHeight w:val="70"/>
        </w:trPr>
        <w:tc>
          <w:tcPr>
            <w:tcW w:w="103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704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lastRenderedPageBreak/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"/_/user/head/948433623e604e959706911c46f442ae.png"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31" w:name="_Toc484785970"/>
      <w:r>
        <w:rPr>
          <w:rFonts w:hint="eastAsia"/>
        </w:rPr>
        <w:t>用户登出</w:t>
      </w:r>
      <w:bookmarkEnd w:id="31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1417"/>
        <w:gridCol w:w="709"/>
        <w:gridCol w:w="5636"/>
      </w:tblGrid>
      <w:tr w:rsidR="00C250AB"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471" w:type="dxa"/>
            <w:gridSpan w:val="4"/>
            <w:vAlign w:val="center"/>
          </w:tcPr>
          <w:p w:rsidR="00C250AB" w:rsidRDefault="007E1B4E">
            <w:r>
              <w:t>/user/</w:t>
            </w:r>
            <w:r>
              <w:rPr>
                <w:rFonts w:hint="eastAsia"/>
              </w:rPr>
              <w:t>logout</w:t>
            </w:r>
          </w:p>
        </w:tc>
      </w:tr>
      <w:tr w:rsidR="00C250AB"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471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471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</w:t>
            </w:r>
            <w:r>
              <w:rPr>
                <w:rFonts w:hint="eastAsia"/>
              </w:rPr>
              <w:t xml:space="preserve"> logout</w:t>
            </w:r>
            <w:r>
              <w:t>?k=8385944c-ac49-4f29-8681-b8dd166c089c</w:t>
            </w:r>
          </w:p>
        </w:tc>
      </w:tr>
      <w:tr w:rsidR="00C250AB">
        <w:tc>
          <w:tcPr>
            <w:tcW w:w="1271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5636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271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709" w:type="dxa"/>
          </w:tcPr>
          <w:p w:rsidR="00C250AB" w:rsidRDefault="00C250AB">
            <w:pPr>
              <w:jc w:val="left"/>
            </w:pPr>
          </w:p>
        </w:tc>
        <w:tc>
          <w:tcPr>
            <w:tcW w:w="1417" w:type="dxa"/>
            <w:vAlign w:val="center"/>
          </w:tcPr>
          <w:p w:rsidR="00C250AB" w:rsidRDefault="00C250AB"/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636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471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32" w:name="_Toc484785971"/>
      <w:r>
        <w:rPr>
          <w:rFonts w:hint="eastAsia"/>
        </w:rPr>
        <w:t>获取用户卡信息</w:t>
      </w:r>
      <w:bookmarkEnd w:id="32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709"/>
        <w:gridCol w:w="5352"/>
      </w:tblGrid>
      <w:tr w:rsidR="00C250AB"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471" w:type="dxa"/>
            <w:gridSpan w:val="4"/>
            <w:vAlign w:val="center"/>
          </w:tcPr>
          <w:p w:rsidR="00C250AB" w:rsidRDefault="007E1B4E">
            <w:r>
              <w:t>/user/</w:t>
            </w:r>
            <w:r>
              <w:rPr>
                <w:rFonts w:hint="eastAsia"/>
              </w:rPr>
              <w:t>card</w:t>
            </w:r>
            <w:r>
              <w:t>s</w:t>
            </w:r>
          </w:p>
        </w:tc>
      </w:tr>
      <w:tr w:rsidR="00C250AB"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471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471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</w:t>
            </w:r>
            <w:r>
              <w:rPr>
                <w:rFonts w:hint="eastAsia"/>
              </w:rPr>
              <w:t>card</w:t>
            </w:r>
            <w:r>
              <w:t>s</w:t>
            </w:r>
          </w:p>
        </w:tc>
      </w:tr>
      <w:tr w:rsidR="00C250AB">
        <w:tc>
          <w:tcPr>
            <w:tcW w:w="1271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chain_id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535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渠道号（不传默认为大地渠道）</w:t>
            </w:r>
          </w:p>
        </w:tc>
      </w:tr>
      <w:tr w:rsidR="00C250AB">
        <w:trPr>
          <w:trHeight w:val="70"/>
        </w:trPr>
        <w:tc>
          <w:tcPr>
            <w:tcW w:w="1271" w:type="dxa"/>
            <w:vMerge w:val="restart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384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用户卡列表</w:t>
            </w:r>
          </w:p>
        </w:tc>
      </w:tr>
      <w:tr w:rsidR="00C250AB">
        <w:trPr>
          <w:trHeight w:val="70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cardName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卡名称</w:t>
            </w:r>
          </w:p>
        </w:tc>
      </w:tr>
      <w:tr w:rsidR="00C250AB">
        <w:trPr>
          <w:trHeight w:val="70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t>cardNo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卡号</w:t>
            </w:r>
          </w:p>
        </w:tc>
      </w:tr>
      <w:tr w:rsidR="00C250AB">
        <w:trPr>
          <w:trHeight w:val="70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t>typeId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isRecharge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是否可充值</w:t>
            </w:r>
          </w:p>
        </w:tc>
      </w:tr>
      <w:tr w:rsidR="00C250AB">
        <w:trPr>
          <w:trHeight w:val="70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过期时间</w:t>
            </w:r>
          </w:p>
        </w:tc>
      </w:tr>
      <w:tr w:rsidR="00C250AB">
        <w:trPr>
          <w:trHeight w:val="70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sort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排序</w:t>
            </w:r>
          </w:p>
        </w:tc>
      </w:tr>
      <w:tr w:rsidR="00C250AB">
        <w:trPr>
          <w:trHeight w:val="70"/>
        </w:trPr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471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t xml:space="preserve">      "</w:t>
            </w:r>
            <w:r>
              <w:rPr>
                <w:rFonts w:hint="eastAsia"/>
              </w:rPr>
              <w:t>cardName</w:t>
            </w:r>
            <w:r>
              <w:t>": "</w:t>
            </w:r>
            <w:r>
              <w:rPr>
                <w:rFonts w:hint="eastAsia"/>
              </w:rPr>
              <w:t>储值</w:t>
            </w:r>
            <w:r>
              <w:t>"</w:t>
            </w:r>
            <w:r>
              <w:rPr>
                <w:rFonts w:hint="eastAsia"/>
              </w:rPr>
              <w:t>，</w:t>
            </w:r>
          </w:p>
          <w:p w:rsidR="00C250AB" w:rsidRDefault="007E1B4E">
            <w:r>
              <w:t xml:space="preserve">      "cardNo": "15110345316",</w:t>
            </w:r>
          </w:p>
          <w:p w:rsidR="00C250AB" w:rsidRDefault="007E1B4E">
            <w:r>
              <w:t xml:space="preserve">      "typeId": 8,</w:t>
            </w:r>
          </w:p>
          <w:p w:rsidR="00C250AB" w:rsidRDefault="007E1B4E">
            <w:r>
              <w:t xml:space="preserve">      "</w:t>
            </w:r>
            <w:r>
              <w:rPr>
                <w:rFonts w:hint="eastAsia"/>
              </w:rPr>
              <w:t>isRecharge</w:t>
            </w:r>
            <w:r>
              <w:t xml:space="preserve">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:rsidR="00C250AB" w:rsidRDefault="007E1B4E">
            <w:r>
              <w:t xml:space="preserve">      "</w:t>
            </w:r>
            <w:r>
              <w:rPr>
                <w:rFonts w:hint="eastAsia"/>
              </w:rPr>
              <w:t>sort</w:t>
            </w:r>
            <w:r>
              <w:t xml:space="preserve">": </w:t>
            </w:r>
            <w:r>
              <w:rPr>
                <w:rFonts w:hint="eastAsia"/>
              </w:rPr>
              <w:t>1</w:t>
            </w:r>
          </w:p>
          <w:p w:rsidR="00C250AB" w:rsidRDefault="007E1B4E">
            <w:r>
              <w:t xml:space="preserve">    }</w:t>
            </w:r>
          </w:p>
          <w:p w:rsidR="00C250AB" w:rsidRDefault="007E1B4E">
            <w:r>
              <w:t xml:space="preserve">  ]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用户不存在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33" w:name="_Toc484785972"/>
      <w:r>
        <w:rPr>
          <w:rFonts w:hint="eastAsia"/>
        </w:rPr>
        <w:t>第三方绑定</w:t>
      </w:r>
      <w:bookmarkEnd w:id="33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066"/>
        <w:gridCol w:w="1581"/>
        <w:gridCol w:w="1080"/>
        <w:gridCol w:w="1230"/>
        <w:gridCol w:w="4785"/>
      </w:tblGrid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/user/binding3rd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76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  <w:b/>
              </w:rPr>
              <w:t>http://u.dadicinema.com/</w:t>
            </w:r>
            <w:r>
              <w:rPr>
                <w:rFonts w:hint="eastAsia"/>
              </w:rPr>
              <w:t>user/</w:t>
            </w:r>
            <w:r>
              <w:t>binding3rd</w:t>
            </w:r>
            <w:r>
              <w:rPr>
                <w:rFonts w:hint="eastAsia"/>
              </w:rPr>
              <w:t>?</w:t>
            </w:r>
            <w:r>
              <w:t>type_id</w:t>
            </w:r>
            <w:r>
              <w:rPr>
                <w:rFonts w:hint="eastAsia"/>
              </w:rPr>
              <w:t>=1&amp;</w:t>
            </w:r>
            <w:r>
              <w:t>third_id</w:t>
            </w:r>
            <w:r>
              <w:rPr>
                <w:rFonts w:hint="eastAsia"/>
              </w:rPr>
              <w:t>=</w:t>
            </w:r>
            <w:r>
              <w:t>123123123131</w:t>
            </w:r>
          </w:p>
        </w:tc>
      </w:tr>
      <w:tr w:rsidR="00C250AB">
        <w:tc>
          <w:tcPr>
            <w:tcW w:w="1066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8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3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type_id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第三方类型</w:t>
            </w:r>
            <w:r>
              <w:rPr>
                <w:rFonts w:hint="eastAsia"/>
              </w:rPr>
              <w:t>id</w:t>
            </w:r>
            <w:r>
              <w:t>: 1-</w:t>
            </w:r>
            <w:r>
              <w:rPr>
                <w:rFonts w:hint="eastAsia"/>
              </w:rPr>
              <w:t>微信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third_id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第三方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唯一标识</w:t>
            </w:r>
          </w:p>
        </w:tc>
      </w:tr>
      <w:tr w:rsidR="00C250AB">
        <w:trPr>
          <w:trHeight w:val="70"/>
        </w:trPr>
        <w:tc>
          <w:tcPr>
            <w:tcW w:w="1066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158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3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C250AB">
            <w:pPr>
              <w:jc w:val="left"/>
            </w:pPr>
          </w:p>
        </w:tc>
        <w:tc>
          <w:tcPr>
            <w:tcW w:w="1080" w:type="dxa"/>
            <w:vAlign w:val="center"/>
          </w:tcPr>
          <w:p w:rsidR="00C250AB" w:rsidRDefault="00C250AB"/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76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829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267"/>
        <w:gridCol w:w="501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6010022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请勿重复绑定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当前用户已绑定此第三方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6010020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当前用户已绑定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当前用户已绑定其他第三方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6010021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当前第三方ID已绑定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当前第三方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已于其他用户绑定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</w:tbl>
    <w:p w:rsidR="00C250AB" w:rsidRDefault="007E1B4E">
      <w:pPr>
        <w:pStyle w:val="2"/>
      </w:pPr>
      <w:bookmarkStart w:id="34" w:name="_Toc484785973"/>
      <w:r>
        <w:rPr>
          <w:rFonts w:hint="eastAsia"/>
        </w:rPr>
        <w:t>第三方登陆</w:t>
      </w:r>
      <w:bookmarkEnd w:id="34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066"/>
        <w:gridCol w:w="1581"/>
        <w:gridCol w:w="1080"/>
        <w:gridCol w:w="1230"/>
        <w:gridCol w:w="4785"/>
      </w:tblGrid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/user/login3rd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76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  <w:b/>
              </w:rPr>
              <w:t>http://u.dadicinema.com/</w:t>
            </w:r>
            <w:r>
              <w:rPr>
                <w:rFonts w:hint="eastAsia"/>
              </w:rPr>
              <w:t>user/</w:t>
            </w:r>
            <w:r>
              <w:t>login3rd</w:t>
            </w:r>
            <w:r>
              <w:rPr>
                <w:rFonts w:hint="eastAsia"/>
              </w:rPr>
              <w:t>?</w:t>
            </w:r>
            <w:r>
              <w:t>type_id</w:t>
            </w:r>
            <w:r>
              <w:rPr>
                <w:rFonts w:hint="eastAsia"/>
              </w:rPr>
              <w:t>=1&amp;</w:t>
            </w:r>
            <w:r>
              <w:t>third_id</w:t>
            </w:r>
            <w:r>
              <w:rPr>
                <w:rFonts w:hint="eastAsia"/>
              </w:rPr>
              <w:t>=</w:t>
            </w:r>
            <w:r>
              <w:t>123123123131</w:t>
            </w:r>
          </w:p>
        </w:tc>
      </w:tr>
      <w:tr w:rsidR="00C250AB">
        <w:tc>
          <w:tcPr>
            <w:tcW w:w="1066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8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3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type_id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第三方类型</w:t>
            </w:r>
            <w:r>
              <w:rPr>
                <w:rFonts w:hint="eastAsia"/>
              </w:rPr>
              <w:t>id</w:t>
            </w:r>
            <w:r>
              <w:t>: 1-</w:t>
            </w:r>
            <w:r>
              <w:rPr>
                <w:rFonts w:hint="eastAsia"/>
              </w:rPr>
              <w:t>微信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third_id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第三方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唯一标识</w:t>
            </w:r>
          </w:p>
        </w:tc>
      </w:tr>
      <w:tr w:rsidR="00C250AB">
        <w:trPr>
          <w:trHeight w:val="70"/>
        </w:trPr>
        <w:tc>
          <w:tcPr>
            <w:tcW w:w="1066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8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3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080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  <w:vAlign w:val="center"/>
          </w:tcPr>
          <w:p w:rsidR="00C250AB" w:rsidRDefault="007E1B4E">
            <w:r>
              <w:rPr>
                <w:rFonts w:hint="eastAsia"/>
              </w:rPr>
              <w:t>用户信息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080" w:type="dxa"/>
          </w:tcPr>
          <w:p w:rsidR="00C250AB" w:rsidRDefault="007E1B4E">
            <w:r>
              <w:t>String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昵称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t>avatar</w:t>
            </w:r>
          </w:p>
        </w:tc>
        <w:tc>
          <w:tcPr>
            <w:tcW w:w="1080" w:type="dxa"/>
          </w:tcPr>
          <w:p w:rsidR="00C250AB" w:rsidRDefault="007E1B4E">
            <w:r>
              <w:t>String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头像地址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male</w:t>
            </w:r>
          </w:p>
        </w:tc>
        <w:tc>
          <w:tcPr>
            <w:tcW w:w="1080" w:type="dxa"/>
          </w:tcPr>
          <w:p w:rsidR="00C250AB" w:rsidRDefault="007E1B4E">
            <w:r>
              <w:t>Boolean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男性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t>birthday</w:t>
            </w:r>
          </w:p>
        </w:tc>
        <w:tc>
          <w:tcPr>
            <w:tcW w:w="1080" w:type="dxa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生日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t>bindMobile</w:t>
            </w:r>
          </w:p>
        </w:tc>
        <w:tc>
          <w:tcPr>
            <w:tcW w:w="1080" w:type="dxa"/>
          </w:tcPr>
          <w:p w:rsidR="00C250AB" w:rsidRDefault="007E1B4E">
            <w:r>
              <w:t>Long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t>bindEmail</w:t>
            </w:r>
          </w:p>
        </w:tc>
        <w:tc>
          <w:tcPr>
            <w:tcW w:w="1080" w:type="dxa"/>
          </w:tcPr>
          <w:p w:rsidR="00C250AB" w:rsidRDefault="007E1B4E">
            <w:r>
              <w:t>String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邮箱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userType</w:t>
            </w:r>
          </w:p>
        </w:tc>
        <w:tc>
          <w:tcPr>
            <w:tcW w:w="1080" w:type="dxa"/>
          </w:tcPr>
          <w:p w:rsidR="00C250AB" w:rsidRDefault="007E1B4E">
            <w:r>
              <w:t>Integer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 xml:space="preserve"> 1-</w:t>
            </w:r>
            <w:r>
              <w:t>U+</w:t>
            </w:r>
            <w:r>
              <w:rPr>
                <w:rFonts w:hint="eastAsia"/>
              </w:rPr>
              <w:t>会员用户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普通用户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l</w:t>
            </w:r>
            <w:r>
              <w:t>Token</w:t>
            </w:r>
          </w:p>
        </w:tc>
        <w:tc>
          <w:tcPr>
            <w:tcW w:w="1080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token</w:t>
            </w:r>
          </w:p>
        </w:tc>
      </w:tr>
      <w:tr w:rsidR="00C250AB">
        <w:trPr>
          <w:trHeight w:val="70"/>
        </w:trPr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76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rPr>
                <w:rFonts w:hint="eastAsia"/>
              </w:rPr>
              <w:lastRenderedPageBreak/>
              <w:t xml:space="preserve">    "nickName": "</w:t>
            </w:r>
            <w:r>
              <w:rPr>
                <w:rFonts w:hint="eastAsia"/>
              </w:rPr>
              <w:t>金莲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"avatar": "agdgag/sadg.png",</w:t>
            </w:r>
          </w:p>
          <w:p w:rsidR="00C250AB" w:rsidRDefault="007E1B4E">
            <w:r>
              <w:t xml:space="preserve">    "male": true,</w:t>
            </w:r>
          </w:p>
          <w:p w:rsidR="00C250AB" w:rsidRDefault="007E1B4E">
            <w:r>
              <w:t xml:space="preserve">    "birthday": 1488988800000,</w:t>
            </w:r>
          </w:p>
          <w:p w:rsidR="00C250AB" w:rsidRDefault="007E1B4E">
            <w:r>
              <w:t xml:space="preserve">    "bindMobile": 13641238402,</w:t>
            </w:r>
          </w:p>
          <w:p w:rsidR="00C250AB" w:rsidRDefault="007E1B4E">
            <w:r>
              <w:t xml:space="preserve">    "bindEmail": "13641238402@qq.com"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878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391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6010023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未查询到绑定信息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6010005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用户不存在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6010011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限制登陆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35" w:name="_Toc484785974"/>
      <w:r>
        <w:rPr>
          <w:rFonts w:hint="eastAsia"/>
        </w:rPr>
        <w:t>发送绑定短信验证码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850"/>
        <w:gridCol w:w="5636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/user/sendBindSms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user/sendBindSms?mobile=18911112222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636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993" w:type="dxa"/>
          </w:tcPr>
          <w:p w:rsidR="00C250AB" w:rsidRDefault="00C250AB">
            <w:pPr>
              <w:jc w:val="left"/>
            </w:pPr>
          </w:p>
        </w:tc>
        <w:tc>
          <w:tcPr>
            <w:tcW w:w="1134" w:type="dxa"/>
            <w:vAlign w:val="center"/>
          </w:tcPr>
          <w:p w:rsidR="00C250AB" w:rsidRDefault="00C250AB"/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636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短信发送成功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"messageCount": 1,</w:t>
            </w:r>
          </w:p>
          <w:p w:rsidR="00C250AB" w:rsidRDefault="007E1B4E">
            <w:r>
              <w:t xml:space="preserve">    "serialNumber": "1957441862116107096",</w:t>
            </w:r>
          </w:p>
          <w:p w:rsidR="00C250AB" w:rsidRDefault="007E1B4E">
            <w:r>
              <w:t xml:space="preserve">    "mobileCount": 1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9855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3368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未配置模板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80400102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参数异常，手机号为空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80400400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手机号发送已触发频率限制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80400302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参数与模板不匹配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80400303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传入的参数异常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80400103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短信内容为null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8040003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短信内容过长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80400106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手机号大于1000个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80400400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短信发送失败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80400500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未知结果，短信服务商未返回结果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80400104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登录异常，账号密码错误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80400107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手机号实际数量与iMobiCount不相等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1040005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请求超时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r>
        <w:rPr>
          <w:rFonts w:hint="eastAsia"/>
        </w:rPr>
        <w:t>第三方注册</w:t>
      </w:r>
      <w:bookmarkEnd w:id="35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066"/>
        <w:gridCol w:w="1581"/>
        <w:gridCol w:w="1080"/>
        <w:gridCol w:w="1230"/>
        <w:gridCol w:w="4785"/>
      </w:tblGrid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/user/register3rd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76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  <w:b/>
              </w:rPr>
              <w:t>http://u.dadicinema.com/</w:t>
            </w:r>
            <w:r>
              <w:rPr>
                <w:rFonts w:hint="eastAsia"/>
              </w:rPr>
              <w:t>user/</w:t>
            </w:r>
            <w:r>
              <w:t>register3rd</w:t>
            </w:r>
            <w:r>
              <w:rPr>
                <w:rFonts w:hint="eastAsia"/>
              </w:rPr>
              <w:t>?</w:t>
            </w:r>
          </w:p>
        </w:tc>
      </w:tr>
      <w:tr w:rsidR="00C250AB">
        <w:tc>
          <w:tcPr>
            <w:tcW w:w="1066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8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3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type_id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第三方类型</w:t>
            </w:r>
            <w:r>
              <w:rPr>
                <w:rFonts w:hint="eastAsia"/>
              </w:rPr>
              <w:t>id</w:t>
            </w:r>
            <w:r>
              <w:t>: 1-</w:t>
            </w:r>
            <w:r>
              <w:rPr>
                <w:rFonts w:hint="eastAsia"/>
              </w:rPr>
              <w:t>微信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third_id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第三方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唯一标识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mobile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smsCode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手机验证码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nick_name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N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昵称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male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N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性别</w:t>
            </w:r>
            <w:r>
              <w:t>: true false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C250AB" w:rsidRDefault="007E1B4E">
            <w:r>
              <w:t>img_url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N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头像地址</w:t>
            </w:r>
          </w:p>
        </w:tc>
      </w:tr>
      <w:tr w:rsidR="00C250AB">
        <w:trPr>
          <w:trHeight w:val="70"/>
        </w:trPr>
        <w:tc>
          <w:tcPr>
            <w:tcW w:w="1066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8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3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080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  <w:vAlign w:val="center"/>
          </w:tcPr>
          <w:p w:rsidR="00C250AB" w:rsidRDefault="007E1B4E">
            <w:r>
              <w:rPr>
                <w:rFonts w:hint="eastAsia"/>
              </w:rPr>
              <w:t>用户信息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080" w:type="dxa"/>
          </w:tcPr>
          <w:p w:rsidR="00C250AB" w:rsidRDefault="007E1B4E">
            <w:r>
              <w:t>String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昵称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t>avatar</w:t>
            </w:r>
          </w:p>
        </w:tc>
        <w:tc>
          <w:tcPr>
            <w:tcW w:w="1080" w:type="dxa"/>
          </w:tcPr>
          <w:p w:rsidR="00C250AB" w:rsidRDefault="007E1B4E">
            <w:r>
              <w:t>String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头像地址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male</w:t>
            </w:r>
          </w:p>
        </w:tc>
        <w:tc>
          <w:tcPr>
            <w:tcW w:w="1080" w:type="dxa"/>
          </w:tcPr>
          <w:p w:rsidR="00C250AB" w:rsidRDefault="007E1B4E">
            <w:r>
              <w:t>Boolean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男性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t>birthday</w:t>
            </w:r>
          </w:p>
        </w:tc>
        <w:tc>
          <w:tcPr>
            <w:tcW w:w="1080" w:type="dxa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生日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t>bindMobile</w:t>
            </w:r>
          </w:p>
        </w:tc>
        <w:tc>
          <w:tcPr>
            <w:tcW w:w="1080" w:type="dxa"/>
          </w:tcPr>
          <w:p w:rsidR="00C250AB" w:rsidRDefault="007E1B4E">
            <w:r>
              <w:t>Long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t>bindEmail</w:t>
            </w:r>
          </w:p>
        </w:tc>
        <w:tc>
          <w:tcPr>
            <w:tcW w:w="1080" w:type="dxa"/>
          </w:tcPr>
          <w:p w:rsidR="00C250AB" w:rsidRDefault="007E1B4E">
            <w:r>
              <w:t>String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邮箱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userType</w:t>
            </w:r>
          </w:p>
        </w:tc>
        <w:tc>
          <w:tcPr>
            <w:tcW w:w="1080" w:type="dxa"/>
          </w:tcPr>
          <w:p w:rsidR="00C250AB" w:rsidRDefault="007E1B4E">
            <w:r>
              <w:t>Integer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 xml:space="preserve"> 1-</w:t>
            </w:r>
            <w:r>
              <w:t>U+</w:t>
            </w:r>
            <w:r>
              <w:rPr>
                <w:rFonts w:hint="eastAsia"/>
              </w:rPr>
              <w:t>会员用户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普通用户</w:t>
            </w:r>
          </w:p>
        </w:tc>
      </w:tr>
      <w:tr w:rsidR="00C250AB">
        <w:trPr>
          <w:trHeight w:val="9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l</w:t>
            </w:r>
            <w:r>
              <w:t>Token</w:t>
            </w:r>
          </w:p>
        </w:tc>
        <w:tc>
          <w:tcPr>
            <w:tcW w:w="1080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0" w:type="dxa"/>
            <w:vAlign w:val="center"/>
          </w:tcPr>
          <w:p w:rsidR="00C250AB" w:rsidRDefault="00C250AB"/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token</w:t>
            </w:r>
          </w:p>
        </w:tc>
      </w:tr>
      <w:tr w:rsidR="00C250AB">
        <w:trPr>
          <w:trHeight w:val="70"/>
        </w:trPr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76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lastRenderedPageBreak/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rPr>
                <w:rFonts w:hint="eastAsia"/>
              </w:rPr>
              <w:t xml:space="preserve">    "nickName": "</w:t>
            </w:r>
            <w:r>
              <w:rPr>
                <w:rFonts w:hint="eastAsia"/>
              </w:rPr>
              <w:t>金莲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"avatar": "agdgag/sadg.png",</w:t>
            </w:r>
          </w:p>
          <w:p w:rsidR="00C250AB" w:rsidRDefault="007E1B4E">
            <w:r>
              <w:t xml:space="preserve">    "male": true,</w:t>
            </w:r>
          </w:p>
          <w:p w:rsidR="00C250AB" w:rsidRDefault="007E1B4E">
            <w:r>
              <w:t xml:space="preserve">    "birthday": 1488988800000,</w:t>
            </w:r>
          </w:p>
          <w:p w:rsidR="00C250AB" w:rsidRDefault="007E1B4E">
            <w:r>
              <w:t xml:space="preserve">    "bindMobile": 13641238402,</w:t>
            </w:r>
          </w:p>
          <w:p w:rsidR="00C250AB" w:rsidRDefault="007E1B4E">
            <w:r>
              <w:t xml:space="preserve">    "bindEmail": "13641238402@qq.com"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642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297"/>
        <w:gridCol w:w="567"/>
        <w:gridCol w:w="3260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手机验证码错误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DUBBO接口异常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6010022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请勿重复绑定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当前用户已绑定此第三方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6010020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当前用户已绑定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当前用户已绑定其他第三方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6010021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当前第三方ID已绑定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当前第三方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已于其他用户绑定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6010023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未查询到绑定信息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用户不存在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6010011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限制登陆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36" w:name="_Toc484785975"/>
      <w:r>
        <w:rPr>
          <w:rFonts w:hint="eastAsia"/>
        </w:rPr>
        <w:t>获取用户绑定信息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709"/>
        <w:gridCol w:w="5352"/>
      </w:tblGrid>
      <w:tr w:rsidR="00C250AB"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471" w:type="dxa"/>
            <w:gridSpan w:val="4"/>
            <w:vAlign w:val="center"/>
          </w:tcPr>
          <w:p w:rsidR="00C250AB" w:rsidRDefault="007E1B4E">
            <w:r>
              <w:t>/user/check3rd</w:t>
            </w:r>
          </w:p>
        </w:tc>
      </w:tr>
      <w:tr w:rsidR="00C250AB"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471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471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user/check3rd</w:t>
            </w:r>
          </w:p>
        </w:tc>
      </w:tr>
      <w:tr w:rsidR="00C250AB">
        <w:tc>
          <w:tcPr>
            <w:tcW w:w="1271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5352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271" w:type="dxa"/>
            <w:vMerge w:val="restart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384"/>
        </w:trPr>
        <w:tc>
          <w:tcPr>
            <w:tcW w:w="127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t>S</w:t>
            </w:r>
            <w:r>
              <w:rPr>
                <w:rFonts w:hint="eastAsia"/>
              </w:rPr>
              <w:t>tring</w:t>
            </w:r>
            <w:r>
              <w:t>[]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用户绑定第三方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</w:tr>
      <w:tr w:rsidR="00C250AB">
        <w:trPr>
          <w:trHeight w:val="70"/>
        </w:trPr>
        <w:tc>
          <w:tcPr>
            <w:tcW w:w="127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471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</w:t>
            </w:r>
            <w:r>
              <w:rPr>
                <w:rFonts w:hint="eastAsia"/>
              </w:rPr>
              <w:t>{</w:t>
            </w:r>
            <w:r>
              <w:t>1,2</w:t>
            </w:r>
            <w:r>
              <w:rPr>
                <w:rFonts w:hint="eastAsia"/>
              </w:rPr>
              <w:t>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255"/>
        <w:gridCol w:w="1134"/>
        <w:gridCol w:w="312"/>
        <w:gridCol w:w="1134"/>
        <w:gridCol w:w="567"/>
        <w:gridCol w:w="142"/>
        <w:gridCol w:w="284"/>
        <w:gridCol w:w="3543"/>
        <w:gridCol w:w="1242"/>
      </w:tblGrid>
      <w:tr w:rsidR="00C250AB">
        <w:trPr>
          <w:gridAfter w:val="1"/>
          <w:wAfter w:w="1242" w:type="dxa"/>
          <w:trHeight w:val="261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lastRenderedPageBreak/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gridAfter w:val="1"/>
          <w:wAfter w:w="1242" w:type="dxa"/>
          <w:trHeight w:val="261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gridAfter w:val="1"/>
          <w:wAfter w:w="1242" w:type="dxa"/>
          <w:trHeight w:val="261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gridAfter w:val="1"/>
          <w:wAfter w:w="1242" w:type="dxa"/>
          <w:trHeight w:val="261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gridAfter w:val="1"/>
          <w:wAfter w:w="1242" w:type="dxa"/>
          <w:trHeight w:val="261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6010005</w:t>
            </w: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用户不存在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gridAfter w:val="1"/>
          <w:wAfter w:w="1242" w:type="dxa"/>
          <w:trHeight w:val="261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1020001</w:t>
            </w: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9"/>
            <w:vAlign w:val="center"/>
          </w:tcPr>
          <w:p w:rsidR="00C250AB" w:rsidRDefault="007E1B4E">
            <w:r>
              <w:t>/user/fastlogin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9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9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user/fastlogin?mobile=18911112222&amp;smsCode=112568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gridSpan w:val="3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gridSpan w:val="3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:rsidR="00C250AB" w:rsidRDefault="007E1B4E">
            <w:r>
              <w:t>mobile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gridSpan w:val="3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:rsidR="00C250AB" w:rsidRDefault="007E1B4E">
            <w:r>
              <w:t>smsCode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gridSpan w:val="3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短信验证码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701" w:type="dxa"/>
            <w:gridSpan w:val="3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gridSpan w:val="3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gridSpan w:val="2"/>
            <w:vAlign w:val="center"/>
          </w:tcPr>
          <w:p w:rsidR="00C250AB" w:rsidRDefault="00C250AB"/>
        </w:tc>
        <w:tc>
          <w:tcPr>
            <w:tcW w:w="5069" w:type="dxa"/>
            <w:gridSpan w:val="3"/>
            <w:vAlign w:val="center"/>
          </w:tcPr>
          <w:p w:rsidR="00C250AB" w:rsidRDefault="007E1B4E">
            <w:r>
              <w:rPr>
                <w:rFonts w:hint="eastAsia"/>
              </w:rPr>
              <w:t>用户信息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gridSpan w:val="2"/>
            <w:vAlign w:val="center"/>
          </w:tcPr>
          <w:p w:rsidR="00C250AB" w:rsidRDefault="00C250AB"/>
        </w:tc>
        <w:tc>
          <w:tcPr>
            <w:tcW w:w="5069" w:type="dxa"/>
            <w:gridSpan w:val="3"/>
          </w:tcPr>
          <w:p w:rsidR="00C250AB" w:rsidRDefault="007E1B4E">
            <w:r>
              <w:rPr>
                <w:rFonts w:hint="eastAsia"/>
              </w:rPr>
              <w:t>昵称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C250AB" w:rsidRDefault="007E1B4E">
            <w:pPr>
              <w:ind w:firstLineChars="100" w:firstLine="210"/>
            </w:pPr>
            <w:r>
              <w:t>avatar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gridSpan w:val="2"/>
            <w:vAlign w:val="center"/>
          </w:tcPr>
          <w:p w:rsidR="00C250AB" w:rsidRDefault="00C250AB"/>
        </w:tc>
        <w:tc>
          <w:tcPr>
            <w:tcW w:w="5069" w:type="dxa"/>
            <w:gridSpan w:val="3"/>
          </w:tcPr>
          <w:p w:rsidR="00C250AB" w:rsidRDefault="007E1B4E">
            <w:r>
              <w:rPr>
                <w:rFonts w:hint="eastAsia"/>
              </w:rPr>
              <w:t>头像地址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male</w:t>
            </w:r>
          </w:p>
        </w:tc>
        <w:tc>
          <w:tcPr>
            <w:tcW w:w="1134" w:type="dxa"/>
          </w:tcPr>
          <w:p w:rsidR="00C250AB" w:rsidRDefault="007E1B4E">
            <w:r>
              <w:t>Boolean</w:t>
            </w:r>
          </w:p>
        </w:tc>
        <w:tc>
          <w:tcPr>
            <w:tcW w:w="709" w:type="dxa"/>
            <w:gridSpan w:val="2"/>
            <w:vAlign w:val="center"/>
          </w:tcPr>
          <w:p w:rsidR="00C250AB" w:rsidRDefault="00C250AB"/>
        </w:tc>
        <w:tc>
          <w:tcPr>
            <w:tcW w:w="5069" w:type="dxa"/>
            <w:gridSpan w:val="3"/>
          </w:tcPr>
          <w:p w:rsidR="00C250AB" w:rsidRDefault="007E1B4E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男性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C250AB" w:rsidRDefault="007E1B4E">
            <w:pPr>
              <w:ind w:firstLineChars="100" w:firstLine="210"/>
            </w:pPr>
            <w:r>
              <w:t>birthday</w:t>
            </w:r>
          </w:p>
        </w:tc>
        <w:tc>
          <w:tcPr>
            <w:tcW w:w="1134" w:type="dxa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9" w:type="dxa"/>
            <w:gridSpan w:val="2"/>
            <w:vAlign w:val="center"/>
          </w:tcPr>
          <w:p w:rsidR="00C250AB" w:rsidRDefault="00C250AB"/>
        </w:tc>
        <w:tc>
          <w:tcPr>
            <w:tcW w:w="5069" w:type="dxa"/>
            <w:gridSpan w:val="3"/>
          </w:tcPr>
          <w:p w:rsidR="00C250AB" w:rsidRDefault="007E1B4E">
            <w:r>
              <w:rPr>
                <w:rFonts w:hint="eastAsia"/>
              </w:rPr>
              <w:t>生日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C250AB" w:rsidRDefault="007E1B4E">
            <w:pPr>
              <w:ind w:firstLineChars="100" w:firstLine="210"/>
            </w:pPr>
            <w:r>
              <w:t>bindMobile</w:t>
            </w:r>
          </w:p>
        </w:tc>
        <w:tc>
          <w:tcPr>
            <w:tcW w:w="1134" w:type="dxa"/>
          </w:tcPr>
          <w:p w:rsidR="00C250AB" w:rsidRDefault="007E1B4E">
            <w:r>
              <w:t>Long</w:t>
            </w:r>
          </w:p>
        </w:tc>
        <w:tc>
          <w:tcPr>
            <w:tcW w:w="709" w:type="dxa"/>
            <w:gridSpan w:val="2"/>
            <w:vAlign w:val="center"/>
          </w:tcPr>
          <w:p w:rsidR="00C250AB" w:rsidRDefault="00C250AB"/>
        </w:tc>
        <w:tc>
          <w:tcPr>
            <w:tcW w:w="5069" w:type="dxa"/>
            <w:gridSpan w:val="3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C250AB" w:rsidRDefault="007E1B4E">
            <w:pPr>
              <w:ind w:firstLineChars="100" w:firstLine="210"/>
            </w:pPr>
            <w:r>
              <w:t>bindEmail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gridSpan w:val="2"/>
            <w:vAlign w:val="center"/>
          </w:tcPr>
          <w:p w:rsidR="00C250AB" w:rsidRDefault="00C250AB"/>
        </w:tc>
        <w:tc>
          <w:tcPr>
            <w:tcW w:w="5069" w:type="dxa"/>
            <w:gridSpan w:val="3"/>
          </w:tcPr>
          <w:p w:rsidR="00C250AB" w:rsidRDefault="007E1B4E">
            <w:r>
              <w:rPr>
                <w:rFonts w:hint="eastAsia"/>
              </w:rPr>
              <w:t>邮箱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l</w:t>
            </w:r>
            <w:r>
              <w:t>Token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gridSpan w:val="2"/>
            <w:vAlign w:val="center"/>
          </w:tcPr>
          <w:p w:rsidR="00C250AB" w:rsidRDefault="00C250AB"/>
        </w:tc>
        <w:tc>
          <w:tcPr>
            <w:tcW w:w="5069" w:type="dxa"/>
            <w:gridSpan w:val="3"/>
          </w:tcPr>
          <w:p w:rsidR="00C250AB" w:rsidRDefault="007E1B4E"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token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9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rPr>
                <w:rFonts w:hint="eastAsia"/>
              </w:rPr>
              <w:t xml:space="preserve">    "nickName": "</w:t>
            </w:r>
            <w:r>
              <w:rPr>
                <w:rFonts w:hint="eastAsia"/>
              </w:rPr>
              <w:t>金莲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"avatar": "agdgag/sadg.png",</w:t>
            </w:r>
          </w:p>
          <w:p w:rsidR="00C250AB" w:rsidRDefault="007E1B4E">
            <w:r>
              <w:t xml:space="preserve">    "male": true,</w:t>
            </w:r>
          </w:p>
          <w:p w:rsidR="00C250AB" w:rsidRDefault="007E1B4E">
            <w:r>
              <w:t xml:space="preserve">    "birthday": 1488988800000,</w:t>
            </w:r>
          </w:p>
          <w:p w:rsidR="00C250AB" w:rsidRDefault="007E1B4E">
            <w:r>
              <w:t xml:space="preserve">    "bindMobile": 13641238402,</w:t>
            </w:r>
          </w:p>
          <w:p w:rsidR="00C250AB" w:rsidRDefault="007E1B4E">
            <w:r>
              <w:t xml:space="preserve">    "bindEmail": "13641238402@qq.com"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pStyle w:val="2"/>
      </w:pPr>
      <w:r>
        <w:rPr>
          <w:rFonts w:hint="eastAsia"/>
        </w:rPr>
        <w:t>静默登陆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709"/>
        <w:gridCol w:w="5069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/user/slogin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http://u.dadicinema.com/</w:t>
            </w:r>
            <w:r>
              <w:t>user/slogin? lt=18911112222112568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r>
              <w:t>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token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用户信息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昵称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avatar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头像地址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male</w:t>
            </w:r>
          </w:p>
        </w:tc>
        <w:tc>
          <w:tcPr>
            <w:tcW w:w="1134" w:type="dxa"/>
          </w:tcPr>
          <w:p w:rsidR="00C250AB" w:rsidRDefault="007E1B4E">
            <w:r>
              <w:t>Boolean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男性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birthday</w:t>
            </w:r>
          </w:p>
        </w:tc>
        <w:tc>
          <w:tcPr>
            <w:tcW w:w="1134" w:type="dxa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生日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bindMobile</w:t>
            </w:r>
          </w:p>
        </w:tc>
        <w:tc>
          <w:tcPr>
            <w:tcW w:w="1134" w:type="dxa"/>
          </w:tcPr>
          <w:p w:rsidR="00C250AB" w:rsidRDefault="007E1B4E">
            <w:r>
              <w:t>Long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bindEmail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邮箱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l</w:t>
            </w:r>
            <w:r>
              <w:t>Token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token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rPr>
                <w:rFonts w:hint="eastAsia"/>
              </w:rPr>
              <w:t xml:space="preserve">    "nickName": "</w:t>
            </w:r>
            <w:r>
              <w:rPr>
                <w:rFonts w:hint="eastAsia"/>
              </w:rPr>
              <w:t>金莲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"avatar": "agdgag/sadg.png",</w:t>
            </w:r>
          </w:p>
          <w:p w:rsidR="00C250AB" w:rsidRDefault="007E1B4E">
            <w:r>
              <w:t xml:space="preserve">    "male": true,</w:t>
            </w:r>
          </w:p>
          <w:p w:rsidR="00C250AB" w:rsidRDefault="007E1B4E">
            <w:r>
              <w:t xml:space="preserve">    "birthday": 1488988800000,</w:t>
            </w:r>
          </w:p>
          <w:p w:rsidR="00C250AB" w:rsidRDefault="007E1B4E">
            <w:r>
              <w:t xml:space="preserve">    "bindMobile": 13641238402,</w:t>
            </w:r>
          </w:p>
          <w:p w:rsidR="00C250AB" w:rsidRDefault="007E1B4E">
            <w:r>
              <w:t xml:space="preserve">    "bindEmail": "13641238402@qq.com"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pStyle w:val="2"/>
      </w:pPr>
      <w:r>
        <w:rPr>
          <w:rFonts w:hint="eastAsia"/>
        </w:rPr>
        <w:t>获取用户微信基本信息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709"/>
        <w:gridCol w:w="5069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/user/ getWeChatUserInfo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>.dadicinema.com/</w:t>
            </w:r>
            <w:r>
              <w:t xml:space="preserve">user/ getWeChatUserInfo? </w:t>
            </w:r>
            <w:r>
              <w:rPr>
                <w:rFonts w:hint="eastAsia"/>
              </w:rPr>
              <w:t>code</w:t>
            </w:r>
            <w:r>
              <w:t>=18911112222112568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微信授权</w:t>
            </w:r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407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用户微信信息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以下信息皆来自于微信服务器返回</w:t>
            </w:r>
            <w:r>
              <w:rPr>
                <w:rFonts w:hint="eastAsia"/>
              </w:rPr>
              <w:t>)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errcode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请求结果不正确时返回</w:t>
            </w:r>
            <w:r>
              <w:rPr>
                <w:rFonts w:hint="eastAsia"/>
              </w:rPr>
              <w:t>errcode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errmsg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请求结果不正确时返回</w:t>
            </w:r>
            <w:r>
              <w:rPr>
                <w:rFonts w:hint="eastAsia"/>
              </w:rPr>
              <w:t>errmsg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openid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</w:tcPr>
          <w:p w:rsidR="00C250AB" w:rsidRDefault="007E1B4E"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用户的标识，对当前公众号唯一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t>unionid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</w:tcPr>
          <w:p w:rsidR="00C250AB" w:rsidRDefault="007E1B4E"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333333"/>
                <w:sz w:val="19"/>
                <w:szCs w:val="19"/>
                <w:shd w:val="clear" w:color="auto" w:fill="FFFFFF"/>
              </w:rPr>
              <w:t>唯一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标识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</w:t>
            </w:r>
            <w:r>
              <w:rPr>
                <w:rFonts w:asciiTheme="minorEastAsia" w:hAnsiTheme="minorEastAsia"/>
              </w:rPr>
              <w:t>6010026</w:t>
            </w:r>
            <w:r>
              <w:t>",</w:t>
            </w:r>
          </w:p>
          <w:p w:rsidR="00C250AB" w:rsidRDefault="007E1B4E">
            <w:r>
              <w:rPr>
                <w:rFonts w:hint="eastAsia"/>
              </w:rPr>
              <w:lastRenderedPageBreak/>
              <w:t xml:space="preserve">  "m": "</w:t>
            </w:r>
            <w:r>
              <w:rPr>
                <w:rFonts w:asciiTheme="minorEastAsia" w:hAnsiTheme="minorEastAsia" w:cs="宋体" w:hint="eastAsia"/>
              </w:rPr>
              <w:t>用户未注册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"openid": "opAtxt8D8Dm5iefddttO48VGNIb",</w:t>
            </w:r>
          </w:p>
          <w:p w:rsidR="00C250AB" w:rsidRDefault="007E1B4E">
            <w:r>
              <w:t xml:space="preserve">    "unionid": "oN7uVxIlFa7llyjl6-ZhD2Fzi6H"</w:t>
            </w:r>
          </w:p>
          <w:p w:rsidR="00C250AB" w:rsidRDefault="007E1B4E">
            <w:r>
              <w:t xml:space="preserve">} 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437"/>
        <w:gridCol w:w="425"/>
        <w:gridCol w:w="3123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数据异常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获取token超时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6010026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用户已注册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6010007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用户未注册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r>
        <w:rPr>
          <w:rFonts w:hint="eastAsia"/>
        </w:rPr>
        <w:t>是否是会员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709"/>
        <w:gridCol w:w="5069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/user/</w:t>
            </w:r>
            <w:r>
              <w:rPr>
                <w:rFonts w:hint="eastAsia"/>
              </w:rPr>
              <w:t>isMember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>.dadicinema.com/</w:t>
            </w:r>
            <w:r>
              <w:t>user/</w:t>
            </w:r>
            <w:r>
              <w:rPr>
                <w:rFonts w:hint="eastAsia"/>
              </w:rPr>
              <w:t>isMember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通用必传参数</w:t>
            </w:r>
          </w:p>
        </w:tc>
      </w:tr>
      <w:tr w:rsidR="00C250AB">
        <w:trPr>
          <w:trHeight w:val="407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isMember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是否是会员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isUPlusMember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U+</w:t>
            </w:r>
            <w:r>
              <w:rPr>
                <w:rFonts w:hint="eastAsia"/>
              </w:rPr>
              <w:t>会员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isStoredMember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是否是储值会员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br/>
              <w:t>  "s": true,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br/>
              <w:t>  "c": "1020000",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br/>
              <w:t>  "m": "操作成功",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br/>
              <w:t>  "d": 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br/>
              <w:t>    {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br/>
              <w:t>      "isMember": false,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br/>
              <w:t>      "isUPlusMember": false,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lastRenderedPageBreak/>
              <w:t>      "isStoredMember": false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br/>
              <w:t>    }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br/>
              <w:t xml:space="preserve">} </w:t>
            </w:r>
          </w:p>
          <w:p w:rsidR="00C250AB" w:rsidRDefault="00C250AB"/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p w:rsidR="00C250AB" w:rsidRDefault="00C250AB"/>
    <w:p w:rsidR="00C250AB" w:rsidRDefault="007E1B4E">
      <w:pPr>
        <w:pStyle w:val="1"/>
      </w:pPr>
      <w:r>
        <w:rPr>
          <w:rFonts w:hint="eastAsia"/>
        </w:rPr>
        <w:t>影院影厅基础</w:t>
      </w:r>
      <w:r>
        <w:t>信息</w:t>
      </w:r>
      <w:bookmarkEnd w:id="36"/>
    </w:p>
    <w:p w:rsidR="00C250AB" w:rsidRDefault="007E1B4E">
      <w:pPr>
        <w:pStyle w:val="2"/>
      </w:pPr>
      <w:bookmarkStart w:id="37" w:name="_Toc484785976"/>
      <w:r>
        <w:rPr>
          <w:rFonts w:hint="eastAsia"/>
        </w:rPr>
        <w:t>影院</w:t>
      </w:r>
      <w:r>
        <w:t>详情</w:t>
      </w:r>
      <w:bookmarkEnd w:id="37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1276"/>
        <w:gridCol w:w="850"/>
        <w:gridCol w:w="3510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</w:t>
            </w:r>
            <w:r>
              <w:t>cinema/getCinemaDetail</w:t>
            </w:r>
            <w:r>
              <w:rPr>
                <w:rFonts w:hint="eastAsia"/>
              </w:rPr>
              <w:t>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</w:t>
            </w:r>
            <w:r>
              <w:rPr>
                <w:b/>
              </w:rPr>
              <w:t>cinema.dadicinema.com</w:t>
            </w:r>
            <w:r>
              <w:t>/cinema/getCinemaDetail?cinemaCode=78654908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97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51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cinemaCode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广电影院编码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</w:p>
        </w:tc>
        <w:tc>
          <w:tcPr>
            <w:tcW w:w="297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51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1276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1276" w:type="dxa"/>
          </w:tcPr>
          <w:p w:rsidR="00C250AB" w:rsidRDefault="007E1B4E"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t>N</w:t>
            </w:r>
          </w:p>
        </w:tc>
        <w:tc>
          <w:tcPr>
            <w:tcW w:w="3510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pStyle w:val="HTML"/>
              <w:shd w:val="clear" w:color="auto" w:fill="FFFFFF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</w:rPr>
              <w:t xml:space="preserve">    id</w:t>
            </w:r>
          </w:p>
        </w:tc>
        <w:tc>
          <w:tcPr>
            <w:tcW w:w="1276" w:type="dxa"/>
          </w:tcPr>
          <w:p w:rsidR="00C250AB" w:rsidRDefault="007E1B4E">
            <w:r>
              <w:t>Long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</w:rPr>
              <w:t xml:space="preserve">    unifiedCode</w:t>
            </w:r>
          </w:p>
        </w:tc>
        <w:tc>
          <w:tcPr>
            <w:tcW w:w="1276" w:type="dxa"/>
          </w:tcPr>
          <w:p w:rsidR="00C250AB" w:rsidRDefault="007E1B4E"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t>广电编码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Name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rwlineName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所属</w:t>
            </w:r>
            <w:r>
              <w:t>院线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areaId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所属</w:t>
            </w:r>
            <w:r>
              <w:t>地区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areaName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地区</w:t>
            </w:r>
            <w:r>
              <w:t>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sellStopTime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Byte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开场前停止售票时间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maxSeatCount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 xml:space="preserve"> </w:t>
            </w:r>
            <w:r>
              <w:t>Short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最大</w:t>
            </w:r>
            <w:r>
              <w:t>座位数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status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  <w: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tel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t>电话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address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openTime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营业</w:t>
            </w:r>
            <w:r>
              <w:t>开始时间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closeTime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营业</w:t>
            </w:r>
            <w:r>
              <w:t>结束时间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logo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rPr>
                <w:rFonts w:hint="eastAsia"/>
              </w:rPr>
              <w:t>logo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descriptClobStr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t>详情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descriptClob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t>详情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website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影院网址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longitude</w:t>
            </w:r>
          </w:p>
        </w:tc>
        <w:tc>
          <w:tcPr>
            <w:tcW w:w="1276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BigDecimal</w:t>
            </w:r>
          </w:p>
        </w:tc>
        <w:tc>
          <w:tcPr>
            <w:tcW w:w="850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影院地理位置经度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latitude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BigDecimal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影院地理位置纬度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metroLineClob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地铁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metroLineClobStr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地铁</w:t>
            </w:r>
            <w:r>
              <w:t>线路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busLineClob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公交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busLineClobStr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公交</w:t>
            </w:r>
            <w:r>
              <w:t>线路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shuttlebusLineClob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班车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shuttlebusLineClobStr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班车</w:t>
            </w:r>
            <w:r>
              <w:t>线路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zip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邮政编码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cnpreinfoClob</w:t>
            </w:r>
          </w:p>
        </w:tc>
        <w:tc>
          <w:tcPr>
            <w:tcW w:w="1276" w:type="dxa"/>
          </w:tcPr>
          <w:p w:rsidR="00C250AB" w:rsidRDefault="007E1B4E">
            <w:r>
              <w:t>Long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影院会员卡优惠信息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cnpreinfoClobStr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影院会员卡优惠信息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emailGroup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t>服务邮箱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blog</w:t>
            </w:r>
          </w:p>
        </w:tc>
        <w:tc>
          <w:tcPr>
            <w:tcW w:w="1276" w:type="dxa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3510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t>博客</w:t>
            </w:r>
            <w:r>
              <w:rPr>
                <w:rFonts w:hint="eastAsia"/>
              </w:rPr>
              <w:t>地址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C250AB"/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"id": 3033455676166221,</w:t>
            </w:r>
          </w:p>
          <w:p w:rsidR="00C250AB" w:rsidRDefault="007E1B4E">
            <w:r>
              <w:t xml:space="preserve">    "unifiedCode": "78654908",</w:t>
            </w:r>
          </w:p>
          <w:p w:rsidR="00C250AB" w:rsidRDefault="007E1B4E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中国城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rPr>
                <w:rFonts w:hint="eastAsia"/>
              </w:rPr>
              <w:t xml:space="preserve">    "rwlineName": "</w:t>
            </w:r>
            <w:r>
              <w:rPr>
                <w:rFonts w:hint="eastAsia"/>
              </w:rPr>
              <w:t>华北院线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"areaId": 2646,</w:t>
            </w:r>
          </w:p>
          <w:p w:rsidR="00C250AB" w:rsidRDefault="007E1B4E">
            <w:r>
              <w:rPr>
                <w:rFonts w:hint="eastAsia"/>
              </w:rPr>
              <w:t xml:space="preserve">    "areaName": "</w:t>
            </w:r>
            <w:r>
              <w:rPr>
                <w:rFonts w:hint="eastAsia"/>
              </w:rPr>
              <w:t>大兴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"sellStopTime": 30,</w:t>
            </w:r>
          </w:p>
          <w:p w:rsidR="00C250AB" w:rsidRDefault="007E1B4E">
            <w:r>
              <w:t xml:space="preserve">    "maxSeatCount": 400,</w:t>
            </w:r>
          </w:p>
          <w:p w:rsidR="00C250AB" w:rsidRDefault="007E1B4E">
            <w:r>
              <w:t xml:space="preserve">    "status": true,</w:t>
            </w:r>
          </w:p>
          <w:p w:rsidR="00C250AB" w:rsidRDefault="007E1B4E">
            <w:r>
              <w:t xml:space="preserve">    "tel": "1380000000000",</w:t>
            </w:r>
          </w:p>
          <w:p w:rsidR="00C250AB" w:rsidRDefault="007E1B4E"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北京市大兴区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"openTime": 45000,</w:t>
            </w:r>
          </w:p>
          <w:p w:rsidR="00C250AB" w:rsidRDefault="007E1B4E">
            <w:r>
              <w:t xml:space="preserve">    "closeTime": 55678000,</w:t>
            </w:r>
          </w:p>
          <w:p w:rsidR="00C250AB" w:rsidRDefault="007E1B4E">
            <w:r>
              <w:t xml:space="preserve">    "logo": "logo",</w:t>
            </w:r>
          </w:p>
          <w:p w:rsidR="00C250AB" w:rsidRDefault="007E1B4E">
            <w:r>
              <w:t xml:space="preserve">    "descriptClob": 10009,</w:t>
            </w:r>
          </w:p>
          <w:p w:rsidR="00C250AB" w:rsidRDefault="007E1B4E">
            <w:r>
              <w:rPr>
                <w:rFonts w:hint="eastAsia"/>
              </w:rPr>
              <w:t xml:space="preserve">    "descriptClobStr": "</w:t>
            </w:r>
            <w:r>
              <w:rPr>
                <w:rFonts w:hint="eastAsia"/>
              </w:rPr>
              <w:t>这里是影院详情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"website": "yuangong..hipiao.com  ",</w:t>
            </w:r>
          </w:p>
          <w:p w:rsidR="00C250AB" w:rsidRDefault="007E1B4E">
            <w:r>
              <w:t xml:space="preserve">    "longitude": 39,</w:t>
            </w:r>
          </w:p>
          <w:p w:rsidR="00C250AB" w:rsidRDefault="007E1B4E">
            <w:r>
              <w:t xml:space="preserve">    "latitude": 115,</w:t>
            </w:r>
          </w:p>
          <w:p w:rsidR="00C250AB" w:rsidRDefault="007E1B4E">
            <w:r>
              <w:t xml:space="preserve">    "metroLineClob": 10001,</w:t>
            </w:r>
          </w:p>
          <w:p w:rsidR="00C250AB" w:rsidRDefault="007E1B4E">
            <w:r>
              <w:rPr>
                <w:rFonts w:hint="eastAsia"/>
              </w:rPr>
              <w:t xml:space="preserve">    "metroLineClobStr": "</w:t>
            </w:r>
            <w:r>
              <w:rPr>
                <w:rFonts w:hint="eastAsia"/>
              </w:rPr>
              <w:t>地铁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号线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"busLineClob": 10003,</w:t>
            </w:r>
          </w:p>
          <w:p w:rsidR="00C250AB" w:rsidRDefault="007E1B4E">
            <w:r>
              <w:rPr>
                <w:rFonts w:hint="eastAsia"/>
              </w:rPr>
              <w:t xml:space="preserve">    "busLineClobStr": "</w:t>
            </w:r>
            <w:r>
              <w:rPr>
                <w:rFonts w:hint="eastAsia"/>
              </w:rPr>
              <w:t>公交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"shuttlebusLineClob": 10005,</w:t>
            </w:r>
          </w:p>
          <w:p w:rsidR="00C250AB" w:rsidRDefault="007E1B4E">
            <w:r>
              <w:rPr>
                <w:rFonts w:hint="eastAsia"/>
              </w:rPr>
              <w:t xml:space="preserve">    "shuttlebusLineClobStr": "</w:t>
            </w:r>
            <w:r>
              <w:rPr>
                <w:rFonts w:hint="eastAsia"/>
              </w:rPr>
              <w:t>班车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lastRenderedPageBreak/>
              <w:t xml:space="preserve">    "zip": "072750",</w:t>
            </w:r>
          </w:p>
          <w:p w:rsidR="00C250AB" w:rsidRDefault="007E1B4E">
            <w:r>
              <w:t xml:space="preserve">    "blog": "afafsdf",</w:t>
            </w:r>
          </w:p>
          <w:p w:rsidR="00C250AB" w:rsidRDefault="007E1B4E">
            <w:r>
              <w:t xml:space="preserve">    "cnpreinfoClob": 10007,</w:t>
            </w:r>
          </w:p>
          <w:p w:rsidR="00C250AB" w:rsidRDefault="007E1B4E">
            <w:r>
              <w:rPr>
                <w:rFonts w:hint="eastAsia"/>
              </w:rPr>
              <w:t xml:space="preserve">    "cnpreinfoClobStr": "</w:t>
            </w:r>
            <w:r>
              <w:rPr>
                <w:rFonts w:hint="eastAsia"/>
              </w:rPr>
              <w:t>会员优惠活动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rPr>
                <w:rFonts w:hint="eastAsia"/>
              </w:rPr>
              <w:t xml:space="preserve">    "emailGroup": "</w:t>
            </w:r>
            <w:r>
              <w:rPr>
                <w:rFonts w:hint="eastAsia"/>
              </w:rPr>
              <w:t>阿萨德发顺丰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pStyle w:val="2"/>
      </w:pPr>
      <w:r>
        <w:rPr>
          <w:rFonts w:hint="eastAsia"/>
        </w:rPr>
        <w:lastRenderedPageBreak/>
        <w:t>影片</w:t>
      </w:r>
      <w:r>
        <w:t>详情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2268"/>
        <w:gridCol w:w="850"/>
        <w:gridCol w:w="2234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b/>
              </w:rPr>
              <w:t>/film/</w:t>
            </w:r>
            <w:r>
              <w:t xml:space="preserve"> getFilmDetailById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</w:t>
            </w:r>
            <w:r>
              <w:rPr>
                <w:b/>
              </w:rPr>
              <w:t>cinema.dadicinema.com</w:t>
            </w:r>
            <w:r>
              <w:t>/film/getFilmDetail? filmId = 3059290399930433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2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2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filmId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2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2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2268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2268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2268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2268" w:type="dxa"/>
          </w:tcPr>
          <w:p w:rsidR="00C250AB" w:rsidRDefault="007E1B4E"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t>N</w:t>
            </w:r>
          </w:p>
        </w:tc>
        <w:tc>
          <w:tcPr>
            <w:tcW w:w="2234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filmId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FilmCode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影片编码，去掉第四位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name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foreignName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影片英文名称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filmLength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影片长度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(分钟)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poster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海报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URI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dimensional_str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影片制式纬度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t>dimensional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影片制式纬度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rPr>
                <w:rFonts w:hint="eastAsia"/>
              </w:rPr>
              <w:t xml:space="preserve">    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制式id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rPr>
                <w:rFonts w:hint="eastAsia"/>
              </w:rPr>
              <w:t xml:space="preserve">    </w:t>
            </w:r>
            <w: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制式名称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score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Short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评分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yearn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Long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[想看]数量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wordIntroduction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一句话简介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summaryClobId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影片简介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summaryClobStr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影片简介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  premiereDate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Date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公映日期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  filmType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类型id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</w:t>
            </w:r>
            <w:r>
              <w:rPr>
                <w:rStyle w:val="prop"/>
              </w:rP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类型名称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</w:t>
            </w:r>
            <w:r>
              <w:rPr>
                <w:rStyle w:val="prop"/>
              </w:rPr>
              <w:t>filmType_str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50" w:firstLine="315"/>
            </w:pPr>
            <w:r>
              <w:t xml:space="preserve">   country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List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出品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国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地区id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</w:t>
            </w:r>
            <w:r>
              <w:rPr>
                <w:rStyle w:val="prop"/>
              </w:rP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地区名称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  <w:rPr>
                <w:rStyle w:val="prop"/>
              </w:rPr>
            </w:pPr>
            <w:r>
              <w:rPr>
                <w:rStyle w:val="prop"/>
              </w:rPr>
              <w:t>country_str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出品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国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</w:pPr>
            <w:r>
              <w:t>director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List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导演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450" w:firstLine="945"/>
              <w:jc w:val="left"/>
            </w:pPr>
            <w:r>
              <w:t>roleId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角色id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rPr>
                <w:rFonts w:hint="eastAsia"/>
              </w:rPr>
              <w:t xml:space="preserve">   </w:t>
            </w:r>
            <w: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人名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r>
              <w:rPr>
                <w:rFonts w:hint="eastAsia"/>
              </w:rPr>
              <w:t xml:space="preserve">      </w:t>
            </w:r>
            <w:r>
              <w:t>director_str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导演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</w:pPr>
            <w:r>
              <w:t>actor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List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主演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rPr>
                <w:rFonts w:hint="eastAsia"/>
              </w:rPr>
              <w:t xml:space="preserve">   </w:t>
            </w:r>
            <w:r>
              <w:t>roleId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角色id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rPr>
                <w:rFonts w:hint="eastAsia"/>
              </w:rPr>
              <w:t xml:space="preserve">   </w:t>
            </w:r>
            <w: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人名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r>
              <w:rPr>
                <w:rFonts w:hint="eastAsia"/>
              </w:rPr>
              <w:t xml:space="preserve">     </w:t>
            </w:r>
            <w:r>
              <w:t>actor_str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演员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250" w:firstLine="525"/>
            </w:pPr>
            <w:r>
              <w:t>stillsUrlList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  <w:r>
              <w:t>&lt;Striing&gt;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剧照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RUL集合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250" w:firstLine="525"/>
            </w:pPr>
            <w:r>
              <w:t>trailerUrlList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  <w:r>
              <w:t>&lt;Strng&gt;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预告片-片花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url集合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"s":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"c": "200",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"m": "操作成功",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"d":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"filmId": 33333333,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"filmCode": "00105972023",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"name": "红楼梦",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"foreignName": "englishName",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"filmLength": 121,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"poster": "uri",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"dimensionalList":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"2D"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],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"score": 8,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"yearn": 200,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"summaryClobId": 10001,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"summaryClobStr": "地铁1号线",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"premiereDate": 1483286400000,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"filmType": "历险/魔幻/反恐",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"country": "阿曼",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"director": "张艺谋",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"actor": "成龙",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"stillsUrlList":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"www.adfa.com",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"www.asfasf.com"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],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"trailerUrlList":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"www.aaaa.com",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"www.bbbb.com",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"www.ccccc.com"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lastRenderedPageBreak/>
              <w:t xml:space="preserve">    ]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}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</w:t>
            </w:r>
          </w:p>
        </w:tc>
      </w:tr>
    </w:tbl>
    <w:p w:rsidR="00C250AB" w:rsidRDefault="00C250AB"/>
    <w:p w:rsidR="00C250AB" w:rsidRDefault="007E1B4E">
      <w:pPr>
        <w:pStyle w:val="2"/>
      </w:pPr>
      <w:bookmarkStart w:id="38" w:name="_Toc484785977"/>
      <w:r>
        <w:rPr>
          <w:rFonts w:hint="eastAsia"/>
        </w:rPr>
        <w:t>影片</w:t>
      </w:r>
      <w:r>
        <w:t>详情</w:t>
      </w:r>
      <w:bookmarkEnd w:id="38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2268"/>
        <w:gridCol w:w="850"/>
        <w:gridCol w:w="2234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b/>
              </w:rPr>
              <w:t>/film/</w:t>
            </w:r>
            <w:r>
              <w:t>getFilmDetail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</w:t>
            </w:r>
            <w:r>
              <w:rPr>
                <w:b/>
              </w:rPr>
              <w:t>cinema.dadicinema.com</w:t>
            </w:r>
            <w:r>
              <w:t>/film/getFilmDetail?filmCode=00105972023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2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2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filmCode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广电</w:t>
            </w:r>
            <w:r>
              <w:rPr>
                <w:rFonts w:hint="eastAsia"/>
              </w:rPr>
              <w:t>影片</w:t>
            </w:r>
            <w:r>
              <w:t>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2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2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2268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2268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2268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2268" w:type="dxa"/>
          </w:tcPr>
          <w:p w:rsidR="00C250AB" w:rsidRDefault="007E1B4E"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t>N</w:t>
            </w:r>
          </w:p>
        </w:tc>
        <w:tc>
          <w:tcPr>
            <w:tcW w:w="2234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filmId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FilmCode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影片编码，去掉第四位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name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foreignName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影片英文名称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filmLength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影片长度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(分钟)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poster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海报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URI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dimensional_str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影片制式纬度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t>dimensional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850" w:type="dxa"/>
          </w:tcPr>
          <w:p w:rsidR="00C250AB" w:rsidRDefault="007E1B4E">
            <w: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影片制式纬度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rPr>
                <w:rFonts w:hint="eastAsia"/>
              </w:rPr>
              <w:t xml:space="preserve">    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制式id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rPr>
                <w:rFonts w:hint="eastAsia"/>
              </w:rPr>
              <w:t xml:space="preserve">    </w:t>
            </w:r>
            <w: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制式名称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score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Short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评分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yearn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Long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[想看]数量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wordIntroduction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一句话简介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summaryClobId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影片简介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summaryClobStr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影片简介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  premiereDate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Date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公映日期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  filmType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类型id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</w:t>
            </w:r>
            <w:r>
              <w:rPr>
                <w:rStyle w:val="prop"/>
              </w:rP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类型名称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</w:t>
            </w:r>
            <w:r>
              <w:rPr>
                <w:rStyle w:val="prop"/>
              </w:rPr>
              <w:t>filmType_str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50" w:firstLine="315"/>
            </w:pPr>
            <w:r>
              <w:t xml:space="preserve">   country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List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出品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国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地区id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</w:t>
            </w:r>
            <w:r>
              <w:rPr>
                <w:rStyle w:val="prop"/>
              </w:rP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地区名称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  <w:rPr>
                <w:rStyle w:val="prop"/>
              </w:rPr>
            </w:pPr>
            <w:r>
              <w:rPr>
                <w:rStyle w:val="prop"/>
              </w:rPr>
              <w:t>country_str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出品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国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</w:pPr>
            <w:r>
              <w:t>director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List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导演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450" w:firstLine="945"/>
              <w:jc w:val="left"/>
            </w:pPr>
            <w:r>
              <w:t>roleId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角色id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rPr>
                <w:rFonts w:hint="eastAsia"/>
              </w:rPr>
              <w:t xml:space="preserve">   </w:t>
            </w:r>
            <w: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人名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r>
              <w:rPr>
                <w:rFonts w:hint="eastAsia"/>
              </w:rPr>
              <w:t xml:space="preserve">      </w:t>
            </w:r>
            <w:r>
              <w:t>director_str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导演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</w:pPr>
            <w:r>
              <w:t>actor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List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主演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rPr>
                <w:rFonts w:hint="eastAsia"/>
              </w:rPr>
              <w:t xml:space="preserve">   </w:t>
            </w:r>
            <w:r>
              <w:t>roleId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角色id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300" w:firstLine="630"/>
              <w:jc w:val="left"/>
            </w:pPr>
            <w:r>
              <w:rPr>
                <w:rFonts w:hint="eastAsia"/>
              </w:rPr>
              <w:t xml:space="preserve">   </w:t>
            </w:r>
            <w: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人名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r>
              <w:rPr>
                <w:rFonts w:hint="eastAsia"/>
              </w:rPr>
              <w:t xml:space="preserve">     </w:t>
            </w:r>
            <w:r>
              <w:t>actor_str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</w:tcPr>
          <w:p w:rsidR="00C250AB" w:rsidRDefault="00C250AB"/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演员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250" w:firstLine="525"/>
            </w:pPr>
            <w:r>
              <w:t>stillsUrlList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  <w:r>
              <w:t>&lt;Striing&gt;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剧照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RUL集合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250" w:firstLine="525"/>
            </w:pPr>
            <w:r>
              <w:t>trailerUrlList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  <w:r>
              <w:t>&lt;Strng&gt;</w:t>
            </w:r>
          </w:p>
        </w:tc>
        <w:tc>
          <w:tcPr>
            <w:tcW w:w="850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23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预告片-片花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url集合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"s":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"c": "200",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"m": "操作成功",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"d":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"filmId": 33333333,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"filmCode": "00105972023",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"name": "红楼梦",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"foreignName": "englishName",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"filmLength": 121,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"poster": "uri",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"dimensionalList":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"2D"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],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"score": 8,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"yearn": 200,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"summaryClobId": 10001,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"summaryClobStr": "地铁1号线",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"premiereDate": 1483286400000,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"filmType": "历险/魔幻/反恐",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"country": "阿曼",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"director": "张艺谋",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"actor": "成龙",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"stillsUrlList":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"www.adfa.com",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"www.asfasf.com"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],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"trailerUrlList":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"www.aaaa.com",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"www.bbbb.com",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"www.ccccc.com"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]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}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</w:t>
            </w:r>
          </w:p>
        </w:tc>
      </w:tr>
    </w:tbl>
    <w:p w:rsidR="00C250AB" w:rsidRDefault="007E1B4E">
      <w:pPr>
        <w:pStyle w:val="2"/>
      </w:pPr>
      <w:bookmarkStart w:id="39" w:name="_Toc484785978"/>
      <w:r>
        <w:rPr>
          <w:rFonts w:hint="eastAsia"/>
        </w:rPr>
        <w:lastRenderedPageBreak/>
        <w:t>城市</w:t>
      </w:r>
      <w:r>
        <w:t>与影院列表</w:t>
      </w:r>
      <w:bookmarkEnd w:id="39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567"/>
        <w:gridCol w:w="4785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/cinemacity</w:t>
            </w:r>
            <w:r>
              <w:rPr>
                <w:rFonts w:hint="eastAsia"/>
              </w:rPr>
              <w:t>/info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</w:t>
            </w:r>
            <w:r>
              <w:rPr>
                <w:b/>
              </w:rPr>
              <w:t>cinema.dadicinema.com</w:t>
            </w:r>
            <w:r>
              <w:t>/cinemacity/info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C250AB" w:rsidRDefault="00C250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C250AB">
            <w:pPr>
              <w:rPr>
                <w:sz w:val="18"/>
                <w:szCs w:val="18"/>
              </w:rPr>
            </w:pP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1276" w:type="dxa"/>
          </w:tcPr>
          <w:p w:rsidR="00C250AB" w:rsidRDefault="007E1B4E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567" w:type="dxa"/>
          </w:tcPr>
          <w:p w:rsidR="00C250AB" w:rsidRDefault="007E1B4E">
            <w:r>
              <w:t>N</w:t>
            </w:r>
          </w:p>
        </w:tc>
        <w:tc>
          <w:tcPr>
            <w:tcW w:w="4785" w:type="dxa"/>
          </w:tcPr>
          <w:p w:rsidR="00C250AB" w:rsidRDefault="007E1B4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 里面是List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city_id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city_info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城市信息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ddCityId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大地城市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j</w:t>
            </w:r>
            <w:r>
              <w:rPr>
                <w:rFonts w:ascii="Consolas" w:hAnsi="Consolas"/>
              </w:rPr>
              <w:t>hCityId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嘉禾</w:t>
            </w:r>
            <w: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452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reform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oolean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是否</w:t>
            </w:r>
            <w:r>
              <w:t>换装：</w:t>
            </w:r>
            <w:r>
              <w:t>false</w:t>
            </w:r>
            <w:r>
              <w:rPr>
                <w:rFonts w:hint="eastAsia"/>
              </w:rPr>
              <w:t>：未换装，</w:t>
            </w:r>
            <w:r>
              <w:t>true</w:t>
            </w:r>
            <w:r>
              <w:rPr>
                <w:rFonts w:hint="eastAsia"/>
              </w:rPr>
              <w:t>：已换装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parentId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父级城市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nteger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城市层级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lft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左值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right="105"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rgt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Byte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右值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chName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Short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中文名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enName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oolean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英文名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cinemas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JsonArray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影院数组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unifiedCode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  <w:r>
              <w:rPr>
                <w:rFonts w:ascii="Consolas" w:hAnsi="Consolas"/>
              </w:rPr>
              <w:t>ate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影院广电编号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  <w:r>
              <w:rPr>
                <w:rFonts w:ascii="Consolas" w:hAnsi="Consolas"/>
              </w:rPr>
              <w:t>ate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>
              <w:rPr>
                <w:rFonts w:ascii="Consolas" w:hAnsi="Consolas" w:hint="eastAsia"/>
              </w:rPr>
              <w:t>ity</w:t>
            </w:r>
            <w:r>
              <w:rPr>
                <w:rFonts w:ascii="Consolas" w:hAnsi="Consolas"/>
              </w:rPr>
              <w:t>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影院所在城市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areaId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关联区域表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address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status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：开启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关闭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createTime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是否已删除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pPr>
              <w:ind w:firstLineChars="350" w:firstLine="735"/>
            </w:pPr>
            <w:r>
              <w:t>{</w:t>
            </w:r>
          </w:p>
          <w:p w:rsidR="00C250AB" w:rsidRDefault="007E1B4E">
            <w:pPr>
              <w:ind w:firstLineChars="450" w:firstLine="945"/>
            </w:pPr>
            <w:r>
              <w:t>cinemas: [</w:t>
            </w:r>
          </w:p>
          <w:p w:rsidR="00C250AB" w:rsidRDefault="007E1B4E">
            <w:pPr>
              <w:ind w:firstLineChars="550" w:firstLine="1155"/>
            </w:pPr>
            <w:r>
              <w:t>{</w:t>
            </w:r>
          </w:p>
          <w:p w:rsidR="00C250AB" w:rsidRDefault="007E1B4E">
            <w:pPr>
              <w:ind w:firstLineChars="650" w:firstLine="1365"/>
            </w:pPr>
            <w:r>
              <w:t>id: 3045859741063745,</w:t>
            </w:r>
          </w:p>
          <w:p w:rsidR="00C250AB" w:rsidRDefault="007E1B4E">
            <w:pPr>
              <w:ind w:firstLineChars="650" w:firstLine="1365"/>
            </w:pPr>
            <w:r>
              <w:t>unifiedCode: "34031401",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lastRenderedPageBreak/>
              <w:t>name: "</w:t>
            </w:r>
            <w:r>
              <w:rPr>
                <w:rFonts w:hint="eastAsia"/>
              </w:rPr>
              <w:t>安徽蚌埠华海城市广场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cityId: 226,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address: "</w:t>
            </w:r>
            <w:r>
              <w:rPr>
                <w:rFonts w:hint="eastAsia"/>
              </w:rPr>
              <w:t>北京经济技术开发区地盛西路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号数码庄园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status: true,</w:t>
            </w:r>
          </w:p>
          <w:p w:rsidR="00C250AB" w:rsidRDefault="007E1B4E">
            <w:pPr>
              <w:ind w:firstLineChars="650" w:firstLine="1365"/>
            </w:pPr>
            <w:r>
              <w:t>createTime: 1487236202000,</w:t>
            </w:r>
          </w:p>
          <w:p w:rsidR="00C250AB" w:rsidRDefault="007E1B4E">
            <w:pPr>
              <w:ind w:firstLineChars="650" w:firstLine="1365"/>
            </w:pPr>
            <w:r>
              <w:t>deleted: false</w:t>
            </w:r>
          </w:p>
          <w:p w:rsidR="00C250AB" w:rsidRDefault="007E1B4E">
            <w:pPr>
              <w:ind w:firstLineChars="550" w:firstLine="1155"/>
            </w:pPr>
            <w:r>
              <w:t>}</w:t>
            </w:r>
          </w:p>
          <w:p w:rsidR="00C250AB" w:rsidRDefault="007E1B4E">
            <w:pPr>
              <w:ind w:firstLineChars="450" w:firstLine="945"/>
            </w:pPr>
            <w:r>
              <w:t>],</w:t>
            </w:r>
          </w:p>
          <w:p w:rsidR="00C250AB" w:rsidRDefault="007E1B4E">
            <w:pPr>
              <w:ind w:firstLineChars="450" w:firstLine="945"/>
            </w:pPr>
            <w:r>
              <w:t xml:space="preserve">city_info: </w:t>
            </w:r>
          </w:p>
          <w:p w:rsidR="00C250AB" w:rsidRDefault="007E1B4E">
            <w:pPr>
              <w:ind w:firstLineChars="550" w:firstLine="1155"/>
            </w:pPr>
            <w:r>
              <w:t>{</w:t>
            </w:r>
          </w:p>
          <w:p w:rsidR="00C250AB" w:rsidRDefault="007E1B4E">
            <w:pPr>
              <w:ind w:firstLineChars="650" w:firstLine="1365"/>
            </w:pPr>
            <w:r>
              <w:t>id: 226,</w:t>
            </w:r>
          </w:p>
          <w:p w:rsidR="00C250AB" w:rsidRDefault="007E1B4E">
            <w:pPr>
              <w:ind w:firstLineChars="650" w:firstLine="1365"/>
            </w:pPr>
            <w:r>
              <w:t>parentId: 4033,</w:t>
            </w:r>
          </w:p>
          <w:p w:rsidR="00C250AB" w:rsidRDefault="007E1B4E">
            <w:pPr>
              <w:ind w:firstLineChars="650" w:firstLine="1365"/>
            </w:pPr>
            <w:r>
              <w:t>level: 4,</w:t>
            </w:r>
          </w:p>
          <w:p w:rsidR="00C250AB" w:rsidRDefault="007E1B4E">
            <w:pPr>
              <w:ind w:firstLineChars="650" w:firstLine="1365"/>
            </w:pPr>
            <w:r>
              <w:t>lft: 3487,</w:t>
            </w:r>
          </w:p>
          <w:p w:rsidR="00C250AB" w:rsidRDefault="007E1B4E">
            <w:pPr>
              <w:ind w:firstLineChars="650" w:firstLine="1365"/>
            </w:pPr>
            <w:r>
              <w:t>rgt: 3668,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chName: "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enName: "Anhui"</w:t>
            </w:r>
          </w:p>
          <w:p w:rsidR="00C250AB" w:rsidRDefault="007E1B4E">
            <w:pPr>
              <w:ind w:firstLineChars="550" w:firstLine="1155"/>
            </w:pPr>
            <w:r>
              <w:t>},</w:t>
            </w:r>
          </w:p>
          <w:p w:rsidR="00C250AB" w:rsidRDefault="007E1B4E">
            <w:pPr>
              <w:ind w:firstLineChars="450" w:firstLine="945"/>
            </w:pPr>
            <w:r>
              <w:t>city_id: 226</w:t>
            </w:r>
          </w:p>
          <w:p w:rsidR="00C250AB" w:rsidRDefault="007E1B4E">
            <w:pPr>
              <w:ind w:firstLineChars="350" w:firstLine="735"/>
            </w:pPr>
            <w:r>
              <w:t>},</w:t>
            </w:r>
          </w:p>
          <w:p w:rsidR="00C250AB" w:rsidRDefault="007E1B4E">
            <w:pPr>
              <w:ind w:firstLineChars="350" w:firstLine="735"/>
            </w:pPr>
            <w:r>
              <w:t>{</w:t>
            </w:r>
          </w:p>
          <w:p w:rsidR="00C250AB" w:rsidRDefault="007E1B4E">
            <w:pPr>
              <w:ind w:firstLineChars="450" w:firstLine="945"/>
            </w:pPr>
            <w:r>
              <w:t>cinemas: [</w:t>
            </w:r>
          </w:p>
          <w:p w:rsidR="00C250AB" w:rsidRDefault="007E1B4E">
            <w:pPr>
              <w:ind w:firstLineChars="550" w:firstLine="1155"/>
            </w:pPr>
            <w:r>
              <w:t>{</w:t>
            </w:r>
          </w:p>
          <w:p w:rsidR="00C250AB" w:rsidRDefault="007E1B4E">
            <w:pPr>
              <w:ind w:firstLineChars="650" w:firstLine="1365"/>
            </w:pPr>
            <w:r>
              <w:t>id: 3045859741063617,</w:t>
            </w:r>
          </w:p>
          <w:p w:rsidR="00C250AB" w:rsidRDefault="007E1B4E">
            <w:pPr>
              <w:ind w:firstLineChars="650" w:firstLine="1365"/>
            </w:pPr>
            <w:r>
              <w:t>unifiedCode: "61080301",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name: "</w:t>
            </w:r>
            <w:r>
              <w:rPr>
                <w:rFonts w:hint="eastAsia"/>
              </w:rPr>
              <w:t>安康金客隆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cityId: 364,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address: "</w:t>
            </w:r>
            <w:r>
              <w:rPr>
                <w:rFonts w:hint="eastAsia"/>
              </w:rPr>
              <w:t>北京经济技术开发区地盛西路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号数码庄园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status: true,</w:t>
            </w:r>
          </w:p>
          <w:p w:rsidR="00C250AB" w:rsidRDefault="007E1B4E">
            <w:pPr>
              <w:ind w:firstLineChars="650" w:firstLine="1365"/>
            </w:pPr>
            <w:r>
              <w:t>createTime: 1487236202000,</w:t>
            </w:r>
          </w:p>
          <w:p w:rsidR="00C250AB" w:rsidRDefault="007E1B4E">
            <w:pPr>
              <w:ind w:firstLineChars="650" w:firstLine="1365"/>
            </w:pPr>
            <w:r>
              <w:t>deleted: false</w:t>
            </w:r>
          </w:p>
          <w:p w:rsidR="00C250AB" w:rsidRDefault="007E1B4E">
            <w:pPr>
              <w:ind w:firstLineChars="550" w:firstLine="1155"/>
            </w:pPr>
            <w:r>
              <w:t>}</w:t>
            </w:r>
          </w:p>
          <w:p w:rsidR="00C250AB" w:rsidRDefault="007E1B4E">
            <w:pPr>
              <w:ind w:firstLineChars="450" w:firstLine="945"/>
            </w:pPr>
            <w:r>
              <w:t>],</w:t>
            </w:r>
          </w:p>
          <w:p w:rsidR="00C250AB" w:rsidRDefault="007E1B4E">
            <w:pPr>
              <w:ind w:firstLineChars="450" w:firstLine="945"/>
            </w:pPr>
            <w:r>
              <w:t xml:space="preserve">city_info: </w:t>
            </w:r>
          </w:p>
          <w:p w:rsidR="00C250AB" w:rsidRDefault="007E1B4E">
            <w:pPr>
              <w:ind w:firstLineChars="550" w:firstLine="1155"/>
            </w:pPr>
            <w:r>
              <w:t>{</w:t>
            </w:r>
          </w:p>
          <w:p w:rsidR="00C250AB" w:rsidRDefault="007E1B4E">
            <w:pPr>
              <w:ind w:firstLineChars="650" w:firstLine="1365"/>
            </w:pPr>
            <w:r>
              <w:t>id: 364,</w:t>
            </w:r>
          </w:p>
          <w:p w:rsidR="00C250AB" w:rsidRDefault="007E1B4E">
            <w:pPr>
              <w:ind w:firstLineChars="650" w:firstLine="1365"/>
            </w:pPr>
            <w:r>
              <w:t>parentId: 221,</w:t>
            </w:r>
          </w:p>
          <w:p w:rsidR="00C250AB" w:rsidRDefault="007E1B4E">
            <w:pPr>
              <w:ind w:firstLineChars="650" w:firstLine="1365"/>
            </w:pPr>
            <w:r>
              <w:t>level: 5,</w:t>
            </w:r>
          </w:p>
          <w:p w:rsidR="00C250AB" w:rsidRDefault="007E1B4E">
            <w:pPr>
              <w:ind w:firstLineChars="650" w:firstLine="1365"/>
            </w:pPr>
            <w:r>
              <w:t>lft: 4046,</w:t>
            </w:r>
          </w:p>
          <w:p w:rsidR="00C250AB" w:rsidRDefault="007E1B4E">
            <w:pPr>
              <w:ind w:firstLineChars="650" w:firstLine="1365"/>
            </w:pPr>
            <w:r>
              <w:t>rgt: 4047,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chName: "</w:t>
            </w:r>
            <w:r>
              <w:rPr>
                <w:rFonts w:hint="eastAsia"/>
              </w:rPr>
              <w:t>安康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enName: "Ankang"</w:t>
            </w:r>
          </w:p>
          <w:p w:rsidR="00C250AB" w:rsidRDefault="007E1B4E">
            <w:pPr>
              <w:ind w:firstLineChars="550" w:firstLine="1155"/>
            </w:pPr>
            <w:r>
              <w:t>},</w:t>
            </w:r>
          </w:p>
          <w:p w:rsidR="00C250AB" w:rsidRDefault="007E1B4E">
            <w:pPr>
              <w:ind w:firstLineChars="450" w:firstLine="945"/>
            </w:pPr>
            <w:r>
              <w:t>city_id: 364</w:t>
            </w:r>
          </w:p>
          <w:p w:rsidR="00C250AB" w:rsidRDefault="007E1B4E">
            <w:pPr>
              <w:ind w:firstLineChars="350" w:firstLine="735"/>
            </w:pPr>
            <w:r>
              <w:lastRenderedPageBreak/>
              <w:t>}</w:t>
            </w:r>
          </w:p>
          <w:p w:rsidR="00C250AB" w:rsidRDefault="007E1B4E">
            <w:pPr>
              <w:ind w:firstLineChars="250" w:firstLine="525"/>
            </w:pPr>
            <w:r>
              <w:t>]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014"/>
        <w:gridCol w:w="426"/>
        <w:gridCol w:w="3545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40" w:name="_Toc484785979"/>
      <w:r>
        <w:rPr>
          <w:rFonts w:hint="eastAsia"/>
        </w:rPr>
        <w:t>影片</w:t>
      </w:r>
      <w:r>
        <w:t>场次</w:t>
      </w:r>
      <w:r>
        <w:rPr>
          <w:rFonts w:hint="eastAsia"/>
        </w:rPr>
        <w:t>日期</w:t>
      </w:r>
      <w:bookmarkEnd w:id="40"/>
      <w:r>
        <w:rPr>
          <w:rFonts w:hint="eastAsia"/>
        </w:rPr>
        <w:t>(</w:t>
      </w:r>
      <w:r>
        <w:rPr>
          <w:rFonts w:hint="eastAsia"/>
        </w:rPr>
        <w:t>停用</w:t>
      </w:r>
      <w:r>
        <w:rPr>
          <w:rFonts w:hint="eastAsia"/>
        </w:rPr>
        <w:t>)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992"/>
        <w:gridCol w:w="5069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</w:t>
            </w:r>
            <w:r>
              <w:t>film/getFilmSessionDate/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</w:t>
            </w:r>
            <w:r>
              <w:rPr>
                <w:b/>
              </w:rPr>
              <w:t>cinema.dadicinema.com</w:t>
            </w:r>
            <w:r>
              <w:t>/film/getFilmSessionDate?cinemaCode=78654908&amp;filmCode=00105972014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cinemaCode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广电影院编码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filmCode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广电编码（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，</w:t>
            </w:r>
            <w:r>
              <w:rPr>
                <w:rFonts w:hint="eastAsia"/>
              </w:rPr>
              <w:t>原</w:t>
            </w:r>
            <w:r>
              <w:t>影片编码</w:t>
            </w:r>
            <w:r>
              <w:rPr>
                <w:rFonts w:hint="eastAsia"/>
              </w:rPr>
              <w:t>去掉</w:t>
            </w:r>
            <w:r>
              <w:t>第四位影片制式）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992" w:type="dxa"/>
          </w:tcPr>
          <w:p w:rsidR="00C250AB" w:rsidRDefault="007E1B4E">
            <w:r>
              <w:t>String</w:t>
            </w:r>
          </w:p>
        </w:tc>
        <w:tc>
          <w:tcPr>
            <w:tcW w:w="992" w:type="dxa"/>
          </w:tcPr>
          <w:p w:rsidR="00C250AB" w:rsidRDefault="007E1B4E">
            <w:r>
              <w:t>N</w:t>
            </w:r>
          </w:p>
        </w:tc>
        <w:tc>
          <w:tcPr>
            <w:tcW w:w="5069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pStyle w:val="HTML"/>
              <w:shd w:val="clear" w:color="auto" w:fill="FFFFFF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dateStr</w:t>
            </w:r>
          </w:p>
        </w:tc>
        <w:tc>
          <w:tcPr>
            <w:tcW w:w="992" w:type="dxa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影片</w:t>
            </w:r>
            <w:r>
              <w:t>日期</w:t>
            </w:r>
          </w:p>
          <w:p w:rsidR="00C250AB" w:rsidRDefault="007E1B4E">
            <w:r>
              <w:rPr>
                <w:rFonts w:hint="eastAsia"/>
              </w:rPr>
              <w:t>日期</w:t>
            </w:r>
            <w:r>
              <w:t>格式：今天</w:t>
            </w:r>
            <w:r>
              <w:rPr>
                <w:rFonts w:hint="eastAsia"/>
              </w:rPr>
              <w:t>某月</w:t>
            </w:r>
            <w:r>
              <w:t>某日，明天某月某日，后天某月某日，周一某月某日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isSell</w:t>
            </w:r>
          </w:p>
        </w:tc>
        <w:tc>
          <w:tcPr>
            <w:tcW w:w="992" w:type="dxa"/>
          </w:tcPr>
          <w:p w:rsidR="00C250AB" w:rsidRDefault="007E1B4E">
            <w:r>
              <w:rPr>
                <w:rFonts w:hint="eastAsia"/>
              </w:rPr>
              <w:t>bo</w:t>
            </w:r>
            <w:r>
              <w:t>olean</w:t>
            </w:r>
          </w:p>
        </w:tc>
        <w:tc>
          <w:tcPr>
            <w:tcW w:w="992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</w:tcPr>
          <w:p w:rsidR="00C250AB" w:rsidRDefault="007E1B4E">
            <w:r>
              <w:rPr>
                <w:rFonts w:hint="eastAsia"/>
              </w:rPr>
              <w:t>是否</w:t>
            </w:r>
            <w:r>
              <w:t>有可售排期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rPr>
                <w:rFonts w:hint="eastAsia"/>
              </w:rPr>
              <w:t xml:space="preserve">      "dateStr": "</w:t>
            </w:r>
            <w:r>
              <w:rPr>
                <w:rFonts w:hint="eastAsia"/>
              </w:rPr>
              <w:t>明天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"sell": true</w:t>
            </w:r>
          </w:p>
          <w:p w:rsidR="00C250AB" w:rsidRDefault="007E1B4E">
            <w:r>
              <w:t xml:space="preserve">    },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rPr>
                <w:rFonts w:hint="eastAsia"/>
              </w:rPr>
              <w:t xml:space="preserve">      "dateStr": "</w:t>
            </w:r>
            <w:r>
              <w:rPr>
                <w:rFonts w:hint="eastAsia"/>
              </w:rPr>
              <w:t>后天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"sell": true</w:t>
            </w:r>
          </w:p>
          <w:p w:rsidR="00C250AB" w:rsidRDefault="007E1B4E">
            <w:r>
              <w:t xml:space="preserve">    },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rPr>
                <w:rFonts w:hint="eastAsia"/>
              </w:rPr>
              <w:t xml:space="preserve">      "dateStr": "</w:t>
            </w:r>
            <w:r>
              <w:rPr>
                <w:rFonts w:hint="eastAsia"/>
              </w:rPr>
              <w:t>星期六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lastRenderedPageBreak/>
              <w:t xml:space="preserve">      "sell": true</w:t>
            </w:r>
          </w:p>
          <w:p w:rsidR="00C250AB" w:rsidRDefault="007E1B4E">
            <w:r>
              <w:t xml:space="preserve">    },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rPr>
                <w:rFonts w:hint="eastAsia"/>
              </w:rPr>
              <w:t xml:space="preserve">      "dateStr": "</w:t>
            </w:r>
            <w:r>
              <w:rPr>
                <w:rFonts w:hint="eastAsia"/>
              </w:rPr>
              <w:t>星期一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"sell": true</w:t>
            </w:r>
          </w:p>
          <w:p w:rsidR="00C250AB" w:rsidRDefault="007E1B4E">
            <w:r>
              <w:t xml:space="preserve">    }</w:t>
            </w:r>
          </w:p>
          <w:p w:rsidR="00C250AB" w:rsidRDefault="007E1B4E">
            <w:r>
              <w:t xml:space="preserve">  ]</w:t>
            </w:r>
          </w:p>
          <w:p w:rsidR="00C250AB" w:rsidRDefault="007E1B4E">
            <w:r>
              <w:t>}</w:t>
            </w:r>
          </w:p>
        </w:tc>
      </w:tr>
    </w:tbl>
    <w:p w:rsidR="00C250AB" w:rsidRDefault="00C250AB"/>
    <w:p w:rsidR="00C250AB" w:rsidRDefault="007E1B4E">
      <w:pPr>
        <w:pStyle w:val="2"/>
      </w:pPr>
      <w:bookmarkStart w:id="41" w:name="_Toc484785980"/>
      <w:r>
        <w:rPr>
          <w:rFonts w:hint="eastAsia"/>
        </w:rPr>
        <w:t>影片</w:t>
      </w:r>
      <w:r>
        <w:t>排期</w:t>
      </w:r>
      <w:r>
        <w:rPr>
          <w:rFonts w:hint="eastAsia"/>
        </w:rPr>
        <w:t>列表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停用</w:t>
      </w:r>
      <w:r>
        <w:rPr>
          <w:rFonts w:hint="eastAsia"/>
          <w:color w:val="FF0000"/>
        </w:rPr>
        <w:t>)</w:t>
      </w:r>
      <w:bookmarkEnd w:id="41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1134"/>
        <w:gridCol w:w="1134"/>
        <w:gridCol w:w="2801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/film</w:t>
            </w:r>
            <w:r>
              <w:t>/getFilmSessionList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http://cinema.dadicinema.com/film/getFilmSessionList?cinemaCode=11082201&amp;filmCode=05100082017&amp;date=2017-2-27&amp;p=1&amp;l=10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54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80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cinemaCode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广电影院编码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filmCode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广电编码（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，</w:t>
            </w:r>
            <w:r>
              <w:rPr>
                <w:rFonts w:hint="eastAsia"/>
              </w:rPr>
              <w:t>原</w:t>
            </w:r>
            <w:r>
              <w:t>影片编码</w:t>
            </w:r>
            <w:r>
              <w:rPr>
                <w:rFonts w:hint="eastAsia"/>
              </w:rPr>
              <w:t>去掉</w:t>
            </w:r>
            <w:r>
              <w:t>第四位影片制式）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场次</w:t>
            </w:r>
            <w:r>
              <w:t>日期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排期</w:t>
            </w:r>
            <w:r>
              <w:t>列表</w:t>
            </w:r>
            <w:r>
              <w:rPr>
                <w:rFonts w:hint="eastAsia"/>
              </w:rPr>
              <w:t>页码，</w:t>
            </w:r>
            <w:r>
              <w:t>默认为第一页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N</w:t>
            </w: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页</w:t>
            </w:r>
            <w:r>
              <w:t>大小，默认是</w:t>
            </w:r>
            <w:r>
              <w:rPr>
                <w:rFonts w:hint="eastAsia"/>
              </w:rPr>
              <w:t>10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54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80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1134" w:type="dxa"/>
          </w:tcPr>
          <w:p w:rsidR="00C250AB" w:rsidRDefault="007E1B4E">
            <w:r>
              <w:t>String</w:t>
            </w:r>
          </w:p>
        </w:tc>
        <w:tc>
          <w:tcPr>
            <w:tcW w:w="1134" w:type="dxa"/>
          </w:tcPr>
          <w:p w:rsidR="00C250AB" w:rsidRDefault="007E1B4E">
            <w:r>
              <w:t>N</w:t>
            </w:r>
          </w:p>
        </w:tc>
        <w:tc>
          <w:tcPr>
            <w:tcW w:w="2801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ab/>
            </w:r>
            <w:r>
              <w:t xml:space="preserve"> startTime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开始时间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ab/>
            </w:r>
            <w:r>
              <w:t xml:space="preserve"> endTime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结束时间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tab/>
              <w:t xml:space="preserve"> </w:t>
            </w:r>
            <w:r>
              <w:rPr>
                <w:rStyle w:val="prop"/>
              </w:rPr>
              <w:t>dimensional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制式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tab/>
              <w:t xml:space="preserve"> </w:t>
            </w:r>
            <w:r>
              <w:rPr>
                <w:rStyle w:val="prop"/>
              </w:rPr>
              <w:t>hallName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影厅</w:t>
            </w:r>
            <w: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ab/>
            </w:r>
            <w:r>
              <w:t xml:space="preserve"> </w:t>
            </w:r>
            <w:r>
              <w:rPr>
                <w:rStyle w:val="prop"/>
              </w:rPr>
              <w:t>hallId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影厅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ab/>
            </w:r>
            <w:r>
              <w:t xml:space="preserve"> </w:t>
            </w:r>
            <w:r>
              <w:rPr>
                <w:rStyle w:val="prop"/>
              </w:rPr>
              <w:t>language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对白</w:t>
            </w:r>
            <w:r>
              <w:t>语言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rPr>
                <w:rStyle w:val="prop"/>
              </w:rPr>
              <w:t xml:space="preserve">     layoutId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布局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rPr>
                <w:rStyle w:val="prop"/>
              </w:rPr>
              <w:t xml:space="preserve">     seatNum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座位总</w:t>
            </w:r>
            <w:r>
              <w:t>数量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rPr>
                <w:rStyle w:val="prop"/>
              </w:rPr>
              <w:t xml:space="preserve">     soldTicketNum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Short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已</w:t>
            </w:r>
            <w:r>
              <w:t>卖座位</w:t>
            </w:r>
            <w:r>
              <w:rPr>
                <w:rFonts w:hint="eastAsia"/>
              </w:rPr>
              <w:t>数量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rPr>
                <w:rStyle w:val="prop"/>
              </w:rPr>
              <w:t xml:space="preserve">     notSoldTicketNum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Short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剩余</w:t>
            </w:r>
            <w:r>
              <w:t>座位数量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</w:pPr>
            <w:r>
              <w:rPr>
                <w:rStyle w:val="prop"/>
              </w:rPr>
              <w:t xml:space="preserve">     sessionId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 price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基准价格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</w:rPr>
              <w:t xml:space="preserve">     sceneTypePriceVOList</w:t>
            </w:r>
          </w:p>
        </w:tc>
        <w:tc>
          <w:tcPr>
            <w:tcW w:w="1134" w:type="dxa"/>
          </w:tcPr>
          <w:p w:rsidR="00C250AB" w:rsidRDefault="00C250AB">
            <w:pPr>
              <w:jc w:val="left"/>
            </w:pP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场景</w:t>
            </w:r>
            <w: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</w:t>
            </w:r>
            <w:r>
              <w:rPr>
                <w:rStyle w:val="prop"/>
              </w:rPr>
              <w:t xml:space="preserve">              sceneId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场景</w:t>
            </w:r>
            <w:r>
              <w:t>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  <w:rFonts w:hint="eastAsia"/>
              </w:rPr>
              <w:t xml:space="preserve">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cenePrice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场景对应</w:t>
            </w:r>
            <w: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</w:rPr>
            </w:pPr>
            <w:r>
              <w:rPr>
                <w:rStyle w:val="prop"/>
              </w:rPr>
              <w:t xml:space="preserve">                    </w:t>
            </w:r>
            <w:r>
              <w:rPr>
                <w:rStyle w:val="prop"/>
                <w:rFonts w:hint="eastAsia"/>
              </w:rPr>
              <w:t>price</w:t>
            </w:r>
            <w:r>
              <w:rPr>
                <w:rStyle w:val="prop"/>
              </w:rPr>
              <w:t>Type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  <w:r>
              <w:t>类型：正常，促销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544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</w:t>
            </w:r>
            <w:r>
              <w:rPr>
                <w:rStyle w:val="prop"/>
              </w:rPr>
              <w:t xml:space="preserve">  </w:t>
            </w:r>
            <w:r>
              <w:rPr>
                <w:rStyle w:val="prop"/>
                <w:rFonts w:hint="eastAsia"/>
              </w:rPr>
              <w:t>t</w:t>
            </w:r>
          </w:p>
        </w:tc>
        <w:tc>
          <w:tcPr>
            <w:tcW w:w="113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801" w:type="dxa"/>
          </w:tcPr>
          <w:p w:rsidR="00C250AB" w:rsidRDefault="007E1B4E">
            <w:pPr>
              <w:jc w:val="left"/>
            </w:pPr>
            <w:r>
              <w:t>Total</w:t>
            </w:r>
            <w:r>
              <w:t>数量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"s": true,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"c": "200",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"m": "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查询成功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"d":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"startTime": "2016-12-10 00:05:10",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"endTime": "2016-12-10 01:34:00",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"dimensional": "2D",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"hallName": "tony-frist(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星幕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STAR MAX)",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"hallId": 3033473129964813,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"language": "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国语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"layoutId": 3033473129973197,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"seatNum": 400,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"sessionId": 3033473711504141,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"price": 6600,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"sceneTypePriceVOList":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"sceneId": 3,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"scenePrice": 3300,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"serviceFee": 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"priceType": "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正常</w:t>
            </w: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},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"sceneId": 1,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"scenePrice": 8800,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"serviceFee": 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"priceType": "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正常</w:t>
            </w: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},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"sceneId": 2,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"scenePrice": 1900,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"serviceFee": 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"priceType": "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促销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]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},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]</w:t>
            </w:r>
          </w:p>
          <w:p w:rsidR="00C250AB" w:rsidRDefault="007E1B4E">
            <w:pPr>
              <w:jc w:val="left"/>
            </w:pPr>
            <w:r>
              <w:t xml:space="preserve">   ……..</w:t>
            </w:r>
          </w:p>
          <w:p w:rsidR="00C250AB" w:rsidRDefault="007E1B4E">
            <w:pPr>
              <w:jc w:val="left"/>
            </w:pPr>
            <w:r>
              <w:lastRenderedPageBreak/>
              <w:t xml:space="preserve">   ……..</w:t>
            </w:r>
          </w:p>
          <w:p w:rsidR="00C250AB" w:rsidRDefault="007E1B4E">
            <w:pPr>
              <w:jc w:val="left"/>
            </w:pPr>
            <w:r>
              <w:t xml:space="preserve">   ……..</w:t>
            </w:r>
          </w:p>
          <w:p w:rsidR="00C250AB" w:rsidRDefault="007E1B4E">
            <w:pPr>
              <w:jc w:val="left"/>
            </w:pPr>
            <w:r>
              <w:t xml:space="preserve">    "t": 313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250AB" w:rsidRDefault="00C250AB"/>
    <w:p w:rsidR="00C250AB" w:rsidRDefault="00877A74"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4pt;margin-top:14.85pt;width:472.5pt;height:110.6pt;z-index:251665408;mso-height-percent:200;mso-wrap-distance-left:9pt;mso-wrap-distance-top:3.6pt;mso-wrap-distance-right:9pt;mso-wrap-distance-bottom:3.6pt;mso-height-percent:2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">
            <v:textbox style="mso-fit-shape-to-text:t">
              <w:txbxContent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{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"s": true,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"c": "200",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"m": 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查询成功</w:t>
                  </w: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",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"d": [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{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"startTime": "2016-12-10 00:05:10",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"endTime": "2016-12-10 01:34:00",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"dimensional": "2D",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"hallName": "tony-frist(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星幕</w:t>
                  </w: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STAR MAX)",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"hallId": 3033473129964813,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"language": 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国语</w:t>
                  </w: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",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</w:t>
                  </w: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>"layoutId": 3033473129973197,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"seatNum": 400,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"sessionId": 3033473711504141,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"price": 6600,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"sceneTypePriceVOList": [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{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  "sceneId": 3,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  "scenePrice": 3300,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  "serviceFee": 0,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  "priceType": 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正常</w:t>
                  </w: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>"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},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{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  "sceneId": 1,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  "scenePrice": 8800,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  "serviceFee": 0,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  "priceType": 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正常</w:t>
                  </w: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>"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},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  {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    "sceneId": 2,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    "scenePrice": 1900,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    "serviceFee": 0,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    "priceType": 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促销</w:t>
                  </w: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"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  }</w:t>
                  </w:r>
                </w:p>
                <w:p w:rsidR="00C250AB" w:rsidRDefault="007E1B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 xml:space="preserve">      ]</w:t>
                  </w:r>
                </w:p>
                <w:p w:rsidR="00C250AB" w:rsidRDefault="007E1B4E">
                  <w:pPr>
                    <w:ind w:firstLine="360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},</w:t>
                  </w:r>
                </w:p>
                <w:p w:rsidR="00C250AB" w:rsidRDefault="007E1B4E">
                  <w:pPr>
                    <w:ind w:firstLine="360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………</w:t>
                  </w:r>
                </w:p>
                <w:p w:rsidR="00C250AB" w:rsidRDefault="007E1B4E">
                  <w:pPr>
                    <w:ind w:firstLine="360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………</w:t>
                  </w:r>
                </w:p>
                <w:p w:rsidR="00C250AB" w:rsidRDefault="007E1B4E">
                  <w:pPr>
                    <w:ind w:firstLine="360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………</w:t>
                  </w:r>
                </w:p>
                <w:p w:rsidR="00C250AB" w:rsidRDefault="007E1B4E">
                  <w:pPr>
                    <w:ind w:firstLine="360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]</w:t>
                  </w:r>
                </w:p>
                <w:p w:rsidR="00C250AB" w:rsidRDefault="007E1B4E">
                  <w:pPr>
                    <w:ind w:firstLine="360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"t": 313</w:t>
                  </w:r>
                </w:p>
                <w:p w:rsidR="00C250AB" w:rsidRDefault="007E1B4E">
                  <w:r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C250AB" w:rsidRDefault="00C250AB"/>
    <w:p w:rsidR="00C250AB" w:rsidRDefault="007E1B4E">
      <w:pPr>
        <w:pStyle w:val="2"/>
      </w:pPr>
      <w:bookmarkStart w:id="42" w:name="_Toc484785981"/>
      <w:r>
        <w:rPr>
          <w:rFonts w:hint="eastAsia"/>
        </w:rPr>
        <w:t>排期座位图</w:t>
      </w:r>
      <w:bookmarkEnd w:id="42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708"/>
        <w:gridCol w:w="3510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film/getSessionSeat</w:t>
            </w:r>
            <w:r>
              <w:rPr>
                <w:rFonts w:hint="eastAsia"/>
              </w:rPr>
              <w:t>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</w:t>
            </w:r>
            <w:r>
              <w:rPr>
                <w:b/>
              </w:rPr>
              <w:t>cinema.dadicinema.com</w:t>
            </w:r>
            <w:r>
              <w:t>/film/getSessionSeat?cinemaCode=78654908&amp;sessionId=3040330139973633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97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51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cinemaCode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</w:t>
            </w:r>
            <w:r>
              <w:t>编码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sessionId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97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51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1418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708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1418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1418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1418" w:type="dxa"/>
          </w:tcPr>
          <w:p w:rsidR="00C250AB" w:rsidRDefault="007E1B4E">
            <w:r>
              <w:t>String</w:t>
            </w:r>
          </w:p>
        </w:tc>
        <w:tc>
          <w:tcPr>
            <w:tcW w:w="708" w:type="dxa"/>
          </w:tcPr>
          <w:p w:rsidR="00C250AB" w:rsidRDefault="007E1B4E">
            <w:r>
              <w:t>N</w:t>
            </w:r>
          </w:p>
        </w:tc>
        <w:tc>
          <w:tcPr>
            <w:tcW w:w="3510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Style w:val="prop"/>
              </w:rPr>
              <w:t>layoutId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布局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Style w:val="prop"/>
              </w:rPr>
              <w:t>cinemaCode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影院广电编码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maxLogicRowId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t>Integer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最大</w:t>
            </w:r>
            <w:r>
              <w:t>逻辑行号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maxLogicColId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08" w:type="dxa"/>
          </w:tcPr>
          <w:p w:rsidR="00C250AB" w:rsidRDefault="00C250AB"/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最大</w:t>
            </w:r>
            <w:r>
              <w:t>逻辑</w:t>
            </w:r>
            <w:r>
              <w:rPr>
                <w:rFonts w:hint="eastAsia"/>
              </w:rPr>
              <w:t>列号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Seats</w:t>
            </w:r>
          </w:p>
        </w:tc>
        <w:tc>
          <w:tcPr>
            <w:tcW w:w="141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List&lt;SeatVO&gt;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排期座位集合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 xml:space="preserve">     </w:t>
            </w:r>
            <w:r>
              <w:rPr>
                <w:rStyle w:val="prop"/>
              </w:rPr>
              <w:t>areaId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Style w:val="prop"/>
              </w:rPr>
              <w:t>screenId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影厅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Style w:val="prop"/>
              </w:rPr>
              <w:t>phyRowId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物理</w:t>
            </w:r>
            <w:r>
              <w:t>行号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Style w:val="prop"/>
              </w:rPr>
              <w:t>phyColId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物理</w:t>
            </w:r>
            <w:r>
              <w:t>列号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Style w:val="prop"/>
              </w:rPr>
              <w:t>logicColId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逻辑列</w:t>
            </w:r>
            <w:r>
              <w:t>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Style w:val="prop"/>
              </w:rPr>
              <w:t>logicRowId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逻辑</w:t>
            </w:r>
            <w:r>
              <w:t>行号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Style w:val="prop"/>
              </w:rPr>
              <w:t>seatType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座位类型[N:普通座][H:家庭座][S:特殊座]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Style w:val="prop"/>
              </w:rPr>
              <w:t>isDamage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座位维修标识：Y表示已损坏，N表示未损坏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</w:t>
            </w:r>
            <w:r>
              <w:rPr>
                <w:rStyle w:val="prop"/>
              </w:rPr>
              <w:t>status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座位状态N正常，L锁定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</w:t>
            </w:r>
            <w:r>
              <w:rPr>
                <w:rStyle w:val="prop"/>
              </w:rPr>
              <w:t>seatCode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座位</w:t>
            </w:r>
            <w:r>
              <w:t>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ind w:firstLineChars="150" w:firstLine="315"/>
            </w:pPr>
            <w:r>
              <w:rPr>
                <w:rFonts w:hint="eastAsia"/>
              </w:rPr>
              <w:t>areas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区域信息列表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ind w:firstLineChars="400" w:firstLine="840"/>
            </w:pPr>
            <w:r>
              <w:rPr>
                <w:rFonts w:hint="eastAsia"/>
              </w:rPr>
              <w:t>areaId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977" w:type="dxa"/>
          </w:tcPr>
          <w:p w:rsidR="00C250AB" w:rsidRDefault="007E1B4E">
            <w:pPr>
              <w:ind w:firstLineChars="400" w:firstLine="840"/>
            </w:pPr>
            <w:r>
              <w:rPr>
                <w:rFonts w:hint="eastAsia"/>
              </w:rPr>
              <w:t>areaName</w:t>
            </w:r>
          </w:p>
        </w:tc>
        <w:tc>
          <w:tcPr>
            <w:tcW w:w="141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51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区域名称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  <w:r>
              <w:rPr>
                <w:b/>
              </w:rPr>
              <w:t>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"s": true,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"c": "200",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"m": "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操作成功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"d":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"layoutId": "3",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lastRenderedPageBreak/>
              <w:t xml:space="preserve">    "cinemaCode": "78654908",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"seats":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"areaId": "1",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"screenId": "3",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"phyRowId": "4",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"phyColId": "9",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"logicColId": "14",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"seatType": "N",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"isDamage": "N",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"status": "N",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"seatCode": "78654908#08#14",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"logicRowId": "8"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},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"areaId": "1",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"screenId": "3",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"phyRowId": "11",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"phyColId": "9",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"logicColId": "9",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"seatType": "N",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"isDamage": "N",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"status": "N",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"seatCode": "78654908#01#09",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"logicRowId": "1"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},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],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"areas":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"areaId": "1",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"areaName": "3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号厅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}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}</w:t>
            </w:r>
          </w:p>
          <w:p w:rsidR="00C250AB" w:rsidRDefault="007E1B4E">
            <w:pPr>
              <w:jc w:val="left"/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C250AB" w:rsidRDefault="00C250AB"/>
    <w:p w:rsidR="00C250AB" w:rsidRDefault="00C250AB"/>
    <w:p w:rsidR="00C250AB" w:rsidRDefault="00C250AB"/>
    <w:p w:rsidR="00C250AB" w:rsidRDefault="00C250AB"/>
    <w:p w:rsidR="00C250AB" w:rsidRDefault="00C250AB"/>
    <w:p w:rsidR="00C250AB" w:rsidRDefault="00C250AB"/>
    <w:p w:rsidR="00C250AB" w:rsidRDefault="00C250AB"/>
    <w:p w:rsidR="00C250AB" w:rsidRDefault="00C250AB"/>
    <w:p w:rsidR="00C250AB" w:rsidRDefault="00C250AB"/>
    <w:p w:rsidR="00C250AB" w:rsidRDefault="00C250AB"/>
    <w:p w:rsidR="00C250AB" w:rsidRDefault="007E1B4E">
      <w:pPr>
        <w:pStyle w:val="2"/>
      </w:pPr>
      <w:bookmarkStart w:id="43" w:name="_Toc484785982"/>
      <w:r>
        <w:rPr>
          <w:rFonts w:hint="eastAsia"/>
        </w:rPr>
        <w:t>正在</w:t>
      </w:r>
      <w:r>
        <w:t>热映</w:t>
      </w:r>
      <w:bookmarkEnd w:id="43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1843"/>
        <w:gridCol w:w="851"/>
        <w:gridCol w:w="3084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</w:t>
            </w:r>
            <w:r>
              <w:t>film/getHitFilm</w:t>
            </w:r>
            <w:r>
              <w:rPr>
                <w:rFonts w:hint="eastAsia"/>
              </w:rPr>
              <w:t>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</w:tcPr>
          <w:p w:rsidR="00C250AB" w:rsidRDefault="00877A74">
            <w:pPr>
              <w:pStyle w:val="HTML"/>
              <w:shd w:val="clear" w:color="auto" w:fill="FFFFFF"/>
            </w:pPr>
            <w:hyperlink r:id="rId10" w:history="1">
              <w:r w:rsidR="007E1B4E">
                <w:rPr>
                  <w:rStyle w:val="ae"/>
                </w:rPr>
                <w:t>http://cinema.dadicinema.com/</w:t>
              </w:r>
              <w:r w:rsidR="007E1B4E">
                <w:rPr>
                  <w:rStyle w:val="ae"/>
                  <w:rFonts w:ascii="宋体" w:hAnsi="宋体" w:cs="宋体"/>
                  <w:kern w:val="0"/>
                  <w:sz w:val="18"/>
                  <w:szCs w:val="18"/>
                </w:rPr>
                <w:t>film/getHitFilm?cinemaCode=11082201&amp;l=10&amp;p=1</w:t>
              </w:r>
            </w:hyperlink>
            <w:r w:rsidR="007E1B4E">
              <w:t xml:space="preserve"> </w:t>
            </w:r>
          </w:p>
          <w:p w:rsidR="00C250AB" w:rsidRDefault="00C250AB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83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cinemaCode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广电影院编码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N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页码，</w:t>
            </w:r>
            <w:r>
              <w:t>默认为第</w:t>
            </w:r>
            <w:r>
              <w:t>1</w:t>
            </w:r>
            <w:r>
              <w:t>页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l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N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页</w:t>
            </w:r>
            <w:r>
              <w:t>大小，默认是</w:t>
            </w:r>
            <w:r>
              <w:rPr>
                <w:rFonts w:hint="eastAsia"/>
              </w:rPr>
              <w:t>10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1843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1843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1843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1843" w:type="dxa"/>
          </w:tcPr>
          <w:p w:rsidR="00C250AB" w:rsidRDefault="007E1B4E">
            <w:r>
              <w:t>String</w:t>
            </w:r>
          </w:p>
        </w:tc>
        <w:tc>
          <w:tcPr>
            <w:tcW w:w="851" w:type="dxa"/>
          </w:tcPr>
          <w:p w:rsidR="00C250AB" w:rsidRDefault="007E1B4E">
            <w:r>
              <w:t>N</w:t>
            </w:r>
          </w:p>
        </w:tc>
        <w:tc>
          <w:tcPr>
            <w:tcW w:w="3084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Style w:val="prop"/>
              </w:rPr>
              <w:t>cinemaCode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</w:t>
            </w:r>
            <w:r>
              <w:t>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150" w:firstLine="315"/>
              <w:jc w:val="left"/>
            </w:pPr>
            <w:r>
              <w:rPr>
                <w:rStyle w:val="prop"/>
              </w:rPr>
              <w:t>cinema</w:t>
            </w:r>
            <w:r>
              <w:rPr>
                <w:rStyle w:val="prop"/>
                <w:rFonts w:hint="eastAsia"/>
              </w:rPr>
              <w:t>SystemId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C250AB"/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影院系统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Style w:val="prop"/>
              </w:rPr>
              <w:t>id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Style w:val="prop"/>
              </w:rPr>
              <w:t>filmCode</w:t>
            </w:r>
          </w:p>
        </w:tc>
        <w:tc>
          <w:tcPr>
            <w:tcW w:w="1843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广电编码</w:t>
            </w:r>
            <w:r>
              <w:rPr>
                <w:rFonts w:hint="eastAsia"/>
              </w:rPr>
              <w:t>（去掉</w:t>
            </w:r>
            <w:r>
              <w:t>第四位）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150" w:firstLine="315"/>
              <w:jc w:val="left"/>
            </w:pPr>
            <w:r>
              <w:rPr>
                <w:rStyle w:val="prop"/>
                <w:rFonts w:hint="eastAsia"/>
              </w:rPr>
              <w:t>filmSystemId</w:t>
            </w:r>
          </w:p>
        </w:tc>
        <w:tc>
          <w:tcPr>
            <w:tcW w:w="1843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C250AB"/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影片系统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t xml:space="preserve">   </w:t>
            </w:r>
            <w:r>
              <w:rPr>
                <w:rStyle w:val="prop"/>
              </w:rPr>
              <w:t>name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Style w:val="prop"/>
              </w:rPr>
              <w:t>foreignName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Style w:val="prop"/>
              </w:rPr>
              <w:t>filmLength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t>Short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时长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Style w:val="prop"/>
              </w:rPr>
              <w:t>poster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URI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Style w:val="prop"/>
              </w:rPr>
              <w:t>summaryClobId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详情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Style w:val="prop"/>
              </w:rPr>
              <w:t>summaryClob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详情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Style w:val="prop"/>
              </w:rPr>
              <w:t>dimensional_str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影片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制式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Style w:val="prop"/>
              </w:rPr>
              <w:t>hitOrPresell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热卖OR预售 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=热卖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预售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</w:t>
            </w:r>
            <w:r>
              <w:rPr>
                <w:rStyle w:val="prop"/>
              </w:rPr>
              <w:t>score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评分：针对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热映影片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  <w:rFonts w:hint="eastAsia"/>
              </w:rPr>
              <w:t xml:space="preserve">  </w:t>
            </w:r>
            <w:r>
              <w:rPr>
                <w:rStyle w:val="prop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yearn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想</w:t>
            </w:r>
            <w:r>
              <w:t>看</w:t>
            </w:r>
            <w:r>
              <w:rPr>
                <w:rFonts w:hint="eastAsia"/>
              </w:rPr>
              <w:t>的</w:t>
            </w:r>
            <w:r>
              <w:t>数量</w:t>
            </w:r>
            <w:r>
              <w:rPr>
                <w:rFonts w:hint="eastAsia"/>
              </w:rPr>
              <w:t>：针对预售</w:t>
            </w:r>
            <w:r>
              <w:t>影片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</w:t>
            </w:r>
            <w:r>
              <w:rPr>
                <w:rStyle w:val="prop"/>
              </w:rPr>
              <w:t>displayList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851" w:type="dxa"/>
          </w:tcPr>
          <w:p w:rsidR="00C250AB" w:rsidRDefault="007E1B4E">
            <w:r>
              <w:t>N</w:t>
            </w:r>
          </w:p>
        </w:tc>
        <w:tc>
          <w:tcPr>
            <w:tcW w:w="3084" w:type="dxa"/>
          </w:tcPr>
          <w:p w:rsidR="00C250AB" w:rsidRDefault="00C250AB">
            <w:pPr>
              <w:jc w:val="left"/>
            </w:pP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  <w:rFonts w:hint="eastAsia"/>
              </w:rPr>
              <w:t>id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</w:rPr>
              <w:t>title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展示位标题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</w:rPr>
              <w:t>name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  <w:rFonts w:hint="eastAsia"/>
              </w:rPr>
              <w:t>url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展示位跳转</w:t>
            </w:r>
            <w:r>
              <w:rPr>
                <w:rFonts w:hint="eastAsia"/>
              </w:rPr>
              <w:t>url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  <w:rFonts w:hint="eastAsia"/>
              </w:rPr>
              <w:t>disType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类型</w:t>
            </w:r>
            <w:r>
              <w:t>: 1-</w:t>
            </w:r>
            <w:r>
              <w:rPr>
                <w:rFonts w:hint="eastAsia"/>
              </w:rPr>
              <w:t>排期购票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uri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  <w:rFonts w:hint="eastAsia"/>
              </w:rPr>
              <w:t>disVal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当类型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时，为</w:t>
            </w:r>
            <w:r>
              <w:rPr>
                <w:rFonts w:hint="eastAsia"/>
              </w:rPr>
              <w:t xml:space="preserve">filmcode, </w:t>
            </w:r>
          </w:p>
          <w:p w:rsidR="00C250AB" w:rsidRDefault="007E1B4E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时，为活动的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</w:rPr>
              <w:t>sort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排序码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</w:rPr>
              <w:t>clobId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展示位详情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</w:rPr>
              <w:t>clobStr</w:t>
            </w: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展示位详情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jc w:val="left"/>
            </w:pPr>
            <w:r>
              <w:t>{</w:t>
            </w:r>
          </w:p>
          <w:p w:rsidR="00C250AB" w:rsidRDefault="007E1B4E">
            <w:pPr>
              <w:jc w:val="left"/>
            </w:pPr>
            <w:r>
              <w:t xml:space="preserve">    "c": "1020000",</w:t>
            </w:r>
          </w:p>
          <w:p w:rsidR="00C250AB" w:rsidRDefault="007E1B4E">
            <w:pPr>
              <w:jc w:val="left"/>
            </w:pPr>
            <w:r>
              <w:t xml:space="preserve">    "d": [</w:t>
            </w:r>
          </w:p>
          <w:p w:rsidR="00C250AB" w:rsidRDefault="007E1B4E">
            <w:pPr>
              <w:jc w:val="left"/>
            </w:pPr>
            <w:r>
              <w:t xml:space="preserve">        {</w:t>
            </w:r>
          </w:p>
          <w:p w:rsidR="00C250AB" w:rsidRDefault="007E1B4E">
            <w:pPr>
              <w:jc w:val="left"/>
            </w:pPr>
            <w:r>
              <w:t xml:space="preserve">            "cinemaCode": "78654908",</w:t>
            </w:r>
          </w:p>
          <w:p w:rsidR="00C250AB" w:rsidRDefault="007E1B4E">
            <w:pPr>
              <w:jc w:val="left"/>
            </w:pPr>
            <w:r>
              <w:t xml:space="preserve">            "dimensionalList": [</w:t>
            </w:r>
          </w:p>
          <w:p w:rsidR="00C250AB" w:rsidRDefault="007E1B4E">
            <w:pPr>
              <w:jc w:val="left"/>
            </w:pPr>
            <w:r>
              <w:t xml:space="preserve">                "3D"</w:t>
            </w:r>
          </w:p>
          <w:p w:rsidR="00C250AB" w:rsidRDefault="007E1B4E">
            <w:pPr>
              <w:jc w:val="left"/>
            </w:pPr>
            <w:r>
              <w:t xml:space="preserve">            ],</w:t>
            </w:r>
          </w:p>
          <w:p w:rsidR="00C250AB" w:rsidRDefault="007E1B4E">
            <w:pPr>
              <w:jc w:val="left"/>
            </w:pPr>
            <w:r>
              <w:t xml:space="preserve">            "filmCode": "05100902014",</w:t>
            </w:r>
          </w:p>
          <w:p w:rsidR="00C250AB" w:rsidRDefault="007E1B4E">
            <w:pPr>
              <w:jc w:val="left"/>
            </w:pPr>
            <w:r>
              <w:t xml:space="preserve">            "hitOrPresell": "1",</w:t>
            </w:r>
          </w:p>
          <w:p w:rsidR="00C250AB" w:rsidRDefault="007E1B4E">
            <w:pPr>
              <w:jc w:val="left"/>
            </w:pPr>
            <w:r>
              <w:t xml:space="preserve">            "id": 3059290399930689,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马达加斯加的企鹅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jc w:val="left"/>
            </w:pPr>
            <w:r>
              <w:t xml:space="preserve">            "poster": "http://imgdev.dadicinema.com/film/poster/b402d64ca8c74473b452fdbaab357f42.png",</w:t>
            </w:r>
          </w:p>
          <w:p w:rsidR="00C250AB" w:rsidRDefault="007E1B4E">
            <w:pPr>
              <w:jc w:val="left"/>
            </w:pPr>
            <w:r>
              <w:t xml:space="preserve">            "score": "78",</w:t>
            </w:r>
          </w:p>
          <w:p w:rsidR="00C250AB" w:rsidRDefault="007E1B4E">
            <w:pPr>
              <w:jc w:val="left"/>
            </w:pPr>
            <w:r>
              <w:t xml:space="preserve">            "summaryClobId": 3059431526770689,</w:t>
            </w:r>
          </w:p>
          <w:p w:rsidR="00C250AB" w:rsidRDefault="007E1B4E">
            <w:pPr>
              <w:jc w:val="left"/>
            </w:pPr>
            <w:r>
              <w:t xml:space="preserve">            "wordIntroduction": "asdf"</w:t>
            </w:r>
          </w:p>
          <w:p w:rsidR="00C250AB" w:rsidRDefault="007E1B4E">
            <w:pPr>
              <w:jc w:val="left"/>
            </w:pPr>
            <w:r>
              <w:t xml:space="preserve">        },</w:t>
            </w:r>
          </w:p>
          <w:p w:rsidR="00C250AB" w:rsidRDefault="007E1B4E">
            <w:pPr>
              <w:jc w:val="left"/>
            </w:pPr>
            <w:r>
              <w:t xml:space="preserve">        {</w:t>
            </w:r>
          </w:p>
          <w:p w:rsidR="00C250AB" w:rsidRDefault="007E1B4E">
            <w:pPr>
              <w:jc w:val="left"/>
            </w:pPr>
            <w:r>
              <w:t xml:space="preserve">            "cinemaCode": "78654908",</w:t>
            </w:r>
          </w:p>
          <w:p w:rsidR="00C250AB" w:rsidRDefault="007E1B4E">
            <w:pPr>
              <w:jc w:val="left"/>
            </w:pPr>
            <w:r>
              <w:t xml:space="preserve">            "dimensionalList": [</w:t>
            </w:r>
          </w:p>
          <w:p w:rsidR="00C250AB" w:rsidRDefault="007E1B4E">
            <w:pPr>
              <w:jc w:val="left"/>
            </w:pPr>
            <w:r>
              <w:t xml:space="preserve">                "3D"</w:t>
            </w:r>
          </w:p>
          <w:p w:rsidR="00C250AB" w:rsidRDefault="007E1B4E">
            <w:pPr>
              <w:jc w:val="left"/>
            </w:pPr>
            <w:r>
              <w:t xml:space="preserve">            ],</w:t>
            </w:r>
          </w:p>
          <w:p w:rsidR="00C250AB" w:rsidRDefault="007E1B4E">
            <w:pPr>
              <w:jc w:val="left"/>
            </w:pPr>
            <w:r>
              <w:t xml:space="preserve">            "filmCode": "05100762014",</w:t>
            </w:r>
          </w:p>
          <w:p w:rsidR="00C250AB" w:rsidRDefault="007E1B4E">
            <w:pPr>
              <w:jc w:val="left"/>
            </w:pPr>
            <w:r>
              <w:t xml:space="preserve">            "filmLength": 120,</w:t>
            </w:r>
          </w:p>
          <w:p w:rsidR="00C250AB" w:rsidRDefault="007E1B4E">
            <w:pPr>
              <w:jc w:val="left"/>
            </w:pPr>
            <w:r>
              <w:t xml:space="preserve">            "hitOrPresell": "1",</w:t>
            </w:r>
          </w:p>
          <w:p w:rsidR="00C250AB" w:rsidRDefault="007E1B4E">
            <w:pPr>
              <w:jc w:val="left"/>
            </w:pPr>
            <w:r>
              <w:t xml:space="preserve">            "id": 3059290399930497,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银河护卫队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jc w:val="left"/>
            </w:pPr>
            <w:r>
              <w:t xml:space="preserve">            "poster": "http://imgdev.dadicinema.com/film/poster/b98200b9462b4329ba37154baeb4938c.png",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"score": "</w:t>
            </w:r>
            <w:r>
              <w:rPr>
                <w:rFonts w:hint="eastAsia"/>
              </w:rPr>
              <w:t>未评分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jc w:val="left"/>
            </w:pPr>
            <w:r>
              <w:t xml:space="preserve">            "summaryClobId": 3061585809649665,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"wordIntroduction": "</w:t>
            </w:r>
            <w:r>
              <w:rPr>
                <w:rFonts w:hint="eastAsia"/>
              </w:rPr>
              <w:t>一句话</w:t>
            </w:r>
            <w:r>
              <w:rPr>
                <w:rFonts w:hint="eastAsia"/>
              </w:rPr>
              <w:t>"</w:t>
            </w:r>
          </w:p>
          <w:p w:rsidR="00C250AB" w:rsidRDefault="007E1B4E">
            <w:pPr>
              <w:jc w:val="left"/>
            </w:pPr>
            <w:r>
              <w:t xml:space="preserve">        },</w:t>
            </w:r>
          </w:p>
          <w:p w:rsidR="00C250AB" w:rsidRDefault="007E1B4E">
            <w:pPr>
              <w:jc w:val="left"/>
            </w:pPr>
            <w:r>
              <w:t xml:space="preserve">        {</w:t>
            </w:r>
          </w:p>
          <w:p w:rsidR="00C250AB" w:rsidRDefault="007E1B4E">
            <w:pPr>
              <w:jc w:val="left"/>
            </w:pPr>
            <w:r>
              <w:t xml:space="preserve">            "cinemaCode": "78654908",</w:t>
            </w:r>
          </w:p>
          <w:p w:rsidR="00C250AB" w:rsidRDefault="007E1B4E">
            <w:pPr>
              <w:jc w:val="left"/>
            </w:pPr>
            <w:r>
              <w:t xml:space="preserve">            "dimensionalList": [</w:t>
            </w:r>
          </w:p>
          <w:p w:rsidR="00C250AB" w:rsidRDefault="007E1B4E">
            <w:pPr>
              <w:jc w:val="left"/>
            </w:pPr>
            <w:r>
              <w:t xml:space="preserve">                "2D"</w:t>
            </w:r>
          </w:p>
          <w:p w:rsidR="00C250AB" w:rsidRDefault="007E1B4E">
            <w:pPr>
              <w:jc w:val="left"/>
            </w:pPr>
            <w:r>
              <w:t xml:space="preserve">            ],</w:t>
            </w:r>
          </w:p>
          <w:p w:rsidR="00C250AB" w:rsidRDefault="007E1B4E">
            <w:pPr>
              <w:jc w:val="left"/>
            </w:pPr>
            <w:r>
              <w:t xml:space="preserve">            "displayList": [</w:t>
            </w:r>
          </w:p>
          <w:p w:rsidR="00C250AB" w:rsidRDefault="007E1B4E">
            <w:pPr>
              <w:jc w:val="left"/>
            </w:pPr>
            <w:r>
              <w:t xml:space="preserve">                {</w:t>
            </w:r>
          </w:p>
          <w:p w:rsidR="00C250AB" w:rsidRDefault="007E1B4E">
            <w:pPr>
              <w:jc w:val="left"/>
            </w:pPr>
            <w:r>
              <w:t xml:space="preserve">                    "clobId": 3077838509436931,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        "clobStr":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1000" w:firstLine="2100"/>
              <w:jc w:val="left"/>
            </w:pPr>
            <w:r>
              <w:rPr>
                <w:rFonts w:hint="eastAsia"/>
              </w:rPr>
              <w:lastRenderedPageBreak/>
              <w:t>"</w:t>
            </w:r>
            <w:r>
              <w:rPr>
                <w:rStyle w:val="prop"/>
              </w:rPr>
              <w:t>describe</w:t>
            </w:r>
            <w:r>
              <w:rPr>
                <w:rFonts w:hint="eastAsia"/>
              </w:rPr>
              <w:t>"":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jc w:val="left"/>
            </w:pPr>
            <w:r>
              <w:t xml:space="preserve">                    "id": 3077838509443075,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测试标签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jc w:val="left"/>
            </w:pPr>
            <w:r>
              <w:t xml:space="preserve">                    "positionStr": "2,1",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         </w:t>
            </w:r>
            <w:r>
              <w:t>"disType":1,</w:t>
            </w:r>
          </w:p>
          <w:p w:rsidR="00C250AB" w:rsidRDefault="007E1B4E">
            <w:pPr>
              <w:ind w:firstLineChars="1000" w:firstLine="2100"/>
              <w:jc w:val="left"/>
            </w:pPr>
            <w:r>
              <w:t>"disVal":"05100902014"</w:t>
            </w:r>
            <w:r>
              <w:rPr>
                <w:rFonts w:hint="eastAsia"/>
              </w:rPr>
              <w:t>,</w:t>
            </w:r>
          </w:p>
          <w:p w:rsidR="00C250AB" w:rsidRDefault="007E1B4E">
            <w:pPr>
              <w:jc w:val="left"/>
            </w:pPr>
            <w:r>
              <w:t xml:space="preserve">                    "sort": 1,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测试标题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jc w:val="left"/>
            </w:pPr>
            <w:r>
              <w:t xml:space="preserve">                    "url": "00105972014"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        </w:t>
            </w:r>
          </w:p>
          <w:p w:rsidR="00C250AB" w:rsidRDefault="007E1B4E">
            <w:pPr>
              <w:jc w:val="left"/>
            </w:pPr>
            <w:r>
              <w:t xml:space="preserve">                }</w:t>
            </w:r>
          </w:p>
          <w:p w:rsidR="00C250AB" w:rsidRDefault="007E1B4E">
            <w:pPr>
              <w:jc w:val="left"/>
            </w:pPr>
            <w:r>
              <w:t xml:space="preserve">            ],</w:t>
            </w:r>
          </w:p>
          <w:p w:rsidR="00C250AB" w:rsidRDefault="007E1B4E">
            <w:pPr>
              <w:jc w:val="left"/>
            </w:pPr>
            <w:r>
              <w:t xml:space="preserve">            "filmCode": "00105972014",</w:t>
            </w:r>
          </w:p>
          <w:p w:rsidR="00C250AB" w:rsidRDefault="007E1B4E">
            <w:pPr>
              <w:jc w:val="left"/>
            </w:pPr>
            <w:r>
              <w:t xml:space="preserve">            "filmLength": 98,</w:t>
            </w:r>
          </w:p>
          <w:p w:rsidR="00C250AB" w:rsidRDefault="007E1B4E">
            <w:pPr>
              <w:jc w:val="left"/>
            </w:pPr>
            <w:r>
              <w:t xml:space="preserve">            "foreignName": "99Love",</w:t>
            </w:r>
          </w:p>
          <w:p w:rsidR="00C250AB" w:rsidRDefault="007E1B4E">
            <w:pPr>
              <w:jc w:val="left"/>
            </w:pPr>
            <w:r>
              <w:t xml:space="preserve">            "hitOrPresell": "1",</w:t>
            </w:r>
          </w:p>
          <w:p w:rsidR="00C250AB" w:rsidRDefault="007E1B4E">
            <w:pPr>
              <w:jc w:val="left"/>
            </w:pPr>
            <w:r>
              <w:t xml:space="preserve">            "id": 3059290399930433,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斐济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°的爱情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jc w:val="left"/>
            </w:pPr>
            <w:r>
              <w:t xml:space="preserve">            "poster": "http://imgdev.dadicinema.com/film/poster/b402d64ca8c74473b452fdbaab357f42.png",</w:t>
            </w:r>
          </w:p>
          <w:p w:rsidR="00C250AB" w:rsidRDefault="007E1B4E">
            <w:pPr>
              <w:jc w:val="left"/>
            </w:pPr>
            <w:r>
              <w:t xml:space="preserve">            "score": "33",</w:t>
            </w:r>
          </w:p>
          <w:p w:rsidR="00C250AB" w:rsidRDefault="007E1B4E">
            <w:pPr>
              <w:jc w:val="left"/>
            </w:pPr>
            <w:r>
              <w:t xml:space="preserve">            "summaryClobId": 3064562552678401,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"wordIntroduction": "</w:t>
            </w:r>
            <w:r>
              <w:rPr>
                <w:rFonts w:hint="eastAsia"/>
              </w:rPr>
              <w:t>打打打</w:t>
            </w:r>
            <w:r>
              <w:rPr>
                <w:rFonts w:hint="eastAsia"/>
              </w:rPr>
              <w:t>"</w:t>
            </w:r>
          </w:p>
          <w:p w:rsidR="00C250AB" w:rsidRDefault="007E1B4E">
            <w:pPr>
              <w:jc w:val="left"/>
            </w:pPr>
            <w:r>
              <w:t xml:space="preserve">        }</w:t>
            </w:r>
          </w:p>
          <w:p w:rsidR="00C250AB" w:rsidRDefault="007E1B4E">
            <w:pPr>
              <w:jc w:val="left"/>
            </w:pPr>
            <w:r>
              <w:t xml:space="preserve">    ],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jc w:val="left"/>
            </w:pPr>
            <w:r>
              <w:t xml:space="preserve">    "s": true,</w:t>
            </w:r>
          </w:p>
          <w:p w:rsidR="00C250AB" w:rsidRDefault="007E1B4E">
            <w:pPr>
              <w:jc w:val="left"/>
            </w:pPr>
            <w:r>
              <w:t xml:space="preserve">    "t": 3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8613" w:type="dxa"/>
            <w:gridSpan w:val="4"/>
          </w:tcPr>
          <w:p w:rsidR="00C250AB" w:rsidRDefault="00C250AB">
            <w:pPr>
              <w:jc w:val="left"/>
            </w:pPr>
          </w:p>
        </w:tc>
      </w:tr>
    </w:tbl>
    <w:p w:rsidR="00C250AB" w:rsidRDefault="007E1B4E">
      <w:r>
        <w:rPr>
          <w:rFonts w:hint="eastAsia"/>
        </w:rPr>
        <w:t xml:space="preserve"> </w:t>
      </w:r>
    </w:p>
    <w:p w:rsidR="00C250AB" w:rsidRDefault="007E1B4E">
      <w:pPr>
        <w:pStyle w:val="2"/>
      </w:pPr>
      <w:bookmarkStart w:id="44" w:name="_Toc484785983"/>
      <w:r>
        <w:rPr>
          <w:rFonts w:hint="eastAsia"/>
        </w:rPr>
        <w:t>即将</w:t>
      </w:r>
      <w:r>
        <w:t>上映</w:t>
      </w:r>
      <w:bookmarkEnd w:id="44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1701"/>
        <w:gridCol w:w="1134"/>
        <w:gridCol w:w="2376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</w:t>
            </w:r>
            <w:r>
              <w:t>film/ getUpcomingFilm</w:t>
            </w:r>
            <w:r>
              <w:rPr>
                <w:rFonts w:hint="eastAsia"/>
              </w:rPr>
              <w:t xml:space="preserve"> 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http://cinema.dadicinema.com/film/getUpcomingFilm?cinemaCode=11065701&amp;l=10&amp;p=1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40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cinemaCode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广电影院编码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N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页码，</w:t>
            </w:r>
            <w:r>
              <w:t>默认为第</w:t>
            </w:r>
            <w:r>
              <w:t>1</w:t>
            </w:r>
            <w:r>
              <w:t>页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N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页</w:t>
            </w:r>
            <w:r>
              <w:t>大小，默认是</w:t>
            </w:r>
            <w:r>
              <w:rPr>
                <w:rFonts w:hint="eastAsia"/>
              </w:rPr>
              <w:t>10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1701" w:type="dxa"/>
          </w:tcPr>
          <w:p w:rsidR="00C250AB" w:rsidRDefault="007E1B4E">
            <w:r>
              <w:t>String</w:t>
            </w:r>
          </w:p>
        </w:tc>
        <w:tc>
          <w:tcPr>
            <w:tcW w:w="1134" w:type="dxa"/>
          </w:tcPr>
          <w:p w:rsidR="00C250AB" w:rsidRDefault="007E1B4E">
            <w:r>
              <w:t>N</w:t>
            </w:r>
          </w:p>
        </w:tc>
        <w:tc>
          <w:tcPr>
            <w:tcW w:w="2376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comingDate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公映</w:t>
            </w:r>
            <w:r>
              <w:t>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comingFilmEntityList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VO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VO =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DdComingFilmEntity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</w:t>
            </w:r>
            <w:r>
              <w:rPr>
                <w:rStyle w:val="prop"/>
              </w:rPr>
              <w:t>cinemaCode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</w:t>
            </w:r>
            <w:r>
              <w:t>编码</w:t>
            </w:r>
            <w:r>
              <w:rPr>
                <w:rFonts w:hint="eastAsia"/>
              </w:rPr>
              <w:t>：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>有排期则</w:t>
            </w:r>
            <w:r>
              <w:t>有</w:t>
            </w:r>
            <w:r>
              <w:rPr>
                <w:rFonts w:hint="eastAsia"/>
              </w:rPr>
              <w:t>影院</w:t>
            </w:r>
            <w:r>
              <w:t>编码</w:t>
            </w:r>
            <w:r>
              <w:rPr>
                <w:rFonts w:hint="eastAsia"/>
              </w:rPr>
              <w:t>；</w:t>
            </w:r>
          </w:p>
          <w:p w:rsidR="00C250AB" w:rsidRDefault="007E1B4E">
            <w:pPr>
              <w:jc w:val="left"/>
            </w:pPr>
            <w:r>
              <w:rPr>
                <w:rFonts w:hint="eastAsia"/>
              </w:rPr>
              <w:t>无</w:t>
            </w:r>
            <w:r>
              <w:t>排期则无影院编码；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</w:t>
            </w:r>
            <w:r>
              <w:rPr>
                <w:rStyle w:val="prop"/>
              </w:rPr>
              <w:t>Id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t>Long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</w:t>
            </w:r>
            <w:r>
              <w:rPr>
                <w:rStyle w:val="prop"/>
              </w:rPr>
              <w:t>filmCode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广电编码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</w:t>
            </w:r>
            <w:r>
              <w:rPr>
                <w:rStyle w:val="prop"/>
              </w:rPr>
              <w:t>name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t>Short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</w:t>
            </w:r>
            <w:r>
              <w:rPr>
                <w:rStyle w:val="prop"/>
              </w:rPr>
              <w:t>foreignName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</w:t>
            </w:r>
            <w:r>
              <w:rPr>
                <w:rStyle w:val="prop"/>
              </w:rPr>
              <w:t>poster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URI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</w:t>
            </w:r>
            <w:r>
              <w:rPr>
                <w:rStyle w:val="prop"/>
              </w:rPr>
              <w:t>summaryClobId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简介文本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</w:t>
            </w:r>
            <w:r>
              <w:rPr>
                <w:rStyle w:val="prop"/>
              </w:rPr>
              <w:t>summaryClob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影片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简介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详情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  </w:t>
            </w:r>
            <w:r>
              <w:rPr>
                <w:rStyle w:val="prop"/>
              </w:rPr>
              <w:t>upcomingOrPresell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即将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上映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OR 预售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1：即将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上映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排期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0：预售（有排期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          </w:t>
            </w:r>
            <w:r>
              <w:rPr>
                <w:rStyle w:val="prop"/>
              </w:rPr>
              <w:t>yearn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t>Long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想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看人数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  <w:r>
              <w:rPr>
                <w:rStyle w:val="prop"/>
              </w:rPr>
              <w:t>premiereDate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t>Date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公映</w:t>
            </w:r>
            <w:r>
              <w:t>日期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  <w:r>
              <w:rPr>
                <w:rStyle w:val="prop"/>
              </w:rPr>
              <w:t>filmActores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所有参与者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402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Long</w:t>
            </w:r>
          </w:p>
        </w:tc>
        <w:tc>
          <w:tcPr>
            <w:tcW w:w="1134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</w:tcPr>
          <w:p w:rsidR="00C250AB" w:rsidRDefault="007E1B4E">
            <w:pPr>
              <w:jc w:val="left"/>
            </w:pPr>
            <w:r>
              <w:t>T</w:t>
            </w:r>
            <w:r>
              <w:rPr>
                <w:rFonts w:hint="eastAsia"/>
              </w:rPr>
              <w:t>otal</w:t>
            </w:r>
            <w:r>
              <w:rPr>
                <w:rFonts w:hint="eastAsia"/>
              </w:rPr>
              <w:t>数量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"s": true,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"c": "200",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"m": "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操作成功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"d":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"comingDate": "2017-02-10",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"comingFilmEntityList":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"cinemaCode": "78654908",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"id": 3033473662755149,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"filmCode": "00105972016",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"name": "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亲爱的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"foreignName": "englishName",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"poster": "uri",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"summaryClobId": 10001,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"summaryClob": "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地铁</w:t>
            </w:r>
            <w:r>
              <w:rPr>
                <w:rFonts w:asci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号线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"upcomingOrPresell": "0",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"yearn": 200,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"premiereDate": 1486656000000,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"filmActores": "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李小璐</w:t>
            </w:r>
            <w:r>
              <w:rPr>
                <w:rFonts w:ascii="宋体" w:cs="宋体"/>
                <w:kern w:val="0"/>
                <w:sz w:val="18"/>
                <w:szCs w:val="18"/>
              </w:rPr>
              <w:t>/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周迅</w:t>
            </w: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}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lastRenderedPageBreak/>
              <w:t xml:space="preserve">      ]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C250AB" w:rsidRDefault="007E1B4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…</w:t>
            </w:r>
            <w:r>
              <w:rPr>
                <w:rFonts w:ascii="宋体" w:cs="宋体"/>
                <w:kern w:val="0"/>
                <w:sz w:val="18"/>
                <w:szCs w:val="18"/>
              </w:rPr>
              <w:t>..</w:t>
            </w:r>
          </w:p>
          <w:p w:rsidR="00C250AB" w:rsidRDefault="007E1B4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…</w:t>
            </w:r>
            <w:r>
              <w:rPr>
                <w:rFonts w:ascii="宋体" w:cs="宋体"/>
                <w:kern w:val="0"/>
                <w:sz w:val="18"/>
                <w:szCs w:val="18"/>
              </w:rPr>
              <w:t>..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],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"t": 8</w:t>
            </w:r>
          </w:p>
          <w:p w:rsidR="00C250AB" w:rsidRDefault="007E1B4E">
            <w:pPr>
              <w:jc w:val="left"/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C250AB" w:rsidRDefault="007E1B4E">
      <w:r>
        <w:lastRenderedPageBreak/>
        <w:t xml:space="preserve"> </w:t>
      </w:r>
    </w:p>
    <w:p w:rsidR="00C250AB" w:rsidRDefault="007E1B4E">
      <w:pPr>
        <w:pStyle w:val="2"/>
      </w:pPr>
      <w:bookmarkStart w:id="45" w:name="_Toc484785984"/>
      <w:r>
        <w:rPr>
          <w:rFonts w:hint="eastAsia"/>
        </w:rPr>
        <w:t>热播影片和影片</w:t>
      </w:r>
      <w:r>
        <w:t>排期</w:t>
      </w:r>
      <w:bookmarkEnd w:id="45"/>
      <w:r>
        <w:rPr>
          <w:rFonts w:hint="eastAsia"/>
        </w:rPr>
        <w:t>(</w:t>
      </w:r>
      <w:r>
        <w:rPr>
          <w:rFonts w:hint="eastAsia"/>
        </w:rPr>
        <w:t>大排期</w:t>
      </w:r>
      <w:r>
        <w:t>接口</w:t>
      </w:r>
      <w:r>
        <w:rPr>
          <w:rFonts w:hint="eastAsia"/>
        </w:rPr>
        <w:t>)</w:t>
      </w:r>
    </w:p>
    <w:tbl>
      <w:tblPr>
        <w:tblStyle w:val="af"/>
        <w:tblW w:w="10485" w:type="dxa"/>
        <w:tblLayout w:type="fixed"/>
        <w:tblLook w:val="04A0" w:firstRow="1" w:lastRow="0" w:firstColumn="1" w:lastColumn="0" w:noHBand="0" w:noVBand="1"/>
      </w:tblPr>
      <w:tblGrid>
        <w:gridCol w:w="1129"/>
        <w:gridCol w:w="4820"/>
        <w:gridCol w:w="2268"/>
        <w:gridCol w:w="567"/>
        <w:gridCol w:w="1701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9356" w:type="dxa"/>
            <w:gridSpan w:val="4"/>
            <w:vAlign w:val="center"/>
          </w:tcPr>
          <w:p w:rsidR="00C250AB" w:rsidRDefault="007E1B4E">
            <w:pPr>
              <w:pStyle w:val="HTML"/>
              <w:shd w:val="clear" w:color="auto" w:fill="FFFFFF"/>
              <w:rPr>
                <w:rFonts w:asciiTheme="majorHAnsi" w:hAnsiTheme="majorHAnsi" w:cstheme="maj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hAnsiTheme="majorHAnsi" w:cstheme="majorHAnsi"/>
              </w:rPr>
              <w:t>/film/</w:t>
            </w:r>
            <w:r>
              <w:rPr>
                <w:rFonts w:asciiTheme="majorHAnsi" w:hAnsiTheme="majorHAnsi" w:cstheme="majorHAnsi"/>
                <w:bCs/>
                <w:kern w:val="0"/>
                <w:sz w:val="18"/>
                <w:szCs w:val="18"/>
              </w:rPr>
              <w:t>getHitFilmAndFilmSession</w:t>
            </w:r>
            <w:r>
              <w:rPr>
                <w:rFonts w:asciiTheme="majorHAnsi" w:hAnsiTheme="majorHAnsi" w:cstheme="majorHAnsi"/>
              </w:rPr>
              <w:t>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9356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9356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</w:t>
            </w:r>
            <w:r>
              <w:rPr>
                <w:b/>
              </w:rPr>
              <w:t>cinema.dadicinema.com</w:t>
            </w:r>
            <w:r>
              <w:rPr>
                <w:rFonts w:asciiTheme="majorHAnsi" w:hAnsiTheme="majorHAnsi" w:cstheme="majorHAnsi"/>
              </w:rPr>
              <w:t>/film/</w:t>
            </w:r>
            <w:r>
              <w:rPr>
                <w:rFonts w:asciiTheme="majorHAnsi" w:hAnsiTheme="majorHAnsi" w:cstheme="majorHAnsi"/>
                <w:bCs/>
                <w:kern w:val="0"/>
                <w:sz w:val="18"/>
                <w:szCs w:val="18"/>
              </w:rPr>
              <w:t>getHitFilmAndFilmSession</w:t>
            </w:r>
            <w:r>
              <w:t>?cinemaCode=78654908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482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cinemaCode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广电影院编码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C250AB">
            <w:pPr>
              <w:rPr>
                <w:b/>
              </w:rPr>
            </w:pPr>
          </w:p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482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2268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2268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2268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2268" w:type="dxa"/>
          </w:tcPr>
          <w:p w:rsidR="00C250AB" w:rsidRDefault="007E1B4E">
            <w: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t>N</w:t>
            </w:r>
          </w:p>
        </w:tc>
        <w:tc>
          <w:tcPr>
            <w:tcW w:w="1701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   cinemaId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广电影院</w:t>
            </w:r>
            <w:r>
              <w:t>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ind w:firstLineChars="150" w:firstLine="315"/>
              <w:jc w:val="left"/>
            </w:pPr>
            <w:r>
              <w:rPr>
                <w:rStyle w:val="prop"/>
              </w:rPr>
              <w:t>cinema</w:t>
            </w:r>
            <w:r>
              <w:rPr>
                <w:rStyle w:val="prop"/>
                <w:rFonts w:hint="eastAsia"/>
              </w:rPr>
              <w:t>SystemId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C250AB"/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影院系统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   cinemaName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Strig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</w:t>
            </w:r>
            <w: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filmList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List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&lt;DdHitFilmResultVO&gt;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有排期的影片</w:t>
            </w:r>
            <w:r>
              <w:t>集合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cinemaCode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</w:t>
            </w:r>
            <w:r>
              <w:t>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ind w:firstLineChars="150" w:firstLine="315"/>
              <w:jc w:val="left"/>
            </w:pPr>
            <w:r>
              <w:rPr>
                <w:rStyle w:val="prop"/>
              </w:rPr>
              <w:t>cinema</w:t>
            </w:r>
            <w:r>
              <w:rPr>
                <w:rStyle w:val="prop"/>
                <w:rFonts w:hint="eastAsia"/>
              </w:rPr>
              <w:t>SystemId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C250AB"/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影院系统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</w:t>
            </w:r>
            <w:r>
              <w:t>filmCode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编码</w:t>
            </w:r>
            <w:r>
              <w:rPr>
                <w:rFonts w:hint="eastAsia"/>
              </w:rPr>
              <w:t>，</w:t>
            </w:r>
            <w:r>
              <w:t>去掉第四位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ind w:firstLineChars="150" w:firstLine="315"/>
              <w:jc w:val="left"/>
            </w:pPr>
            <w:r>
              <w:rPr>
                <w:rStyle w:val="prop"/>
                <w:rFonts w:hint="eastAsia"/>
              </w:rPr>
              <w:t>filmSystemId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C250AB"/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影片系统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</w:t>
            </w:r>
            <w: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foreignName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filmLength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时长</w:t>
            </w:r>
            <w:r>
              <w:t>，单位</w:t>
            </w:r>
            <w:r>
              <w:rPr>
                <w:rFonts w:hint="eastAsia"/>
              </w:rPr>
              <w:t>分钟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poster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海报URI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summaryClobId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简介ID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hint="eastAsia"/>
              </w:rPr>
              <w:t xml:space="preserve">     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summaryClob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简介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详情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dimensionalList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ist&lt;Strig&gt;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制式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ind w:firstLine="360"/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filmType_str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ind w:firstLine="360"/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filmTypeId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</w:t>
            </w:r>
            <w:r>
              <w:t>ntger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ind w:firstLine="360"/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actor_str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主演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hitOrPresell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热映OR预售：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1=热映，0=预售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</w:t>
            </w:r>
            <w:r>
              <w:t>y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earn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预售对应想看属性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core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热映对应评分属性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left"/>
              <w:rPr>
                <w:rStyle w:val="prop"/>
              </w:rPr>
            </w:pPr>
            <w:r>
              <w:rPr>
                <w:rStyle w:val="prop"/>
                <w:rFonts w:hint="eastAsia"/>
              </w:rPr>
              <w:t xml:space="preserve">   </w:t>
            </w:r>
            <w:r>
              <w:rPr>
                <w:rStyle w:val="prop"/>
              </w:rPr>
              <w:t>displayList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567" w:type="dxa"/>
          </w:tcPr>
          <w:p w:rsidR="00C250AB" w:rsidRDefault="007E1B4E">
            <w:r>
              <w:t>N</w:t>
            </w:r>
          </w:p>
        </w:tc>
        <w:tc>
          <w:tcPr>
            <w:tcW w:w="1701" w:type="dxa"/>
          </w:tcPr>
          <w:p w:rsidR="00C250AB" w:rsidRDefault="00C250AB">
            <w:pPr>
              <w:jc w:val="left"/>
            </w:pP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  <w:rFonts w:hint="eastAsia"/>
              </w:rPr>
              <w:t>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</w:rPr>
              <w:t>title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展示位标题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</w:rPr>
              <w:t>name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  <w:rFonts w:hint="eastAsia"/>
              </w:rPr>
              <w:t>url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展示位跳转</w:t>
            </w:r>
            <w:r>
              <w:rPr>
                <w:rFonts w:hint="eastAsia"/>
              </w:rPr>
              <w:t>url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  <w:rFonts w:hint="eastAsia"/>
              </w:rPr>
              <w:t>disType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r>
              <w:rPr>
                <w:rFonts w:hint="eastAsia"/>
              </w:rPr>
              <w:t>类型</w:t>
            </w:r>
            <w:r>
              <w:t>: 1-</w:t>
            </w:r>
            <w:r>
              <w:rPr>
                <w:rFonts w:hint="eastAsia"/>
              </w:rPr>
              <w:t>排期购票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uri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  <w:rFonts w:hint="eastAsia"/>
              </w:rPr>
              <w:t>disVal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r>
              <w:rPr>
                <w:rFonts w:hint="eastAsia"/>
              </w:rPr>
              <w:t>当类型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时，为</w:t>
            </w:r>
            <w:r>
              <w:rPr>
                <w:rFonts w:hint="eastAsia"/>
              </w:rPr>
              <w:t xml:space="preserve">filmcode, </w:t>
            </w:r>
          </w:p>
          <w:p w:rsidR="00C250AB" w:rsidRDefault="007E1B4E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时，为活动的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</w:rPr>
              <w:t>sort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排序码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</w:rPr>
              <w:t>clobId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展示位详情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jc w:val="center"/>
              <w:rPr>
                <w:rStyle w:val="prop"/>
              </w:rPr>
            </w:pPr>
            <w:r>
              <w:rPr>
                <w:rStyle w:val="prop"/>
              </w:rPr>
              <w:t>clobStr</w:t>
            </w:r>
          </w:p>
        </w:tc>
        <w:tc>
          <w:tcPr>
            <w:tcW w:w="2268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展示位详情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showList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List&lt;DdSessionDateVO&gt;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影片相关排期集合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showDate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排期</w:t>
            </w:r>
            <w:r>
              <w:rPr>
                <w:sz w:val="18"/>
                <w:szCs w:val="18"/>
              </w:rPr>
              <w:t>日期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hasShow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1有排期， 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0 无排期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pList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List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&lt;DdFilmSessionResultVO&gt; 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排期</w:t>
            </w:r>
            <w:r>
              <w:rPr>
                <w:sz w:val="18"/>
                <w:szCs w:val="18"/>
              </w:rPr>
              <w:t>集合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endTime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散场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imensional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影片</w:t>
            </w:r>
            <w:r>
              <w:rPr>
                <w:sz w:val="18"/>
                <w:szCs w:val="18"/>
              </w:rPr>
              <w:t>制式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    hallId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hallName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影片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language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对话语言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layoutId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布局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seatNum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hort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座位</w:t>
            </w:r>
            <w:r>
              <w:rPr>
                <w:sz w:val="18"/>
                <w:szCs w:val="18"/>
              </w:rPr>
              <w:t>总数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sessionId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price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sceneTypePriceVOList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List&lt;DdFilmSceneTypePriceVO&gt; 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C250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                                     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price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Id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           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scenePrice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ind w:firstLine="360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         sceneId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ind w:firstLine="360"/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>priceType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促销，</w:t>
            </w:r>
            <w:r>
              <w:rPr>
                <w:sz w:val="18"/>
                <w:szCs w:val="18"/>
              </w:rPr>
              <w:lastRenderedPageBreak/>
              <w:t>正常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             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sceneType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。</w:t>
            </w:r>
          </w:p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劵</w:t>
            </w:r>
          </w:p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：卡。（选择会员卡权益）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pStyle w:val="HTML"/>
              <w:shd w:val="clear" w:color="auto" w:fill="FFFFFF"/>
              <w:jc w:val="left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             </w:t>
            </w: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                                                                                   </w:t>
            </w:r>
          </w:p>
          <w:p w:rsidR="00C250AB" w:rsidRDefault="007E1B4E">
            <w:pPr>
              <w:pStyle w:val="HTML"/>
              <w:shd w:val="clear" w:color="auto" w:fill="FFFFFF"/>
              <w:jc w:val="left"/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Style w:val="prop"/>
                <w:rFonts w:ascii="宋体" w:hAnsi="宋体" w:cs="宋体"/>
                <w:kern w:val="0"/>
                <w:sz w:val="18"/>
                <w:szCs w:val="18"/>
              </w:rPr>
              <w:t xml:space="preserve">                                       activityName    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priceType=2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，才会</w:t>
            </w:r>
            <w:r>
              <w:rPr>
                <w:rFonts w:hint="eastAsia"/>
                <w:sz w:val="18"/>
                <w:szCs w:val="18"/>
              </w:rPr>
              <w:t>有</w:t>
            </w:r>
            <w:r>
              <w:rPr>
                <w:sz w:val="18"/>
                <w:szCs w:val="18"/>
              </w:rPr>
              <w:t>活动名称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rop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activityId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   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buyNum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nteger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限制购票</w:t>
            </w:r>
            <w:r>
              <w:rPr>
                <w:sz w:val="18"/>
                <w:szCs w:val="18"/>
              </w:rPr>
              <w:t>数量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                                      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beginTime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sz w:val="18"/>
                <w:szCs w:val="18"/>
              </w:rPr>
              <w:t>开始时间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4820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                                       endTime</w:t>
            </w:r>
          </w:p>
        </w:tc>
        <w:tc>
          <w:tcPr>
            <w:tcW w:w="2268" w:type="dxa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C250AB" w:rsidRDefault="007E1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sz w:val="18"/>
                <w:szCs w:val="18"/>
              </w:rPr>
              <w:t>结束时间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9356" w:type="dxa"/>
            <w:gridSpan w:val="4"/>
          </w:tcPr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"s": true,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"c": "200",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"m": "操作成功",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"d":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"cinemaId": "78654908",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"cinemaName": "中国城",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"filmList":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"id": 3033473662752781,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"filmCode": "00105972014",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"name": "斐济99°的爱情",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"foreignName": "这里是englishname",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"filmLength": 30,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"poster": "uri",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"summaryClobId": 10001,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"summaryClob": "地铁1号线",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"dimensionalList":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"2D"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],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"hitOrPresell": "0",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"yearn": 200,</w:t>
            </w:r>
          </w:p>
          <w:p w:rsidR="00C250AB" w:rsidRDefault="007E1B4E">
            <w:pPr>
              <w:ind w:firstLineChars="700" w:firstLine="12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"displayList": [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{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"clobId": 3077838509436931,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    "clobStr": "测试",</w:t>
            </w:r>
          </w:p>
          <w:p w:rsidR="00C250AB" w:rsidRDefault="007E1B4E">
            <w:pPr>
              <w:ind w:firstLineChars="1000" w:firstLine="180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r>
              <w:rPr>
                <w:rFonts w:ascii="宋体" w:cs="宋体"/>
                <w:kern w:val="0"/>
                <w:sz w:val="18"/>
                <w:szCs w:val="18"/>
              </w:rPr>
              <w:t>describe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"": "测试",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"id": 3077838509443075,</w:t>
            </w:r>
          </w:p>
          <w:p w:rsidR="00C250AB" w:rsidRDefault="007E1B4E">
            <w:pPr>
              <w:jc w:val="left"/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    "name": "测试标签",</w:t>
            </w:r>
            <w:r>
              <w:rPr>
                <w:rFonts w:hint="eastAsia"/>
              </w:rPr>
              <w:t xml:space="preserve"> </w:t>
            </w:r>
          </w:p>
          <w:p w:rsidR="00C250AB" w:rsidRDefault="007E1B4E">
            <w:pPr>
              <w:ind w:firstLineChars="1000" w:firstLine="180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"disType":1,</w:t>
            </w:r>
          </w:p>
          <w:p w:rsidR="00C250AB" w:rsidRDefault="007E1B4E">
            <w:pPr>
              <w:ind w:firstLineChars="1000" w:firstLine="180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"disVal":"05100902014"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,</w:t>
            </w:r>
          </w:p>
          <w:p w:rsidR="00C250AB" w:rsidRDefault="00C250A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"positionStr": "2,1",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"sort": 1,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    "title": "测试标题",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"url": "00105972014"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}</w:t>
            </w:r>
          </w:p>
          <w:p w:rsidR="00C250AB" w:rsidRDefault="007E1B4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],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"showList":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"showDate": "2017-02-13",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"hasShow": "1",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"pList":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"startTime": "2017-02-13 14:15:00",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"endTime": "2017-02-13 15:44:00",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"dimensional": "2D",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                "hallName": "3号厅",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"hallId": 3033473129964365,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                "language": "国语",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"layoutId": 3033473129970637,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"seatNum": 179,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"sessionId": 3044252482752705,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"price": 6600,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"sceneTypePriceVOList": [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    { 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        "scenePrice": 8888,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        "serviceFee": 0, 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                        "priceType": 1</w:t>
            </w:r>
            <w:r>
              <w:rPr>
                <w:rFonts w:ascii="宋体" w:cs="宋体"/>
                <w:kern w:val="0"/>
                <w:sz w:val="18"/>
                <w:szCs w:val="18"/>
              </w:rPr>
              <w:t>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    },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    { 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        "scenePrice": 1900,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        "serviceFee": 0,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                        "priceType": 1</w:t>
            </w:r>
            <w:r>
              <w:rPr>
                <w:rFonts w:ascii="宋体" w:cs="宋体"/>
                <w:kern w:val="0"/>
                <w:sz w:val="18"/>
                <w:szCs w:val="18"/>
              </w:rPr>
              <w:t>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                         </w:t>
            </w:r>
            <w:r>
              <w:rPr>
                <w:rFonts w:ascii="宋体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cs="宋体"/>
                <w:kern w:val="0"/>
                <w:sz w:val="18"/>
                <w:szCs w:val="18"/>
              </w:rPr>
              <w:t>activityName</w:t>
            </w:r>
            <w:r>
              <w:rPr>
                <w:rFonts w:asci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cs="宋体"/>
                <w:kern w:val="0"/>
                <w:sz w:val="18"/>
                <w:szCs w:val="18"/>
              </w:rPr>
              <w:t>：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特惠抢票|20.1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    }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    ]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 },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   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    ]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    }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    ]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    },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ab/>
              <w:t xml:space="preserve">    {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           第二部影片......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lastRenderedPageBreak/>
              <w:t xml:space="preserve">            } 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}</w:t>
            </w:r>
          </w:p>
          <w:p w:rsidR="00C250AB" w:rsidRDefault="007E1B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9356" w:type="dxa"/>
            <w:gridSpan w:val="4"/>
          </w:tcPr>
          <w:p w:rsidR="00C250AB" w:rsidRDefault="00C250A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</w:tr>
    </w:tbl>
    <w:p w:rsidR="00C250AB" w:rsidRDefault="00C250AB"/>
    <w:p w:rsidR="00C250AB" w:rsidRDefault="007E1B4E">
      <w:pPr>
        <w:pStyle w:val="2"/>
        <w:numPr>
          <w:ilvl w:val="0"/>
          <w:numId w:val="0"/>
        </w:numPr>
        <w:ind w:left="992"/>
      </w:pPr>
      <w:r>
        <w:rPr>
          <w:rFonts w:hint="eastAsia"/>
        </w:rPr>
        <w:t>5.11</w:t>
      </w:r>
      <w:r>
        <w:rPr>
          <w:rFonts w:hint="eastAsia"/>
        </w:rPr>
        <w:t>所有城市</w:t>
      </w:r>
      <w:r>
        <w:t>与影院列表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567"/>
        <w:gridCol w:w="4785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/cinemacity</w:t>
            </w:r>
            <w:r>
              <w:rPr>
                <w:rFonts w:hint="eastAsia"/>
              </w:rPr>
              <w:t>/all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</w:t>
            </w:r>
            <w:r>
              <w:rPr>
                <w:rFonts w:hint="eastAsia"/>
              </w:rPr>
              <w:t>sit</w:t>
            </w:r>
            <w:r>
              <w:rPr>
                <w:b/>
              </w:rPr>
              <w:t>.dadicinema.com</w:t>
            </w:r>
            <w:r>
              <w:t>/cinemacity/</w:t>
            </w:r>
            <w:r>
              <w:rPr>
                <w:rFonts w:hint="eastAsia"/>
              </w:rPr>
              <w:t>all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C250AB" w:rsidRDefault="00C250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C250AB">
            <w:pPr>
              <w:rPr>
                <w:sz w:val="18"/>
                <w:szCs w:val="18"/>
              </w:rPr>
            </w:pP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1276" w:type="dxa"/>
          </w:tcPr>
          <w:p w:rsidR="00C250AB" w:rsidRDefault="007E1B4E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567" w:type="dxa"/>
          </w:tcPr>
          <w:p w:rsidR="00C250AB" w:rsidRDefault="007E1B4E">
            <w:r>
              <w:t>N</w:t>
            </w:r>
          </w:p>
        </w:tc>
        <w:tc>
          <w:tcPr>
            <w:tcW w:w="4785" w:type="dxa"/>
          </w:tcPr>
          <w:p w:rsidR="00C250AB" w:rsidRDefault="007E1B4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son字符串 里面是List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city_id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city_info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城市信息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ddCityId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大地城市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zCode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众蓝城市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parentId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父级城市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nteger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城市层级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lft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左值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right="105"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rgt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Byte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右值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chName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Short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中文名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enName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oolean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英文名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cinemas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JsonArray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影院数组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unifiedCode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  <w:r>
              <w:rPr>
                <w:rFonts w:ascii="Consolas" w:hAnsi="Consolas"/>
              </w:rPr>
              <w:t>ate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影院广电编号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cinemaSystemID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众蓝影院系统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  <w:r>
              <w:rPr>
                <w:rFonts w:ascii="Consolas" w:hAnsi="Consolas"/>
              </w:rPr>
              <w:t>ate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>
              <w:rPr>
                <w:rFonts w:ascii="Consolas" w:hAnsi="Consolas" w:hint="eastAsia"/>
              </w:rPr>
              <w:t>ity</w:t>
            </w:r>
            <w:r>
              <w:rPr>
                <w:rFonts w:ascii="Consolas" w:hAnsi="Consolas"/>
              </w:rPr>
              <w:t>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影院所在城市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areaId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关联区域表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address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status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影院状态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：开启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关闭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createTime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是否已删除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lastRenderedPageBreak/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pPr>
              <w:ind w:firstLineChars="350" w:firstLine="735"/>
            </w:pPr>
            <w:r>
              <w:t>{</w:t>
            </w:r>
          </w:p>
          <w:p w:rsidR="00C250AB" w:rsidRDefault="007E1B4E">
            <w:pPr>
              <w:ind w:firstLineChars="450" w:firstLine="945"/>
            </w:pPr>
            <w:r>
              <w:t>cinemas: [</w:t>
            </w:r>
          </w:p>
          <w:p w:rsidR="00C250AB" w:rsidRDefault="007E1B4E">
            <w:pPr>
              <w:ind w:firstLineChars="550" w:firstLine="1155"/>
            </w:pPr>
            <w:r>
              <w:t>{</w:t>
            </w:r>
          </w:p>
          <w:p w:rsidR="00C250AB" w:rsidRDefault="007E1B4E">
            <w:pPr>
              <w:ind w:firstLineChars="650" w:firstLine="1365"/>
            </w:pPr>
            <w:r>
              <w:t>id: 3045859741063745,</w:t>
            </w:r>
          </w:p>
          <w:p w:rsidR="00C250AB" w:rsidRDefault="007E1B4E">
            <w:pPr>
              <w:ind w:firstLineChars="650" w:firstLine="1365"/>
            </w:pPr>
            <w:r>
              <w:t>unifiedCode: "34031401",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name: "</w:t>
            </w:r>
            <w:r>
              <w:rPr>
                <w:rFonts w:hint="eastAsia"/>
              </w:rPr>
              <w:t>安徽蚌埠华海城市广场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cityId: 226,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address: "</w:t>
            </w:r>
            <w:r>
              <w:rPr>
                <w:rFonts w:hint="eastAsia"/>
              </w:rPr>
              <w:t>北京经济技术开发区地盛西路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号数码庄园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status: true,</w:t>
            </w:r>
          </w:p>
          <w:p w:rsidR="00C250AB" w:rsidRDefault="007E1B4E">
            <w:pPr>
              <w:ind w:firstLineChars="650" w:firstLine="1365"/>
            </w:pPr>
            <w:r>
              <w:t>createTime: 1487236202000,</w:t>
            </w:r>
          </w:p>
          <w:p w:rsidR="00C250AB" w:rsidRDefault="007E1B4E">
            <w:pPr>
              <w:ind w:firstLineChars="650" w:firstLine="1365"/>
            </w:pPr>
            <w:r>
              <w:t>deleted: false</w:t>
            </w:r>
          </w:p>
          <w:p w:rsidR="00C250AB" w:rsidRDefault="007E1B4E">
            <w:pPr>
              <w:ind w:firstLineChars="550" w:firstLine="1155"/>
            </w:pPr>
            <w:r>
              <w:t>}</w:t>
            </w:r>
          </w:p>
          <w:p w:rsidR="00C250AB" w:rsidRDefault="007E1B4E">
            <w:pPr>
              <w:ind w:firstLineChars="450" w:firstLine="945"/>
            </w:pPr>
            <w:r>
              <w:t>],</w:t>
            </w:r>
          </w:p>
          <w:p w:rsidR="00C250AB" w:rsidRDefault="007E1B4E">
            <w:pPr>
              <w:ind w:firstLineChars="450" w:firstLine="945"/>
            </w:pPr>
            <w:r>
              <w:t xml:space="preserve">city_info: </w:t>
            </w:r>
          </w:p>
          <w:p w:rsidR="00C250AB" w:rsidRDefault="007E1B4E">
            <w:pPr>
              <w:ind w:firstLineChars="550" w:firstLine="1155"/>
            </w:pPr>
            <w:r>
              <w:t>{</w:t>
            </w:r>
          </w:p>
          <w:p w:rsidR="00C250AB" w:rsidRDefault="007E1B4E">
            <w:pPr>
              <w:ind w:firstLineChars="650" w:firstLine="1365"/>
            </w:pPr>
            <w:r>
              <w:t>id: 226,</w:t>
            </w:r>
          </w:p>
          <w:p w:rsidR="00C250AB" w:rsidRDefault="007E1B4E">
            <w:pPr>
              <w:ind w:firstLineChars="650" w:firstLine="1365"/>
            </w:pPr>
            <w:r>
              <w:t>parentId: 4033,</w:t>
            </w:r>
          </w:p>
          <w:p w:rsidR="00C250AB" w:rsidRDefault="007E1B4E">
            <w:pPr>
              <w:ind w:firstLineChars="650" w:firstLine="1365"/>
            </w:pPr>
            <w:r>
              <w:t>level: 4,</w:t>
            </w:r>
          </w:p>
          <w:p w:rsidR="00C250AB" w:rsidRDefault="007E1B4E">
            <w:pPr>
              <w:ind w:firstLineChars="650" w:firstLine="1365"/>
            </w:pPr>
            <w:r>
              <w:t>lft: 3487,</w:t>
            </w:r>
          </w:p>
          <w:p w:rsidR="00C250AB" w:rsidRDefault="007E1B4E">
            <w:pPr>
              <w:ind w:firstLineChars="650" w:firstLine="1365"/>
            </w:pPr>
            <w:r>
              <w:t>rgt: 3668,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zCode:</w:t>
            </w:r>
            <w:r>
              <w:t>11111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chName: "</w:t>
            </w:r>
            <w:r>
              <w:rPr>
                <w:rFonts w:hint="eastAsia"/>
              </w:rPr>
              <w:t>安徽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enName: "Anhui"</w:t>
            </w:r>
          </w:p>
          <w:p w:rsidR="00C250AB" w:rsidRDefault="007E1B4E">
            <w:pPr>
              <w:ind w:firstLineChars="550" w:firstLine="1155"/>
            </w:pPr>
            <w:r>
              <w:t>},</w:t>
            </w:r>
          </w:p>
          <w:p w:rsidR="00C250AB" w:rsidRDefault="007E1B4E">
            <w:pPr>
              <w:ind w:firstLineChars="450" w:firstLine="945"/>
            </w:pPr>
            <w:r>
              <w:t>city_id: 226</w:t>
            </w:r>
          </w:p>
          <w:p w:rsidR="00C250AB" w:rsidRDefault="007E1B4E">
            <w:pPr>
              <w:ind w:firstLineChars="350" w:firstLine="735"/>
            </w:pPr>
            <w:r>
              <w:t>},</w:t>
            </w:r>
          </w:p>
          <w:p w:rsidR="00C250AB" w:rsidRDefault="007E1B4E">
            <w:pPr>
              <w:ind w:firstLineChars="350" w:firstLine="735"/>
            </w:pPr>
            <w:r>
              <w:t>{</w:t>
            </w:r>
          </w:p>
          <w:p w:rsidR="00C250AB" w:rsidRDefault="007E1B4E">
            <w:pPr>
              <w:ind w:firstLineChars="450" w:firstLine="945"/>
            </w:pPr>
            <w:r>
              <w:t>cinemas: [</w:t>
            </w:r>
          </w:p>
          <w:p w:rsidR="00C250AB" w:rsidRDefault="007E1B4E">
            <w:pPr>
              <w:ind w:firstLineChars="550" w:firstLine="1155"/>
            </w:pPr>
            <w:r>
              <w:t>{</w:t>
            </w:r>
          </w:p>
          <w:p w:rsidR="00C250AB" w:rsidRDefault="007E1B4E">
            <w:pPr>
              <w:ind w:firstLineChars="650" w:firstLine="1365"/>
            </w:pPr>
            <w:r>
              <w:t>id: 3045859741063617,</w:t>
            </w:r>
          </w:p>
          <w:p w:rsidR="00C250AB" w:rsidRDefault="007E1B4E">
            <w:pPr>
              <w:ind w:firstLineChars="650" w:firstLine="1365"/>
            </w:pPr>
            <w:r>
              <w:t>unifiedCode: "61080301",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name: "</w:t>
            </w:r>
            <w:r>
              <w:rPr>
                <w:rFonts w:hint="eastAsia"/>
              </w:rPr>
              <w:t>安康金客隆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cityId: 364,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cinemaSystemId:1111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address: "</w:t>
            </w:r>
            <w:r>
              <w:rPr>
                <w:rFonts w:hint="eastAsia"/>
              </w:rPr>
              <w:t>北京经济技术开发区地盛西路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号数码庄园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status: true,</w:t>
            </w:r>
          </w:p>
          <w:p w:rsidR="00C250AB" w:rsidRDefault="007E1B4E">
            <w:pPr>
              <w:ind w:firstLineChars="650" w:firstLine="1365"/>
            </w:pPr>
            <w:r>
              <w:t>createTime: 1487236202000,</w:t>
            </w:r>
          </w:p>
          <w:p w:rsidR="00C250AB" w:rsidRDefault="007E1B4E">
            <w:pPr>
              <w:ind w:firstLineChars="650" w:firstLine="1365"/>
            </w:pPr>
            <w:r>
              <w:t>deleted: false</w:t>
            </w:r>
          </w:p>
          <w:p w:rsidR="00C250AB" w:rsidRDefault="007E1B4E">
            <w:pPr>
              <w:ind w:firstLineChars="550" w:firstLine="1155"/>
            </w:pPr>
            <w:r>
              <w:t>}</w:t>
            </w:r>
          </w:p>
          <w:p w:rsidR="00C250AB" w:rsidRDefault="007E1B4E">
            <w:pPr>
              <w:ind w:firstLineChars="450" w:firstLine="945"/>
            </w:pPr>
            <w:r>
              <w:t>],</w:t>
            </w:r>
          </w:p>
          <w:p w:rsidR="00C250AB" w:rsidRDefault="007E1B4E">
            <w:pPr>
              <w:ind w:firstLineChars="450" w:firstLine="945"/>
            </w:pPr>
            <w:r>
              <w:t xml:space="preserve">city_info: </w:t>
            </w:r>
          </w:p>
          <w:p w:rsidR="00C250AB" w:rsidRDefault="007E1B4E">
            <w:pPr>
              <w:ind w:firstLineChars="550" w:firstLine="1155"/>
            </w:pPr>
            <w:r>
              <w:lastRenderedPageBreak/>
              <w:t>{</w:t>
            </w:r>
          </w:p>
          <w:p w:rsidR="00C250AB" w:rsidRDefault="007E1B4E">
            <w:pPr>
              <w:ind w:firstLineChars="650" w:firstLine="1365"/>
            </w:pPr>
            <w:r>
              <w:t>id: 364,</w:t>
            </w:r>
          </w:p>
          <w:p w:rsidR="00C250AB" w:rsidRDefault="007E1B4E">
            <w:pPr>
              <w:ind w:firstLineChars="650" w:firstLine="1365"/>
            </w:pPr>
            <w:r>
              <w:t>parentId: 221,</w:t>
            </w:r>
          </w:p>
          <w:p w:rsidR="00C250AB" w:rsidRDefault="007E1B4E">
            <w:pPr>
              <w:ind w:firstLineChars="650" w:firstLine="1365"/>
            </w:pPr>
            <w:r>
              <w:t>level: 5,</w:t>
            </w:r>
          </w:p>
          <w:p w:rsidR="00C250AB" w:rsidRDefault="007E1B4E">
            <w:pPr>
              <w:ind w:firstLineChars="650" w:firstLine="1365"/>
            </w:pPr>
            <w:r>
              <w:t>lft: 4046,</w:t>
            </w:r>
          </w:p>
          <w:p w:rsidR="00C250AB" w:rsidRDefault="007E1B4E">
            <w:pPr>
              <w:ind w:firstLineChars="650" w:firstLine="1365"/>
            </w:pPr>
            <w:r>
              <w:t>rgt: 4047,</w:t>
            </w:r>
          </w:p>
          <w:p w:rsidR="00C250AB" w:rsidRDefault="007E1B4E">
            <w:pPr>
              <w:ind w:firstLineChars="650" w:firstLine="1365"/>
            </w:pPr>
            <w:r>
              <w:rPr>
                <w:rFonts w:hint="eastAsia"/>
              </w:rPr>
              <w:t>chName: "</w:t>
            </w:r>
            <w:r>
              <w:rPr>
                <w:rFonts w:hint="eastAsia"/>
              </w:rPr>
              <w:t>安康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650" w:firstLine="1365"/>
            </w:pPr>
            <w:r>
              <w:t>enName: "Ankang"</w:t>
            </w:r>
          </w:p>
          <w:p w:rsidR="00C250AB" w:rsidRDefault="007E1B4E">
            <w:pPr>
              <w:ind w:firstLineChars="550" w:firstLine="1155"/>
            </w:pPr>
            <w:r>
              <w:t>},</w:t>
            </w:r>
          </w:p>
          <w:p w:rsidR="00C250AB" w:rsidRDefault="007E1B4E">
            <w:pPr>
              <w:ind w:firstLineChars="450" w:firstLine="945"/>
            </w:pPr>
            <w:r>
              <w:t>city_id: 364</w:t>
            </w:r>
          </w:p>
          <w:p w:rsidR="00C250AB" w:rsidRDefault="007E1B4E">
            <w:pPr>
              <w:ind w:firstLineChars="350" w:firstLine="735"/>
            </w:pPr>
            <w:r>
              <w:t>}</w:t>
            </w:r>
          </w:p>
          <w:p w:rsidR="00C250AB" w:rsidRDefault="007E1B4E">
            <w:pPr>
              <w:ind w:firstLineChars="250" w:firstLine="525"/>
            </w:pPr>
            <w:r>
              <w:t>]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014"/>
        <w:gridCol w:w="426"/>
        <w:gridCol w:w="3545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</w:t>
            </w: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</w:tbl>
    <w:p w:rsidR="00C250AB" w:rsidRDefault="00C250AB"/>
    <w:p w:rsidR="00C250AB" w:rsidRDefault="00C250AB"/>
    <w:p w:rsidR="00C250AB" w:rsidRDefault="00C250AB"/>
    <w:p w:rsidR="00C250AB" w:rsidRDefault="00C250AB"/>
    <w:p w:rsidR="00C250AB" w:rsidRDefault="007E1B4E">
      <w:pPr>
        <w:pStyle w:val="2"/>
        <w:numPr>
          <w:ilvl w:val="0"/>
          <w:numId w:val="0"/>
        </w:numPr>
        <w:ind w:left="992"/>
      </w:pPr>
      <w:r>
        <w:rPr>
          <w:rFonts w:hint="eastAsia"/>
        </w:rPr>
        <w:t>5.12</w:t>
      </w:r>
      <w:r>
        <w:rPr>
          <w:rFonts w:hint="eastAsia"/>
        </w:rPr>
        <w:t>系统通知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567"/>
        <w:gridCol w:w="4785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</w:t>
            </w:r>
            <w:r>
              <w:rPr>
                <w:rFonts w:hint="eastAsia"/>
              </w:rPr>
              <w:t>cinema/systemNoticel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/</w:t>
            </w:r>
            <w:r>
              <w:rPr>
                <w:rFonts w:hint="eastAsia"/>
              </w:rPr>
              <w:t>cinema/systemNoticel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cinemaCode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影院广电编码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78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</w:t>
            </w:r>
          </w:p>
        </w:tc>
        <w:tc>
          <w:tcPr>
            <w:tcW w:w="1276" w:type="dxa"/>
          </w:tcPr>
          <w:p w:rsidR="00C250AB" w:rsidRDefault="007E1B4E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C250AB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(1,2,3)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配置类型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选座页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选座页加影厅</w:t>
            </w:r>
            <w:r>
              <w:rPr>
                <w:rFonts w:hint="eastAsia"/>
              </w:rPr>
              <w:t>)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300" w:firstLine="63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(1,2)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Json 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信息展示类型（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文字轮播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弹窗）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C250AB">
            <w:pPr>
              <w:ind w:firstLineChars="400" w:firstLine="840"/>
              <w:jc w:val="left"/>
              <w:rPr>
                <w:rFonts w:ascii="Consolas" w:hAnsi="Consolas"/>
              </w:rPr>
            </w:pP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List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详情信息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       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通知信息主键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cinemaCode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  <w:sz w:val="18"/>
                <w:szCs w:val="18"/>
              </w:rPr>
              <w:t>影院广电编码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500" w:firstLine="105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name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tring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通知名称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configType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nteger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配置类型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同上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right="105" w:firstLineChars="300" w:firstLine="63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hintType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Byte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信息展示类型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同上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400" w:firstLine="84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cipdId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Long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信息详情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200" w:firstLine="42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createTime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cinemaHallId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Long</w:t>
            </w:r>
          </w:p>
        </w:tc>
        <w:tc>
          <w:tcPr>
            <w:tcW w:w="567" w:type="dxa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影厅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配置类型为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时必有</w:t>
            </w:r>
            <w:r>
              <w:rPr>
                <w:rFonts w:hint="eastAsia"/>
              </w:rPr>
              <w:t>)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985" w:type="dxa"/>
          </w:tcPr>
          <w:p w:rsidR="00C250AB" w:rsidRDefault="007E1B4E">
            <w:pPr>
              <w:ind w:firstLineChars="400" w:firstLine="84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msgList</w:t>
            </w:r>
          </w:p>
        </w:tc>
        <w:tc>
          <w:tcPr>
            <w:tcW w:w="1276" w:type="dxa"/>
          </w:tcPr>
          <w:p w:rsidR="00C250AB" w:rsidRDefault="007E1B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List</w:t>
            </w:r>
          </w:p>
        </w:tc>
        <w:tc>
          <w:tcPr>
            <w:tcW w:w="567" w:type="dxa"/>
          </w:tcPr>
          <w:p w:rsidR="00C250AB" w:rsidRDefault="007E1B4E">
            <w:r>
              <w:t>Y</w:t>
            </w:r>
          </w:p>
        </w:tc>
        <w:tc>
          <w:tcPr>
            <w:tcW w:w="4785" w:type="dxa"/>
          </w:tcPr>
          <w:p w:rsidR="00C250AB" w:rsidRDefault="007E1B4E">
            <w:r>
              <w:rPr>
                <w:rFonts w:hint="eastAsia"/>
              </w:rPr>
              <w:t>信息集合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C250AB"/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014"/>
        <w:gridCol w:w="426"/>
        <w:gridCol w:w="3545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</w:t>
            </w: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</w:tbl>
    <w:p w:rsidR="00C250AB" w:rsidRDefault="00C250AB"/>
    <w:p w:rsidR="00C250AB" w:rsidRDefault="00C250AB"/>
    <w:p w:rsidR="00C250AB" w:rsidRDefault="00C250AB"/>
    <w:p w:rsidR="00C250AB" w:rsidRDefault="00C250AB"/>
    <w:p w:rsidR="00C250AB" w:rsidRDefault="007E1B4E">
      <w:pPr>
        <w:pStyle w:val="1"/>
      </w:pPr>
      <w:bookmarkStart w:id="46" w:name="_Toc484785985"/>
      <w:r>
        <w:rPr>
          <w:rFonts w:hint="eastAsia"/>
        </w:rPr>
        <w:t>订单</w:t>
      </w:r>
      <w:bookmarkEnd w:id="46"/>
    </w:p>
    <w:p w:rsidR="00C250AB" w:rsidRDefault="007E1B4E">
      <w:pPr>
        <w:pStyle w:val="2"/>
      </w:pPr>
      <w:bookmarkStart w:id="47" w:name="_Toc484785986"/>
      <w:r>
        <w:rPr>
          <w:rFonts w:hint="eastAsia"/>
        </w:rPr>
        <w:t>获取小卖</w:t>
      </w:r>
      <w:bookmarkEnd w:id="47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5352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/getgoods/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/getgoods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cinemaId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C250AB">
            <w:pPr>
              <w:jc w:val="left"/>
            </w:pP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小卖数组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clob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详情页信息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img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jc w:val="left"/>
            </w:pPr>
            <w:r>
              <w:t>code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name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desc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price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价格列表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price_id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price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service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服务费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rPr>
          <w:trHeight w:val="858"/>
        </w:trPr>
        <w:tc>
          <w:tcPr>
            <w:tcW w:w="9742" w:type="dxa"/>
          </w:tcPr>
          <w:p w:rsidR="00C250AB" w:rsidRDefault="007E1B4E">
            <w:r>
              <w:lastRenderedPageBreak/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rPr>
                <w:rFonts w:hint="eastAsia"/>
              </w:rPr>
              <w:t xml:space="preserve">      "clob": "</w:t>
            </w:r>
            <w:r>
              <w:rPr>
                <w:rFonts w:hint="eastAsia"/>
              </w:rPr>
              <w:t>爱买不买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不买拉到</w:t>
            </w:r>
            <w:r>
              <w:rPr>
                <w:rFonts w:hint="eastAsia"/>
              </w:rPr>
              <w:t>3",</w:t>
            </w:r>
          </w:p>
          <w:p w:rsidR="00C250AB" w:rsidRDefault="007E1B4E">
            <w:r>
              <w:t xml:space="preserve">      "img": "img.png",</w:t>
            </w:r>
          </w:p>
          <w:p w:rsidR="00C250AB" w:rsidRDefault="007E1B4E">
            <w:r>
              <w:t xml:space="preserve">      "code": "codeA2",</w:t>
            </w:r>
          </w:p>
          <w:p w:rsidR="00C250AB" w:rsidRDefault="007E1B4E">
            <w:r>
              <w:t xml:space="preserve">      "price": [</w:t>
            </w:r>
          </w:p>
          <w:p w:rsidR="00C250AB" w:rsidRDefault="007E1B4E">
            <w:r>
              <w:t xml:space="preserve">        {</w:t>
            </w:r>
          </w:p>
          <w:p w:rsidR="00C250AB" w:rsidRDefault="007E1B4E">
            <w:r>
              <w:t xml:space="preserve">          "price": 30,</w:t>
            </w:r>
          </w:p>
          <w:p w:rsidR="00C250AB" w:rsidRDefault="007E1B4E">
            <w:r>
              <w:t xml:space="preserve">          "service": 5,</w:t>
            </w:r>
          </w:p>
          <w:p w:rsidR="00C250AB" w:rsidRDefault="007E1B4E">
            <w:r>
              <w:t xml:space="preserve">          "price_id": 2</w:t>
            </w:r>
          </w:p>
          <w:p w:rsidR="00C250AB" w:rsidRDefault="007E1B4E">
            <w:r>
              <w:t xml:space="preserve">        },</w:t>
            </w:r>
          </w:p>
          <w:p w:rsidR="00C250AB" w:rsidRDefault="007E1B4E">
            <w:r>
              <w:t xml:space="preserve">        {</w:t>
            </w:r>
          </w:p>
          <w:p w:rsidR="00C250AB" w:rsidRDefault="007E1B4E">
            <w:r>
              <w:t xml:space="preserve">          "price": 45,</w:t>
            </w:r>
          </w:p>
          <w:p w:rsidR="00C250AB" w:rsidRDefault="007E1B4E">
            <w:r>
              <w:t xml:space="preserve">          "service": 5,</w:t>
            </w:r>
          </w:p>
          <w:p w:rsidR="00C250AB" w:rsidRDefault="007E1B4E">
            <w:r>
              <w:t xml:space="preserve">          "price_id": 3</w:t>
            </w:r>
          </w:p>
          <w:p w:rsidR="00C250AB" w:rsidRDefault="007E1B4E">
            <w:r>
              <w:t xml:space="preserve">        },</w:t>
            </w:r>
          </w:p>
          <w:p w:rsidR="00C250AB" w:rsidRDefault="007E1B4E">
            <w:r>
              <w:t xml:space="preserve">        {</w:t>
            </w:r>
          </w:p>
          <w:p w:rsidR="00C250AB" w:rsidRDefault="007E1B4E">
            <w:r>
              <w:t xml:space="preserve">          "price": 25,</w:t>
            </w:r>
          </w:p>
          <w:p w:rsidR="00C250AB" w:rsidRDefault="007E1B4E">
            <w:r>
              <w:t xml:space="preserve">          "service": 5,</w:t>
            </w:r>
          </w:p>
          <w:p w:rsidR="00C250AB" w:rsidRDefault="007E1B4E">
            <w:r>
              <w:t xml:space="preserve">          "price_id": 0</w:t>
            </w:r>
          </w:p>
          <w:p w:rsidR="00C250AB" w:rsidRDefault="007E1B4E">
            <w:r>
              <w:t xml:space="preserve">        }</w:t>
            </w:r>
          </w:p>
          <w:p w:rsidR="00C250AB" w:rsidRDefault="007E1B4E">
            <w:r>
              <w:t xml:space="preserve">      ],</w:t>
            </w:r>
          </w:p>
          <w:p w:rsidR="00C250AB" w:rsidRDefault="007E1B4E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双人套餐</w:t>
            </w:r>
            <w:r>
              <w:rPr>
                <w:rFonts w:hint="eastAsia"/>
              </w:rPr>
              <w:t>A",</w:t>
            </w:r>
          </w:p>
          <w:p w:rsidR="00C250AB" w:rsidRDefault="007E1B4E">
            <w:r>
              <w:rPr>
                <w:rFonts w:hint="eastAsia"/>
              </w:rPr>
              <w:t xml:space="preserve">      "desc": "</w:t>
            </w:r>
            <w:r>
              <w:rPr>
                <w:rFonts w:hint="eastAsia"/>
              </w:rPr>
              <w:t>双人饮料爆米花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 xml:space="preserve">    },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rPr>
                <w:rFonts w:hint="eastAsia"/>
              </w:rPr>
              <w:t xml:space="preserve">      "clob": "</w:t>
            </w:r>
            <w:r>
              <w:rPr>
                <w:rFonts w:hint="eastAsia"/>
              </w:rPr>
              <w:t>爱买不买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不买拉到</w:t>
            </w:r>
            <w:r>
              <w:rPr>
                <w:rFonts w:hint="eastAsia"/>
              </w:rPr>
              <w:t>2",</w:t>
            </w:r>
          </w:p>
          <w:p w:rsidR="00C250AB" w:rsidRDefault="007E1B4E">
            <w:r>
              <w:t xml:space="preserve">      "img": "img.png",</w:t>
            </w:r>
          </w:p>
          <w:p w:rsidR="00C250AB" w:rsidRDefault="007E1B4E">
            <w:r>
              <w:t xml:space="preserve">      "code": "codeB1",</w:t>
            </w:r>
          </w:p>
          <w:p w:rsidR="00C250AB" w:rsidRDefault="007E1B4E">
            <w:r>
              <w:t xml:space="preserve">      "price": [</w:t>
            </w:r>
          </w:p>
          <w:p w:rsidR="00C250AB" w:rsidRDefault="007E1B4E">
            <w:r>
              <w:t xml:space="preserve">        {</w:t>
            </w:r>
          </w:p>
          <w:p w:rsidR="00C250AB" w:rsidRDefault="007E1B4E">
            <w:r>
              <w:t xml:space="preserve">          "price": 25,</w:t>
            </w:r>
          </w:p>
          <w:p w:rsidR="00C250AB" w:rsidRDefault="007E1B4E">
            <w:r>
              <w:t xml:space="preserve">          "service": 5,</w:t>
            </w:r>
          </w:p>
          <w:p w:rsidR="00C250AB" w:rsidRDefault="007E1B4E">
            <w:r>
              <w:t xml:space="preserve">          "price_id": 0</w:t>
            </w:r>
          </w:p>
          <w:p w:rsidR="00C250AB" w:rsidRDefault="007E1B4E">
            <w:r>
              <w:t xml:space="preserve">        },</w:t>
            </w:r>
          </w:p>
          <w:p w:rsidR="00C250AB" w:rsidRDefault="007E1B4E">
            <w:r>
              <w:t xml:space="preserve">        {</w:t>
            </w:r>
          </w:p>
          <w:p w:rsidR="00C250AB" w:rsidRDefault="007E1B4E">
            <w:r>
              <w:t xml:space="preserve">          "price": 40,</w:t>
            </w:r>
          </w:p>
          <w:p w:rsidR="00C250AB" w:rsidRDefault="007E1B4E">
            <w:r>
              <w:t xml:space="preserve">          "service": 10,</w:t>
            </w:r>
          </w:p>
          <w:p w:rsidR="00C250AB" w:rsidRDefault="007E1B4E">
            <w:r>
              <w:t xml:space="preserve">          "price_id": 3</w:t>
            </w:r>
          </w:p>
          <w:p w:rsidR="00C250AB" w:rsidRDefault="007E1B4E">
            <w:r>
              <w:t xml:space="preserve">        }</w:t>
            </w:r>
          </w:p>
          <w:p w:rsidR="00C250AB" w:rsidRDefault="007E1B4E">
            <w:r>
              <w:lastRenderedPageBreak/>
              <w:t xml:space="preserve">      ],</w:t>
            </w:r>
          </w:p>
          <w:p w:rsidR="00C250AB" w:rsidRDefault="007E1B4E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单人套餐</w:t>
            </w:r>
            <w:r>
              <w:rPr>
                <w:rFonts w:hint="eastAsia"/>
              </w:rPr>
              <w:t>B",</w:t>
            </w:r>
          </w:p>
          <w:p w:rsidR="00C250AB" w:rsidRDefault="007E1B4E">
            <w:r>
              <w:rPr>
                <w:rFonts w:hint="eastAsia"/>
              </w:rPr>
              <w:t xml:space="preserve">      "desc": "</w:t>
            </w:r>
            <w:r>
              <w:rPr>
                <w:rFonts w:hint="eastAsia"/>
              </w:rPr>
              <w:t>单人可乐薯条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 xml:space="preserve">    }</w:t>
            </w:r>
          </w:p>
          <w:p w:rsidR="00C250AB" w:rsidRDefault="007E1B4E">
            <w:r>
              <w:t xml:space="preserve">  ]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014"/>
        <w:gridCol w:w="426"/>
        <w:gridCol w:w="3545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48" w:name="_Toc484785987"/>
      <w:r>
        <w:rPr>
          <w:rFonts w:hint="eastAsia"/>
        </w:rPr>
        <w:t>获取价格列表</w:t>
      </w:r>
      <w:bookmarkEnd w:id="48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992"/>
        <w:gridCol w:w="1701"/>
        <w:gridCol w:w="3368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</w:t>
            </w:r>
            <w:r>
              <w:rPr>
                <w:rFonts w:hint="eastAsia"/>
              </w:rPr>
              <w:t>price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/price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36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master_no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主订单号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368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t</w:t>
            </w:r>
            <w:r>
              <w:t>PriceVOs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数组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3368" w:type="dxa"/>
            <w:vAlign w:val="center"/>
          </w:tcPr>
          <w:p w:rsidR="00C250AB" w:rsidRDefault="007E1B4E">
            <w:r>
              <w:rPr>
                <w:rFonts w:hint="eastAsia"/>
              </w:rPr>
              <w:t>影票价格数组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sceneTypeId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  <w:vAlign w:val="center"/>
          </w:tcPr>
          <w:p w:rsidR="00C250AB" w:rsidRDefault="007E1B4E">
            <w:pPr>
              <w:jc w:val="left"/>
            </w:pPr>
            <w: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角色类型</w:t>
            </w:r>
            <w:r>
              <w:rPr>
                <w:rFonts w:hint="eastAsia"/>
              </w:rPr>
              <w:t>:1:</w:t>
            </w:r>
            <w:r>
              <w:rPr>
                <w:rFonts w:hint="eastAsia"/>
              </w:rPr>
              <w:t>普通，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：券，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：卡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priceId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701" w:type="dxa"/>
          </w:tcPr>
          <w:p w:rsidR="00C250AB" w:rsidRDefault="007E1B4E">
            <w: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701" w:type="dxa"/>
          </w:tcPr>
          <w:p w:rsidR="00C250AB" w:rsidRDefault="007E1B4E">
            <w: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priceType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Integer</w:t>
            </w:r>
          </w:p>
        </w:tc>
        <w:tc>
          <w:tcPr>
            <w:tcW w:w="1701" w:type="dxa"/>
          </w:tcPr>
          <w:p w:rsidR="00C250AB" w:rsidRDefault="007E1B4E">
            <w: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：促销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tspPlatformServiceFee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701" w:type="dxa"/>
          </w:tcPr>
          <w:p w:rsidR="00C250AB" w:rsidRDefault="007E1B4E">
            <w: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TSP</w:t>
            </w:r>
            <w:r>
              <w:rPr>
                <w:rFonts w:hint="eastAsia"/>
              </w:rPr>
              <w:t>平台服务费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tspHallFee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701" w:type="dxa"/>
          </w:tcPr>
          <w:p w:rsidR="00C250AB" w:rsidRDefault="007E1B4E">
            <w: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TSP</w:t>
            </w:r>
            <w:r>
              <w:rPr>
                <w:rFonts w:hint="eastAsia"/>
              </w:rPr>
              <w:t>影厅服务费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appGlobalServiceFee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701" w:type="dxa"/>
          </w:tcPr>
          <w:p w:rsidR="00C250AB" w:rsidRDefault="007E1B4E">
            <w: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全局服务费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appSpecialServiceFee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701" w:type="dxa"/>
          </w:tcPr>
          <w:p w:rsidR="00C250AB" w:rsidRDefault="007E1B4E">
            <w: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特殊服务费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activityId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clubTypeId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卡类型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g</w:t>
            </w:r>
            <w:r>
              <w:t>PriceVOs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数组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3368" w:type="dxa"/>
            <w:vAlign w:val="center"/>
          </w:tcPr>
          <w:p w:rsidR="00C250AB" w:rsidRDefault="007E1B4E">
            <w:r>
              <w:rPr>
                <w:rFonts w:hint="eastAsia"/>
              </w:rPr>
              <w:t>小卖价格数组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goodsCode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小卖</w:t>
            </w:r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priceId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t>tActivityVOs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数组</w:t>
            </w:r>
          </w:p>
        </w:tc>
        <w:tc>
          <w:tcPr>
            <w:tcW w:w="1701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3368" w:type="dxa"/>
            <w:vAlign w:val="center"/>
          </w:tcPr>
          <w:p w:rsidR="00C250AB" w:rsidRDefault="007E1B4E">
            <w:r>
              <w:rPr>
                <w:rFonts w:hint="eastAsia"/>
              </w:rPr>
              <w:t>活动数组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activityId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priceId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70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活动名称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buyNum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可购买的影票数量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beginTime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活动开始时间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endTime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活动结束时间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t>deleted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70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是否删除</w:t>
            </w:r>
          </w:p>
        </w:tc>
      </w:tr>
      <w:tr w:rsidR="00C250AB">
        <w:trPr>
          <w:trHeight w:val="77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368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活动描述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rPr>
          <w:trHeight w:val="858"/>
        </w:trPr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  "s": true,</w:t>
            </w:r>
          </w:p>
          <w:p w:rsidR="00C250AB" w:rsidRDefault="007E1B4E">
            <w:r>
              <w:t xml:space="preserve">    "c": "1020000",</w:t>
            </w:r>
          </w:p>
          <w:p w:rsidR="00C250AB" w:rsidRDefault="007E1B4E">
            <w:r>
              <w:rPr>
                <w:rFonts w:hint="eastAsia"/>
              </w:rPr>
              <w:t xml:space="preserve">  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"d": {</w:t>
            </w:r>
          </w:p>
          <w:p w:rsidR="00C250AB" w:rsidRDefault="007E1B4E">
            <w:r>
              <w:t xml:space="preserve">        "tPriceVOs": [</w:t>
            </w:r>
          </w:p>
          <w:p w:rsidR="00C250AB" w:rsidRDefault="007E1B4E">
            <w:r>
              <w:t xml:space="preserve">            {</w:t>
            </w:r>
          </w:p>
          <w:p w:rsidR="00C250AB" w:rsidRDefault="007E1B4E">
            <w:r>
              <w:t xml:space="preserve">                "sceneTypeId": 1,</w:t>
            </w:r>
          </w:p>
          <w:p w:rsidR="00C250AB" w:rsidRDefault="007E1B4E">
            <w:r>
              <w:t xml:space="preserve">                "priceId": 814,</w:t>
            </w:r>
          </w:p>
          <w:p w:rsidR="00C250AB" w:rsidRDefault="007E1B4E">
            <w:r>
              <w:t xml:space="preserve">                "price": 1600,</w:t>
            </w:r>
          </w:p>
          <w:p w:rsidR="00C250AB" w:rsidRDefault="007E1B4E">
            <w:r>
              <w:t xml:space="preserve">                "priceType": 2,</w:t>
            </w:r>
          </w:p>
          <w:p w:rsidR="00C250AB" w:rsidRDefault="007E1B4E">
            <w:r>
              <w:t xml:space="preserve">                "tspPlatformServiceFee": 1,</w:t>
            </w:r>
          </w:p>
          <w:p w:rsidR="00C250AB" w:rsidRDefault="007E1B4E">
            <w:r>
              <w:t xml:space="preserve">                "tspHallFee": 1,</w:t>
            </w:r>
          </w:p>
          <w:p w:rsidR="00C250AB" w:rsidRDefault="007E1B4E">
            <w:r>
              <w:t xml:space="preserve">                "appGlobalServiceFee": 1,</w:t>
            </w:r>
          </w:p>
          <w:p w:rsidR="00C250AB" w:rsidRDefault="007E1B4E">
            <w:r>
              <w:t xml:space="preserve">                "appSpecialServiceFee": 1,</w:t>
            </w:r>
          </w:p>
          <w:p w:rsidR="00C250AB" w:rsidRDefault="007E1B4E">
            <w:r>
              <w:t xml:space="preserve">                "activityId": 1</w:t>
            </w:r>
          </w:p>
          <w:p w:rsidR="00C250AB" w:rsidRDefault="007E1B4E">
            <w:r>
              <w:t xml:space="preserve">            },</w:t>
            </w:r>
          </w:p>
          <w:p w:rsidR="00C250AB" w:rsidRDefault="007E1B4E">
            <w:r>
              <w:t xml:space="preserve">            {</w:t>
            </w:r>
          </w:p>
          <w:p w:rsidR="00C250AB" w:rsidRDefault="007E1B4E">
            <w:r>
              <w:t xml:space="preserve">                "sceneTypeId": 1,</w:t>
            </w:r>
          </w:p>
          <w:p w:rsidR="00C250AB" w:rsidRDefault="007E1B4E">
            <w:r>
              <w:t xml:space="preserve">                "priceId": 1047,</w:t>
            </w:r>
          </w:p>
          <w:p w:rsidR="00C250AB" w:rsidRDefault="007E1B4E">
            <w:r>
              <w:t xml:space="preserve">                "price": 2000,</w:t>
            </w:r>
          </w:p>
          <w:p w:rsidR="00C250AB" w:rsidRDefault="007E1B4E">
            <w:r>
              <w:t xml:space="preserve">                "priceType": 1,</w:t>
            </w:r>
          </w:p>
          <w:p w:rsidR="00C250AB" w:rsidRDefault="007E1B4E">
            <w:r>
              <w:t xml:space="preserve">                "tspPlatformServiceFee": 2,</w:t>
            </w:r>
          </w:p>
          <w:p w:rsidR="00C250AB" w:rsidRDefault="007E1B4E">
            <w:r>
              <w:t xml:space="preserve">                "tspHallFee": 2,</w:t>
            </w:r>
          </w:p>
          <w:p w:rsidR="00C250AB" w:rsidRDefault="007E1B4E">
            <w:r>
              <w:t xml:space="preserve">                "appGlobalServiceFee": 2,</w:t>
            </w:r>
          </w:p>
          <w:p w:rsidR="00C250AB" w:rsidRDefault="007E1B4E">
            <w:r>
              <w:t xml:space="preserve">                "appSpecialServiceFee": 2</w:t>
            </w:r>
          </w:p>
          <w:p w:rsidR="00C250AB" w:rsidRDefault="007E1B4E">
            <w:r>
              <w:t xml:space="preserve">            },</w:t>
            </w:r>
          </w:p>
          <w:p w:rsidR="00C250AB" w:rsidRDefault="007E1B4E">
            <w:r>
              <w:t xml:space="preserve">            {</w:t>
            </w:r>
          </w:p>
          <w:p w:rsidR="00C250AB" w:rsidRDefault="007E1B4E">
            <w:r>
              <w:t xml:space="preserve">                "sceneTypeId": 2,</w:t>
            </w:r>
          </w:p>
          <w:p w:rsidR="00C250AB" w:rsidRDefault="007E1B4E">
            <w:r>
              <w:t xml:space="preserve">                "priceId": 1047,</w:t>
            </w:r>
          </w:p>
          <w:p w:rsidR="00C250AB" w:rsidRDefault="007E1B4E">
            <w:r>
              <w:t xml:space="preserve">                "price": 2000,</w:t>
            </w:r>
          </w:p>
          <w:p w:rsidR="00C250AB" w:rsidRDefault="007E1B4E">
            <w:r>
              <w:t xml:space="preserve">                "priceType": 1,</w:t>
            </w:r>
          </w:p>
          <w:p w:rsidR="00C250AB" w:rsidRDefault="007E1B4E">
            <w:r>
              <w:t xml:space="preserve">                "tspPlatformServiceFee": 2,</w:t>
            </w:r>
          </w:p>
          <w:p w:rsidR="00C250AB" w:rsidRDefault="007E1B4E">
            <w:r>
              <w:t xml:space="preserve">                "tspHallFee": 2,</w:t>
            </w:r>
          </w:p>
          <w:p w:rsidR="00C250AB" w:rsidRDefault="007E1B4E">
            <w:r>
              <w:t xml:space="preserve">                "appGlobalServiceFee": 2,</w:t>
            </w:r>
          </w:p>
          <w:p w:rsidR="00C250AB" w:rsidRDefault="007E1B4E">
            <w:r>
              <w:t xml:space="preserve">                "appSpecialServiceFee": 2</w:t>
            </w:r>
          </w:p>
          <w:p w:rsidR="00C250AB" w:rsidRDefault="007E1B4E">
            <w:r>
              <w:t xml:space="preserve">            },</w:t>
            </w:r>
          </w:p>
          <w:p w:rsidR="00C250AB" w:rsidRDefault="007E1B4E">
            <w:r>
              <w:t xml:space="preserve">            {</w:t>
            </w:r>
          </w:p>
          <w:p w:rsidR="00C250AB" w:rsidRDefault="007E1B4E">
            <w:r>
              <w:t xml:space="preserve">                "sceneTypeId": 3,</w:t>
            </w:r>
          </w:p>
          <w:p w:rsidR="00C250AB" w:rsidRDefault="007E1B4E">
            <w:r>
              <w:t xml:space="preserve">                "priceId": 814,</w:t>
            </w:r>
          </w:p>
          <w:p w:rsidR="00C250AB" w:rsidRDefault="007E1B4E">
            <w:r>
              <w:lastRenderedPageBreak/>
              <w:t xml:space="preserve">                "price": 1600,</w:t>
            </w:r>
          </w:p>
          <w:p w:rsidR="00C250AB" w:rsidRDefault="007E1B4E">
            <w:r>
              <w:t xml:space="preserve">                "priceType": 2,</w:t>
            </w:r>
          </w:p>
          <w:p w:rsidR="00C250AB" w:rsidRDefault="007E1B4E">
            <w:r>
              <w:t xml:space="preserve">                "tspPlatformServiceFee": 1,</w:t>
            </w:r>
          </w:p>
          <w:p w:rsidR="00C250AB" w:rsidRDefault="007E1B4E">
            <w:r>
              <w:t xml:space="preserve">                "tspHallFee": 1,</w:t>
            </w:r>
          </w:p>
          <w:p w:rsidR="00C250AB" w:rsidRDefault="007E1B4E">
            <w:r>
              <w:t xml:space="preserve">                "appGlobalServiceFee": 1,</w:t>
            </w:r>
          </w:p>
          <w:p w:rsidR="00C250AB" w:rsidRDefault="007E1B4E">
            <w:r>
              <w:t xml:space="preserve">                "appSpecialServiceFee": 1,</w:t>
            </w:r>
          </w:p>
          <w:p w:rsidR="00C250AB" w:rsidRDefault="007E1B4E">
            <w:r>
              <w:t xml:space="preserve">                "activityId": 1,</w:t>
            </w:r>
          </w:p>
          <w:p w:rsidR="00C250AB" w:rsidRDefault="007E1B4E">
            <w:r>
              <w:t xml:space="preserve">                "clubTypeId": 6</w:t>
            </w:r>
          </w:p>
          <w:p w:rsidR="00C250AB" w:rsidRDefault="007E1B4E">
            <w:r>
              <w:t xml:space="preserve">            },</w:t>
            </w:r>
          </w:p>
          <w:p w:rsidR="00C250AB" w:rsidRDefault="007E1B4E">
            <w:r>
              <w:t xml:space="preserve">            {</w:t>
            </w:r>
          </w:p>
          <w:p w:rsidR="00C250AB" w:rsidRDefault="007E1B4E">
            <w:r>
              <w:t xml:space="preserve">                "sceneTypeId": 3,</w:t>
            </w:r>
          </w:p>
          <w:p w:rsidR="00C250AB" w:rsidRDefault="007E1B4E">
            <w:r>
              <w:t xml:space="preserve">                "priceId": 822,</w:t>
            </w:r>
          </w:p>
          <w:p w:rsidR="00C250AB" w:rsidRDefault="007E1B4E">
            <w:r>
              <w:t xml:space="preserve">                "price": 6600,</w:t>
            </w:r>
          </w:p>
          <w:p w:rsidR="00C250AB" w:rsidRDefault="007E1B4E">
            <w:r>
              <w:t xml:space="preserve">                "priceType": 1,</w:t>
            </w:r>
          </w:p>
          <w:p w:rsidR="00C250AB" w:rsidRDefault="007E1B4E">
            <w:r>
              <w:t xml:space="preserve">                "tspPlatformServiceFee": 3,</w:t>
            </w:r>
          </w:p>
          <w:p w:rsidR="00C250AB" w:rsidRDefault="007E1B4E">
            <w:r>
              <w:t xml:space="preserve">                "tspHallFee": 3,</w:t>
            </w:r>
          </w:p>
          <w:p w:rsidR="00C250AB" w:rsidRDefault="007E1B4E">
            <w:r>
              <w:t xml:space="preserve">                "appGlobalServiceFee": 3,</w:t>
            </w:r>
          </w:p>
          <w:p w:rsidR="00C250AB" w:rsidRDefault="007E1B4E">
            <w:r>
              <w:t xml:space="preserve">                "appSpecialServiceFee": 3,</w:t>
            </w:r>
          </w:p>
          <w:p w:rsidR="00C250AB" w:rsidRDefault="007E1B4E">
            <w:r>
              <w:t xml:space="preserve">                "clubTypeId": 6</w:t>
            </w:r>
          </w:p>
          <w:p w:rsidR="00C250AB" w:rsidRDefault="007E1B4E">
            <w:r>
              <w:t xml:space="preserve">            }</w:t>
            </w:r>
          </w:p>
          <w:p w:rsidR="00C250AB" w:rsidRDefault="007E1B4E">
            <w:r>
              <w:t xml:space="preserve">        ],</w:t>
            </w:r>
          </w:p>
          <w:p w:rsidR="00C250AB" w:rsidRDefault="007E1B4E">
            <w:r>
              <w:t xml:space="preserve">        "tActivityVOs": [</w:t>
            </w:r>
          </w:p>
          <w:p w:rsidR="00C250AB" w:rsidRDefault="007E1B4E">
            <w:r>
              <w:t xml:space="preserve">            {</w:t>
            </w:r>
          </w:p>
          <w:p w:rsidR="00C250AB" w:rsidRDefault="007E1B4E">
            <w:r>
              <w:t xml:space="preserve">                "activityId": 1,</w:t>
            </w:r>
          </w:p>
          <w:p w:rsidR="00C250AB" w:rsidRDefault="007E1B4E">
            <w:r>
              <w:t xml:space="preserve">                "priceId": 814,</w:t>
            </w:r>
          </w:p>
          <w:p w:rsidR="00C250AB" w:rsidRDefault="007E1B4E">
            <w:r>
              <w:rPr>
                <w:rFonts w:hint="eastAsia"/>
              </w:rPr>
              <w:t xml:space="preserve">                "name": "9.9</w:t>
            </w:r>
            <w:r>
              <w:rPr>
                <w:rFonts w:hint="eastAsia"/>
              </w:rPr>
              <w:t>买票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          "buyNum": 2,</w:t>
            </w:r>
          </w:p>
          <w:p w:rsidR="00C250AB" w:rsidRDefault="007E1B4E">
            <w:r>
              <w:t xml:space="preserve">                "beginTime": 1499242741000,</w:t>
            </w:r>
          </w:p>
          <w:p w:rsidR="00C250AB" w:rsidRDefault="007E1B4E">
            <w:r>
              <w:t xml:space="preserve">                "endTime": 1501316344000,</w:t>
            </w:r>
          </w:p>
          <w:p w:rsidR="00C250AB" w:rsidRDefault="007E1B4E">
            <w:r>
              <w:t xml:space="preserve">                "deleted": false,</w:t>
            </w:r>
          </w:p>
          <w:p w:rsidR="00C250AB" w:rsidRDefault="007E1B4E">
            <w:r>
              <w:t xml:space="preserve">                "tspPlatformServiceFee": 1,</w:t>
            </w:r>
          </w:p>
          <w:p w:rsidR="00C250AB" w:rsidRDefault="007E1B4E">
            <w:r>
              <w:t xml:space="preserve">                "tspHallFee": 1,</w:t>
            </w:r>
          </w:p>
          <w:p w:rsidR="00C250AB" w:rsidRDefault="007E1B4E">
            <w:r>
              <w:t xml:space="preserve">                "appGlobalServiceFee": 1,</w:t>
            </w:r>
          </w:p>
          <w:p w:rsidR="00C250AB" w:rsidRDefault="007E1B4E">
            <w:r>
              <w:t xml:space="preserve">                "appSpecialServiceFee": 1,</w:t>
            </w:r>
          </w:p>
          <w:p w:rsidR="00C250AB" w:rsidRDefault="007E1B4E"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 xml:space="preserve">            }</w:t>
            </w:r>
          </w:p>
          <w:p w:rsidR="00C250AB" w:rsidRDefault="007E1B4E">
            <w:r>
              <w:t xml:space="preserve">        ]</w:t>
            </w:r>
          </w:p>
          <w:p w:rsidR="00C250AB" w:rsidRDefault="007E1B4E">
            <w:r>
              <w:t xml:space="preserve">  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color w:val="FF0000"/>
        </w:rPr>
      </w:pPr>
      <w:r>
        <w:rPr>
          <w:rFonts w:hint="eastAsia"/>
          <w:color w:val="FF0000"/>
        </w:rPr>
        <w:lastRenderedPageBreak/>
        <w:t>注意：在算价时，需要根据当前的用户身份，选取不同的</w:t>
      </w:r>
      <w:r>
        <w:rPr>
          <w:color w:val="FF0000"/>
        </w:rPr>
        <w:t>sceneTypeId</w:t>
      </w:r>
      <w:r>
        <w:rPr>
          <w:rFonts w:hint="eastAsia"/>
          <w:color w:val="FF0000"/>
        </w:rPr>
        <w:t>，每种身份存在多种价格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价格分两种类型，分别为普通价和促销价，在算价时，如果不选择任何优惠，选择当前身份对应的普通价中的最低价（票价</w:t>
      </w:r>
      <w:r>
        <w:rPr>
          <w:rFonts w:hint="eastAsia"/>
          <w:color w:val="FF0000"/>
        </w:rPr>
        <w:t>+TSP</w:t>
      </w:r>
      <w:r>
        <w:rPr>
          <w:rFonts w:hint="eastAsia"/>
          <w:color w:val="FF0000"/>
        </w:rPr>
        <w:t>平台服务费</w:t>
      </w:r>
      <w:r>
        <w:rPr>
          <w:rFonts w:hint="eastAsia"/>
          <w:color w:val="FF0000"/>
        </w:rPr>
        <w:t>+TSP</w:t>
      </w:r>
      <w:r>
        <w:rPr>
          <w:rFonts w:hint="eastAsia"/>
          <w:color w:val="FF0000"/>
        </w:rPr>
        <w:t>影厅服务费</w:t>
      </w:r>
      <w:r>
        <w:rPr>
          <w:rFonts w:hint="eastAsia"/>
          <w:color w:val="FF0000"/>
        </w:rPr>
        <w:t>+app</w:t>
      </w:r>
      <w:r>
        <w:rPr>
          <w:rFonts w:hint="eastAsia"/>
          <w:color w:val="FF0000"/>
        </w:rPr>
        <w:t>全局服务费</w:t>
      </w:r>
      <w:r>
        <w:rPr>
          <w:rFonts w:hint="eastAsia"/>
          <w:color w:val="FF0000"/>
        </w:rPr>
        <w:t>+app</w:t>
      </w:r>
      <w:r>
        <w:rPr>
          <w:rFonts w:hint="eastAsia"/>
          <w:color w:val="FF0000"/>
        </w:rPr>
        <w:t>特殊服务费）。</w:t>
      </w:r>
    </w:p>
    <w:p w:rsidR="00C250AB" w:rsidRDefault="00C250A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437"/>
        <w:gridCol w:w="425"/>
        <w:gridCol w:w="3123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没有权限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未找到主订单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未找到子订单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未找到卖品详情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3030007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获取卖品价格出错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3010006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未找到影票详情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3020022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查询价格快照失败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3020023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没有找到价格绑定信息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49" w:name="_Toc484785988"/>
      <w:r>
        <w:rPr>
          <w:rFonts w:hint="eastAsia"/>
        </w:rPr>
        <w:t>创建影票订单</w:t>
      </w:r>
      <w:bookmarkEnd w:id="49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992"/>
        <w:gridCol w:w="709"/>
        <w:gridCol w:w="5069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/ticket/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/ticket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session_id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id)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seats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，多个以英文</w:t>
            </w:r>
            <w:r>
              <w:rPr>
                <w:rFonts w:hint="eastAsia"/>
              </w:rPr>
              <w:t xml:space="preserve"> ,</w:t>
            </w:r>
            <w:r>
              <w:t xml:space="preserve"> </w:t>
            </w:r>
            <w:r>
              <w:rPr>
                <w:rFonts w:hint="eastAsia"/>
              </w:rPr>
              <w:t>隔开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影片海报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auto_cancel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是否自动取消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t>master</w:t>
            </w:r>
          </w:p>
        </w:tc>
        <w:tc>
          <w:tcPr>
            <w:tcW w:w="992" w:type="dxa"/>
            <w:vAlign w:val="center"/>
          </w:tcPr>
          <w:p w:rsidR="00C250AB" w:rsidRDefault="00C250AB"/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主订单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主订单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orderNo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主订单号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platformId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orderTypeId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订单类型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sub</w:t>
            </w:r>
          </w:p>
        </w:tc>
        <w:tc>
          <w:tcPr>
            <w:tcW w:w="992" w:type="dxa"/>
            <w:vAlign w:val="center"/>
          </w:tcPr>
          <w:p w:rsidR="00C250AB" w:rsidRDefault="00C250AB"/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子订单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orderSubNo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子订单号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tspOrderId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tsp</w:t>
            </w:r>
            <w:r>
              <w:rPr>
                <w:rFonts w:hint="eastAsia"/>
              </w:rPr>
              <w:t>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goodsAmount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商品数量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goodsName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商品名称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goodsDesc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商品描述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sessionShowTime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放映时间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ind w:firstLineChars="100" w:firstLine="210"/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影片海报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ticket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数组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影票数组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影票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filmId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filmName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影片名称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sessionId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seatCode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phyRowId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物理行号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phyColId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物理列号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t>price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数组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价格快照数组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价格快照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tspPriceId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tsp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settlementPrice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4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type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价格类型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rPr>
          <w:trHeight w:val="858"/>
        </w:trPr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锁座成功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"ticket": [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"id": 3055938536124417,</w:t>
            </w:r>
          </w:p>
          <w:p w:rsidR="00C250AB" w:rsidRDefault="007E1B4E">
            <w:r>
              <w:t xml:space="preserve">        "orderSubId": 3055938535958529,</w:t>
            </w:r>
          </w:p>
          <w:p w:rsidR="00C250AB" w:rsidRDefault="007E1B4E">
            <w:r>
              <w:t xml:space="preserve">        "filmId": 3054539981355009,</w:t>
            </w:r>
          </w:p>
          <w:p w:rsidR="00C250AB" w:rsidRDefault="007E1B4E">
            <w:r>
              <w:rPr>
                <w:rFonts w:hint="eastAsia"/>
              </w:rPr>
              <w:t xml:space="preserve">        "filmName": "</w:t>
            </w:r>
            <w:r>
              <w:rPr>
                <w:rFonts w:hint="eastAsia"/>
              </w:rPr>
              <w:t>斐济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°的爱情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  "sessionId": 3055223318796929,</w:t>
            </w:r>
          </w:p>
          <w:p w:rsidR="00C250AB" w:rsidRDefault="007E1B4E">
            <w:r>
              <w:t xml:space="preserve">        "seatCode": "78654908#01#05",</w:t>
            </w:r>
          </w:p>
          <w:p w:rsidR="00C250AB" w:rsidRDefault="007E1B4E">
            <w:r>
              <w:t xml:space="preserve">        "phyRowId": "11",</w:t>
            </w:r>
          </w:p>
          <w:p w:rsidR="00C250AB" w:rsidRDefault="007E1B4E">
            <w:r>
              <w:t xml:space="preserve">        "phyColId": "5",</w:t>
            </w:r>
          </w:p>
          <w:p w:rsidR="00C250AB" w:rsidRDefault="007E1B4E">
            <w:r>
              <w:t xml:space="preserve">        "createTime": 1492157488342,</w:t>
            </w:r>
          </w:p>
          <w:p w:rsidR="00C250AB" w:rsidRDefault="007E1B4E">
            <w:r>
              <w:t xml:space="preserve">        "updateTime": 1492157505669,</w:t>
            </w:r>
          </w:p>
          <w:p w:rsidR="00C250AB" w:rsidRDefault="007E1B4E">
            <w:r>
              <w:t xml:space="preserve">        "status": 45</w:t>
            </w:r>
          </w:p>
          <w:p w:rsidR="00C250AB" w:rsidRDefault="007E1B4E">
            <w:r>
              <w:t xml:space="preserve">      }</w:t>
            </w:r>
          </w:p>
          <w:p w:rsidR="00C250AB" w:rsidRDefault="007E1B4E">
            <w:r>
              <w:t xml:space="preserve">    ],</w:t>
            </w:r>
          </w:p>
          <w:p w:rsidR="00C250AB" w:rsidRDefault="007E1B4E">
            <w:r>
              <w:t xml:space="preserve">    "price": [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"id": 3055938565541889,</w:t>
            </w:r>
          </w:p>
          <w:p w:rsidR="00C250AB" w:rsidRDefault="007E1B4E">
            <w:r>
              <w:t xml:space="preserve">        "orderTicketId": 3055938536124417,</w:t>
            </w:r>
          </w:p>
          <w:p w:rsidR="00C250AB" w:rsidRDefault="007E1B4E">
            <w:r>
              <w:t xml:space="preserve">        "tspPriceId": 134,</w:t>
            </w:r>
          </w:p>
          <w:p w:rsidR="00C250AB" w:rsidRDefault="007E1B4E">
            <w:r>
              <w:t xml:space="preserve">        "settlementPrice": 3000,</w:t>
            </w:r>
          </w:p>
          <w:p w:rsidR="00C250AB" w:rsidRDefault="007E1B4E">
            <w:r>
              <w:t xml:space="preserve">        "type": 1</w:t>
            </w:r>
          </w:p>
          <w:p w:rsidR="00C250AB" w:rsidRDefault="007E1B4E">
            <w:r>
              <w:lastRenderedPageBreak/>
              <w:t xml:space="preserve">      },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"id": 3055938565541890,</w:t>
            </w:r>
          </w:p>
          <w:p w:rsidR="00C250AB" w:rsidRDefault="007E1B4E">
            <w:r>
              <w:t xml:space="preserve">        "orderTicketId": 3055938536124417,</w:t>
            </w:r>
          </w:p>
          <w:p w:rsidR="00C250AB" w:rsidRDefault="007E1B4E">
            <w:r>
              <w:t xml:space="preserve">        "tspPriceId": 135,</w:t>
            </w:r>
          </w:p>
          <w:p w:rsidR="00C250AB" w:rsidRDefault="007E1B4E">
            <w:r>
              <w:t xml:space="preserve">        "settlementPrice": 3000,</w:t>
            </w:r>
          </w:p>
          <w:p w:rsidR="00C250AB" w:rsidRDefault="007E1B4E">
            <w:r>
              <w:t xml:space="preserve">        "type": 1</w:t>
            </w:r>
          </w:p>
          <w:p w:rsidR="00C250AB" w:rsidRDefault="007E1B4E">
            <w:r>
              <w:t xml:space="preserve">      },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"id": 3055938565541891,</w:t>
            </w:r>
          </w:p>
          <w:p w:rsidR="00C250AB" w:rsidRDefault="007E1B4E">
            <w:r>
              <w:t xml:space="preserve">        "orderTicketId": 3055938536124417,</w:t>
            </w:r>
          </w:p>
          <w:p w:rsidR="00C250AB" w:rsidRDefault="007E1B4E">
            <w:r>
              <w:t xml:space="preserve">        "tspPriceId": 138,</w:t>
            </w:r>
          </w:p>
          <w:p w:rsidR="00C250AB" w:rsidRDefault="007E1B4E">
            <w:r>
              <w:t xml:space="preserve">        "settlementPrice": 2010,</w:t>
            </w:r>
          </w:p>
          <w:p w:rsidR="00C250AB" w:rsidRDefault="007E1B4E">
            <w:r>
              <w:t xml:space="preserve">        "type": 2</w:t>
            </w:r>
          </w:p>
          <w:p w:rsidR="00C250AB" w:rsidRDefault="007E1B4E">
            <w:r>
              <w:t xml:space="preserve">      },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"id": 3055938565541892,</w:t>
            </w:r>
          </w:p>
          <w:p w:rsidR="00C250AB" w:rsidRDefault="007E1B4E">
            <w:r>
              <w:t xml:space="preserve">        "orderTicketId": 3055938536124417,</w:t>
            </w:r>
          </w:p>
          <w:p w:rsidR="00C250AB" w:rsidRDefault="007E1B4E">
            <w:r>
              <w:t xml:space="preserve">        "tspPriceId": 139,</w:t>
            </w:r>
          </w:p>
          <w:p w:rsidR="00C250AB" w:rsidRDefault="007E1B4E">
            <w:r>
              <w:t xml:space="preserve">        "settlementPrice": 3000,</w:t>
            </w:r>
          </w:p>
          <w:p w:rsidR="00C250AB" w:rsidRDefault="007E1B4E">
            <w:r>
              <w:t xml:space="preserve">        "type": 1</w:t>
            </w:r>
          </w:p>
          <w:p w:rsidR="00C250AB" w:rsidRDefault="007E1B4E">
            <w:r>
              <w:t xml:space="preserve">      },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"id": 3055938565541893,</w:t>
            </w:r>
          </w:p>
          <w:p w:rsidR="00C250AB" w:rsidRDefault="007E1B4E">
            <w:r>
              <w:t xml:space="preserve">        "orderTicketId": 3055938536124417,</w:t>
            </w:r>
          </w:p>
          <w:p w:rsidR="00C250AB" w:rsidRDefault="007E1B4E">
            <w:r>
              <w:t xml:space="preserve">        "tspPriceId": 120,</w:t>
            </w:r>
          </w:p>
          <w:p w:rsidR="00C250AB" w:rsidRDefault="007E1B4E">
            <w:r>
              <w:t xml:space="preserve">        "settlementPrice": 8888,</w:t>
            </w:r>
          </w:p>
          <w:p w:rsidR="00C250AB" w:rsidRDefault="007E1B4E">
            <w:r>
              <w:t xml:space="preserve">        "type": 1</w:t>
            </w:r>
          </w:p>
          <w:p w:rsidR="00C250AB" w:rsidRDefault="007E1B4E">
            <w:r>
              <w:t xml:space="preserve">      }</w:t>
            </w:r>
          </w:p>
          <w:p w:rsidR="00C250AB" w:rsidRDefault="007E1B4E">
            <w:r>
              <w:t xml:space="preserve">    ],</w:t>
            </w:r>
          </w:p>
          <w:p w:rsidR="00C250AB" w:rsidRDefault="007E1B4E">
            <w:r>
              <w:t xml:space="preserve">    "sub": {</w:t>
            </w:r>
          </w:p>
          <w:p w:rsidR="00C250AB" w:rsidRDefault="007E1B4E">
            <w:r>
              <w:t xml:space="preserve">      "id": 3055938535958529,</w:t>
            </w:r>
          </w:p>
          <w:p w:rsidR="00C250AB" w:rsidRDefault="007E1B4E">
            <w:r>
              <w:t xml:space="preserve">      "orderMasterId": 3055938535376897,</w:t>
            </w:r>
          </w:p>
          <w:p w:rsidR="00C250AB" w:rsidRDefault="007E1B4E">
            <w:r>
              <w:t xml:space="preserve">      "orderSubNo": "S201704141611285849331",</w:t>
            </w:r>
          </w:p>
          <w:p w:rsidR="00C250AB" w:rsidRDefault="007E1B4E">
            <w:r>
              <w:t xml:space="preserve">      "orderTypeId": 1,</w:t>
            </w:r>
          </w:p>
          <w:p w:rsidR="00C250AB" w:rsidRDefault="007E1B4E">
            <w:r>
              <w:t xml:space="preserve">      "tspOrderId": "20170414161131852796447454658560",</w:t>
            </w:r>
          </w:p>
          <w:p w:rsidR="00C250AB" w:rsidRDefault="007E1B4E">
            <w:r>
              <w:t xml:space="preserve">      "goodsAmount": 1,</w:t>
            </w:r>
          </w:p>
          <w:p w:rsidR="00C250AB" w:rsidRDefault="007E1B4E">
            <w:r>
              <w:rPr>
                <w:rFonts w:hint="eastAsia"/>
              </w:rPr>
              <w:t xml:space="preserve">      "goodsName": "</w:t>
            </w:r>
            <w:r>
              <w:rPr>
                <w:rFonts w:hint="eastAsia"/>
              </w:rPr>
              <w:t>斐济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°的爱情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中国城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rPr>
                <w:rFonts w:hint="eastAsia"/>
              </w:rPr>
              <w:t xml:space="preserve">      "goodsDesc": "3</w:t>
            </w:r>
            <w:r>
              <w:rPr>
                <w:rFonts w:hint="eastAsia"/>
              </w:rPr>
              <w:t>号厅</w:t>
            </w:r>
            <w:r>
              <w:rPr>
                <w:rFonts w:hint="eastAsia"/>
              </w:rPr>
              <w:t>-2017-04-16 08:25:00",</w:t>
            </w:r>
          </w:p>
          <w:p w:rsidR="00C250AB" w:rsidRDefault="007E1B4E">
            <w:r>
              <w:t xml:space="preserve">      "sessionShowTime": 1492302300000,</w:t>
            </w:r>
          </w:p>
          <w:p w:rsidR="00C250AB" w:rsidRDefault="007E1B4E">
            <w:r>
              <w:t xml:space="preserve">      "createTime": 1492157488261,</w:t>
            </w:r>
          </w:p>
          <w:p w:rsidR="00C250AB" w:rsidRDefault="007E1B4E">
            <w:r>
              <w:t xml:space="preserve">      "updateTime": 1492157508074,</w:t>
            </w:r>
          </w:p>
          <w:p w:rsidR="00C250AB" w:rsidRDefault="007E1B4E">
            <w:r>
              <w:t xml:space="preserve">      "status": 26,</w:t>
            </w:r>
          </w:p>
          <w:p w:rsidR="00C250AB" w:rsidRDefault="007E1B4E">
            <w:r>
              <w:t xml:space="preserve">      "deleted": false</w:t>
            </w:r>
          </w:p>
          <w:p w:rsidR="00C250AB" w:rsidRDefault="007E1B4E">
            <w:r>
              <w:lastRenderedPageBreak/>
              <w:t xml:space="preserve">    },</w:t>
            </w:r>
          </w:p>
          <w:p w:rsidR="00C250AB" w:rsidRDefault="007E1B4E">
            <w:r>
              <w:t xml:space="preserve">    "master": {</w:t>
            </w:r>
          </w:p>
          <w:p w:rsidR="00C250AB" w:rsidRDefault="007E1B4E">
            <w:r>
              <w:t xml:space="preserve">      "id": 3055938535376897,</w:t>
            </w:r>
          </w:p>
          <w:p w:rsidR="00C250AB" w:rsidRDefault="007E1B4E">
            <w:r>
              <w:t xml:space="preserve">      "orderNo": "M201704141611276087038",</w:t>
            </w:r>
          </w:p>
          <w:p w:rsidR="00C250AB" w:rsidRDefault="007E1B4E">
            <w:r>
              <w:t xml:space="preserve">      "platformId": 2,</w:t>
            </w:r>
          </w:p>
          <w:p w:rsidR="00C250AB" w:rsidRDefault="007E1B4E">
            <w:r>
              <w:t xml:space="preserve">      "userId": 1234567890,</w:t>
            </w:r>
          </w:p>
          <w:p w:rsidR="00C250AB" w:rsidRDefault="007E1B4E">
            <w:r>
              <w:t xml:space="preserve">      "orderTypeId": 1,</w:t>
            </w:r>
          </w:p>
          <w:p w:rsidR="00C250AB" w:rsidRDefault="007E1B4E">
            <w:r>
              <w:t xml:space="preserve">      "mobile": "4480082537",</w:t>
            </w:r>
          </w:p>
          <w:p w:rsidR="00C250AB" w:rsidRDefault="007E1B4E">
            <w:r>
              <w:t xml:space="preserve">      "createTime": 1492157487971,</w:t>
            </w:r>
          </w:p>
          <w:p w:rsidR="00C250AB" w:rsidRDefault="007E1B4E">
            <w:r>
              <w:t xml:space="preserve">      "updateTime": 1492157508074,</w:t>
            </w:r>
          </w:p>
          <w:p w:rsidR="00C250AB" w:rsidRDefault="007E1B4E">
            <w:r>
              <w:t xml:space="preserve">      "status": 2,</w:t>
            </w:r>
          </w:p>
          <w:p w:rsidR="00C250AB" w:rsidRDefault="007E1B4E">
            <w:r>
              <w:t xml:space="preserve">      "deleted": false</w:t>
            </w:r>
          </w:p>
          <w:p w:rsidR="00C250AB" w:rsidRDefault="007E1B4E">
            <w:r>
              <w:t xml:space="preserve">    }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0" w:name="_Toc472510960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437"/>
        <w:gridCol w:w="425"/>
        <w:gridCol w:w="3123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没有权限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用户未绑定手机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未找到主订单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订单状态异常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未找到子订单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3010009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订单不可取消，已成功买座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</w:t>
            </w:r>
            <w:r>
              <w:rPr>
                <w:rFonts w:asciiTheme="minorEastAsia" w:hAnsiTheme="minorEastAsia"/>
              </w:rPr>
              <w:t>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登陆用户与订单用户不一致</w:t>
            </w: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DUBBO接口异常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存在未支付订单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3020019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场次不存在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创建主订单失败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创建子订单失败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创建影票详情失败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请求超时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众蓝接口访问超时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3010016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更新订单状态失败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更新主订单失败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3020021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创建价格快照失败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51" w:name="_Toc484785989"/>
      <w:r>
        <w:rPr>
          <w:rFonts w:hint="eastAsia"/>
        </w:rPr>
        <w:lastRenderedPageBreak/>
        <w:t>创建小卖订单</w:t>
      </w:r>
      <w:bookmarkEnd w:id="50"/>
      <w:r>
        <w:rPr>
          <w:rFonts w:hint="eastAsia"/>
        </w:rPr>
        <w:t>(</w:t>
      </w:r>
      <w:r>
        <w:rPr>
          <w:rFonts w:hint="eastAsia"/>
        </w:rPr>
        <w:t>确认订单</w:t>
      </w:r>
      <w:r>
        <w:rPr>
          <w:rFonts w:hint="eastAsia"/>
        </w:rPr>
        <w:t>)</w:t>
      </w:r>
      <w:bookmarkEnd w:id="51"/>
    </w:p>
    <w:tbl>
      <w:tblPr>
        <w:tblStyle w:val="af"/>
        <w:tblW w:w="10944" w:type="dxa"/>
        <w:tblLayout w:type="fixed"/>
        <w:tblLook w:val="04A0" w:firstRow="1" w:lastRow="0" w:firstColumn="1" w:lastColumn="0" w:noHBand="0" w:noVBand="1"/>
      </w:tblPr>
      <w:tblGrid>
        <w:gridCol w:w="1129"/>
        <w:gridCol w:w="1877"/>
        <w:gridCol w:w="1559"/>
        <w:gridCol w:w="709"/>
        <w:gridCol w:w="5639"/>
        <w:gridCol w:w="31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9815" w:type="dxa"/>
            <w:gridSpan w:val="5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</w:t>
            </w:r>
            <w:r>
              <w:rPr>
                <w:rFonts w:hint="eastAsia"/>
              </w:rPr>
              <w:t>goods</w:t>
            </w:r>
            <w:r>
              <w:t>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9815" w:type="dxa"/>
            <w:gridSpan w:val="5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9815" w:type="dxa"/>
            <w:gridSpan w:val="5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</w:t>
            </w:r>
            <w:r>
              <w:rPr>
                <w:rFonts w:hint="eastAsia"/>
              </w:rPr>
              <w:t>goods</w:t>
            </w:r>
          </w:p>
        </w:tc>
      </w:tr>
      <w:tr w:rsidR="00C250AB">
        <w:trPr>
          <w:gridAfter w:val="1"/>
          <w:wAfter w:w="31" w:type="dxa"/>
        </w:trPr>
        <w:tc>
          <w:tcPr>
            <w:tcW w:w="1129" w:type="dxa"/>
            <w:vMerge w:val="restart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7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master_no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Long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N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主订单号，</w:t>
            </w:r>
            <w:r>
              <w:t>ticket_only</w:t>
            </w:r>
            <w:r>
              <w:rPr>
                <w:rFonts w:hint="eastAsia"/>
              </w:rPr>
              <w:t>=true</w:t>
            </w:r>
            <w:r>
              <w:rPr>
                <w:rFonts w:hint="eastAsia"/>
              </w:rPr>
              <w:t>时，必输。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goods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卖品信息，</w:t>
            </w:r>
            <w:r>
              <w:t>ticket_only</w:t>
            </w:r>
            <w:r>
              <w:rPr>
                <w:rFonts w:hint="eastAsia"/>
              </w:rPr>
              <w:t>=false</w:t>
            </w:r>
            <w:r>
              <w:rPr>
                <w:rFonts w:hint="eastAsia"/>
              </w:rPr>
              <w:t>时，必输。</w:t>
            </w:r>
            <w:r>
              <w:t>[{goodsCode:"codeA1",goodsAmount:1}]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discounts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优惠内容</w:t>
            </w:r>
          </w:p>
          <w:p w:rsidR="00C250AB" w:rsidRDefault="007E1B4E">
            <w:pPr>
              <w:jc w:val="left"/>
            </w:pPr>
            <w:r>
              <w:t>{CARD:[], VOUCHER:[], ACTIVITY:[]}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price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前台算价后需要支付的金额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ticket_only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Boolean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是否只购买影票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收货手机号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87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主订单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orderNo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主订单号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paymentPrice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需要支付价格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orderSubVOs</w:t>
            </w:r>
          </w:p>
        </w:tc>
        <w:tc>
          <w:tcPr>
            <w:tcW w:w="1559" w:type="dxa"/>
            <w:vAlign w:val="center"/>
          </w:tcPr>
          <w:p w:rsidR="00C250AB" w:rsidRDefault="00C250AB"/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子订单数组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orderTypeId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子订单类型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子订单价格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imgurl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卖品海报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orderDetailVOs</w:t>
            </w:r>
          </w:p>
        </w:tc>
        <w:tc>
          <w:tcPr>
            <w:tcW w:w="1559" w:type="dxa"/>
            <w:vAlign w:val="center"/>
          </w:tcPr>
          <w:p w:rsidR="00C250AB" w:rsidRDefault="00C250AB"/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订单明细数组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  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明细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  priceId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  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rPr>
          <w:trHeight w:val="858"/>
        </w:trPr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确认订单成功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"id": 3055933597468673,</w:t>
            </w:r>
          </w:p>
          <w:p w:rsidR="00C250AB" w:rsidRDefault="007E1B4E">
            <w:r>
              <w:t xml:space="preserve">    "orderNo": "M201704141531169836612",</w:t>
            </w:r>
          </w:p>
          <w:p w:rsidR="00C250AB" w:rsidRDefault="007E1B4E">
            <w:r>
              <w:t xml:space="preserve">    "price": 200,</w:t>
            </w:r>
          </w:p>
          <w:p w:rsidR="00C250AB" w:rsidRDefault="007E1B4E">
            <w:r>
              <w:t xml:space="preserve">    "paymentPrice": 200,</w:t>
            </w:r>
          </w:p>
          <w:p w:rsidR="00C250AB" w:rsidRDefault="007E1B4E">
            <w:r>
              <w:t xml:space="preserve">    "orderSubVOs": [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"id": 3055933597671425,</w:t>
            </w:r>
          </w:p>
          <w:p w:rsidR="00C250AB" w:rsidRDefault="007E1B4E">
            <w:r>
              <w:lastRenderedPageBreak/>
              <w:t xml:space="preserve">        "orderTypeId": 2,</w:t>
            </w:r>
          </w:p>
          <w:p w:rsidR="00C250AB" w:rsidRDefault="007E1B4E">
            <w:r>
              <w:t xml:space="preserve">        "price": 200,</w:t>
            </w:r>
          </w:p>
          <w:p w:rsidR="00C250AB" w:rsidRDefault="007E1B4E">
            <w:r>
              <w:t xml:space="preserve">        "orderDetailVOs": [</w:t>
            </w:r>
          </w:p>
          <w:p w:rsidR="00C250AB" w:rsidRDefault="007E1B4E">
            <w:r>
              <w:t xml:space="preserve">          {</w:t>
            </w:r>
          </w:p>
          <w:p w:rsidR="00C250AB" w:rsidRDefault="007E1B4E">
            <w:r>
              <w:t xml:space="preserve">            "id": 3055933597825025,</w:t>
            </w:r>
          </w:p>
          <w:p w:rsidR="00C250AB" w:rsidRDefault="007E1B4E">
            <w:r>
              <w:t xml:space="preserve">            "priceId": 1,</w:t>
            </w:r>
          </w:p>
          <w:p w:rsidR="00C250AB" w:rsidRDefault="007E1B4E">
            <w:r>
              <w:t xml:space="preserve">            "price": 200</w:t>
            </w:r>
          </w:p>
          <w:p w:rsidR="00C250AB" w:rsidRDefault="007E1B4E">
            <w:r>
              <w:t xml:space="preserve">          }</w:t>
            </w:r>
          </w:p>
          <w:p w:rsidR="00C250AB" w:rsidRDefault="007E1B4E">
            <w:r>
              <w:t xml:space="preserve">        ]</w:t>
            </w:r>
          </w:p>
          <w:p w:rsidR="00C250AB" w:rsidRDefault="007E1B4E">
            <w:r>
              <w:t xml:space="preserve">      }</w:t>
            </w:r>
          </w:p>
          <w:p w:rsidR="00C250AB" w:rsidRDefault="007E1B4E">
            <w:r>
              <w:t xml:space="preserve">    ]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2" w:name="_Toc472510964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437"/>
        <w:gridCol w:w="425"/>
        <w:gridCol w:w="3123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没有权限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用户未绑定手机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未找到主订单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订单状态异常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未找到子订单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3010009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订单不可取消，已成功买座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</w:t>
            </w:r>
            <w:r>
              <w:rPr>
                <w:rFonts w:asciiTheme="minorEastAsia" w:hAnsiTheme="minorEastAsia"/>
              </w:rPr>
              <w:t>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登陆用户与订单用户不一致</w:t>
            </w: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DUBBO接口异常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存在未支付订单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3020019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场次不存在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创建主订单失败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创建子订单失败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3010007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创建卖品详情失败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请求超时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众蓝接口访问超时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3010016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更新订单状态失败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更新主订单失败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3020021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创建价格快照失败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3010015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更新主订单类型失败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3010017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当前主订单不允许确认订单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3050005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优惠方式校验失败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3050006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活动、卡、券只能选一个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3050007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只能选择一张卡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3040002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卡不可用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3040001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券不可用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3050008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只能选择一个活动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未找到卖品详情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3030007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获取卖品价格出错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3010006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未找到影票详情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3020022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查询价格快照失败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3020023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没有找到价格绑定信息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得到价格列表失败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得到的价格列表缺少数据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3010018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前后台价格不一致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53" w:name="_Toc484785990"/>
      <w:r>
        <w:rPr>
          <w:rFonts w:hint="eastAsia"/>
        </w:rPr>
        <w:t>取消订单</w:t>
      </w:r>
      <w:bookmarkEnd w:id="53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5352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/cancel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/cancel?o=2017011811122934051677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master_no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主订单号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C250AB">
            <w:pPr>
              <w:jc w:val="left"/>
            </w:pPr>
          </w:p>
        </w:tc>
        <w:tc>
          <w:tcPr>
            <w:tcW w:w="992" w:type="dxa"/>
            <w:vAlign w:val="center"/>
          </w:tcPr>
          <w:p w:rsidR="00C250AB" w:rsidRDefault="00C250AB"/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352" w:type="dxa"/>
            <w:vAlign w:val="center"/>
          </w:tcPr>
          <w:p w:rsidR="00C250AB" w:rsidRDefault="00C250AB"/>
        </w:tc>
      </w:tr>
    </w:tbl>
    <w:p w:rsidR="00C250AB" w:rsidRDefault="00C250AB"/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437"/>
        <w:gridCol w:w="425"/>
        <w:gridCol w:w="3123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没有权限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用户未绑定手机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未找到主订单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订单状态异常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未找到子订单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3010009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订单不可取消，已成功买座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DUBBO接口异常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</w:t>
            </w:r>
            <w:r>
              <w:rPr>
                <w:rFonts w:asciiTheme="minorEastAsia" w:hAnsiTheme="minorEastAsia"/>
              </w:rPr>
              <w:t>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登陆用户与订单用户不一致</w:t>
            </w: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54" w:name="_Toc484785991"/>
      <w:r>
        <w:rPr>
          <w:rFonts w:hint="eastAsia"/>
        </w:rPr>
        <w:t>确认支付</w:t>
      </w:r>
      <w:bookmarkEnd w:id="54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5352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/pay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/pay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master_no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主订单号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type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APP, 9</w:t>
            </w:r>
            <w:r>
              <w:rPr>
                <w:rFonts w:hint="eastAsia"/>
              </w:rPr>
              <w:t>余额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price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支付金额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openid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微信公众号支付所需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payCardNo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储值卡支付时传入储值卡号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当第三方支付时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返回第三方支付表单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第三方支付样例：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c>
          <w:tcPr>
            <w:tcW w:w="9742" w:type="dxa"/>
          </w:tcPr>
          <w:p w:rsidR="00C250AB" w:rsidRDefault="00C250AB"/>
          <w:p w:rsidR="00C250AB" w:rsidRDefault="00C250AB"/>
        </w:tc>
      </w:tr>
    </w:tbl>
    <w:p w:rsidR="00C250AB" w:rsidRDefault="00C250AB"/>
    <w:p w:rsidR="00C250AB" w:rsidRDefault="007E1B4E">
      <w:r>
        <w:rPr>
          <w:rFonts w:hint="eastAsia"/>
        </w:rPr>
        <w:t>内部支付返回样例：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 3060011 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内部支付成功，提交买座成功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5" w:name="_Toc472510972"/>
      <w:bookmarkStart w:id="56" w:name="_Toc472510988"/>
      <w:bookmarkStart w:id="57" w:name="_Toc472510968"/>
      <w:bookmarkEnd w:id="5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437"/>
        <w:gridCol w:w="425"/>
        <w:gridCol w:w="3123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3060011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内部支付成功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3060001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等待第三方支付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3030004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买小卖成功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没有权限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用户未绑定手机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未找到主订单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订单状态异常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历史订单自动取消报错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</w:t>
            </w:r>
            <w:r>
              <w:rPr>
                <w:rFonts w:asciiTheme="minorEastAsia" w:hAnsiTheme="minorEastAsia"/>
              </w:rPr>
              <w:t>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3010025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登陆用户与订单用户不一致</w:t>
            </w: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3010018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前后台价格不一致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4010007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订单已支付，不可重复支付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4010005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未找到待支付的钱包支付信息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众蓝接口异常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未找到子订单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未找到卖品详情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3030005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小卖数量与子订单不符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3010006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未找到影票详情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2"/>
      </w:pPr>
      <w:bookmarkStart w:id="58" w:name="_Toc484785992"/>
      <w:r>
        <w:rPr>
          <w:rFonts w:hint="eastAsia"/>
        </w:rPr>
        <w:t>退单</w:t>
      </w:r>
      <w:bookmarkEnd w:id="55"/>
      <w:bookmarkEnd w:id="58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5352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/returnorder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/returnorder?on=2017011811122934051677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on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message</w:t>
            </w:r>
          </w:p>
        </w:tc>
      </w:tr>
    </w:tbl>
    <w:p w:rsidR="00C250AB" w:rsidRDefault="00C250AB"/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30"/>
        <w:gridCol w:w="850"/>
        <w:gridCol w:w="3402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3070001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退单请求提交成功，正在处理中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禁止用户再次退单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3070024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不能重复退影票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不让用户退单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3070026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票子订单已放映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不让用户退单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3040028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卖品子订单不能重复退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不让用户退单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3040029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卖品子订单已取货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不让用户退单</w:t>
            </w:r>
          </w:p>
        </w:tc>
      </w:tr>
    </w:tbl>
    <w:p w:rsidR="00C250AB" w:rsidRDefault="00C250AB"/>
    <w:p w:rsidR="00C250AB" w:rsidRDefault="00C250AB"/>
    <w:p w:rsidR="00C250AB" w:rsidRDefault="007E1B4E">
      <w:r>
        <w:rPr>
          <w:rFonts w:hint="eastAsia"/>
        </w:rPr>
        <w:t>退单返回样例：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"3040001",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退单请求提交成功，正在处理中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>}</w:t>
            </w:r>
          </w:p>
        </w:tc>
      </w:tr>
    </w:tbl>
    <w:p w:rsidR="00C250AB" w:rsidRDefault="00C250AB"/>
    <w:p w:rsidR="00C250AB" w:rsidRDefault="007E1B4E">
      <w:pPr>
        <w:pStyle w:val="2"/>
      </w:pPr>
      <w:bookmarkStart w:id="59" w:name="_Toc484785993"/>
      <w:r>
        <w:rPr>
          <w:rFonts w:hint="eastAsia"/>
        </w:rPr>
        <w:t>获取短信验证码</w:t>
      </w:r>
      <w:bookmarkEnd w:id="56"/>
      <w:r>
        <w:rPr>
          <w:rFonts w:hint="eastAsia"/>
        </w:rPr>
        <w:t>(</w:t>
      </w:r>
      <w:r>
        <w:rPr>
          <w:rFonts w:hint="eastAsia"/>
        </w:rPr>
        <w:t>停用</w:t>
      </w:r>
      <w:r>
        <w:rPr>
          <w:rFonts w:hint="eastAsia"/>
        </w:rPr>
        <w:t>)</w:t>
      </w:r>
      <w:bookmarkEnd w:id="59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5352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/order/</w:t>
            </w:r>
            <w:r>
              <w:t>returnverificationcode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t>order/printticketcallback/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B8CCE4" w:themeFill="accent1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shd w:val="clear" w:color="auto" w:fill="B8CCE4" w:themeFill="accent1" w:themeFillTint="66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B8CCE4" w:themeFill="accent1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shd w:val="clear" w:color="auto" w:fill="B8CCE4" w:themeFill="accent1" w:themeFillTint="66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B8CCE4" w:themeFill="accent1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shd w:val="clear" w:color="auto" w:fill="B8CCE4" w:themeFill="accent1" w:themeFillTint="66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message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B8CCE4" w:themeFill="accent1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shd w:val="clear" w:color="auto" w:fill="B8CCE4" w:themeFill="accent1" w:themeFillTint="66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r>
              <w:rPr>
                <w:rFonts w:hint="eastAsia"/>
              </w:rPr>
              <w:t>短信验证码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"d": "2</w:t>
            </w:r>
            <w:r>
              <w:t>34123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}</w:t>
            </w:r>
          </w:p>
        </w:tc>
      </w:tr>
    </w:tbl>
    <w:p w:rsidR="00C250AB" w:rsidRDefault="00C250AB"/>
    <w:p w:rsidR="00C250AB" w:rsidRDefault="00C250AB"/>
    <w:p w:rsidR="00C250AB" w:rsidRDefault="007E1B4E">
      <w:pPr>
        <w:pStyle w:val="2"/>
      </w:pPr>
      <w:bookmarkStart w:id="60" w:name="_Toc484785994"/>
      <w:bookmarkEnd w:id="57"/>
      <w:r>
        <w:rPr>
          <w:rFonts w:hint="eastAsia"/>
        </w:rPr>
        <w:t>掌尚调用订单接口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134"/>
        <w:gridCol w:w="567"/>
        <w:gridCol w:w="4360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/order/listOrderForZs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</w:t>
            </w:r>
            <w:r>
              <w:rPr>
                <w:rFonts w:hint="eastAsia"/>
              </w:rPr>
              <w:t>sit</w:t>
            </w:r>
            <w:r>
              <w:t>. dadicinema.com/order/listOrderForZs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3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mobile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startTime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开始时间，格式例如：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2018-07-01 00:00:00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endTime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结束时间，格式例如：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2018-08-01 00:00:00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</w:t>
            </w:r>
            <w:r>
              <w:rPr>
                <w:rFonts w:hint="eastAsia"/>
                <w:b/>
              </w:rPr>
              <w:lastRenderedPageBreak/>
              <w:t>选</w:t>
            </w:r>
          </w:p>
        </w:tc>
        <w:tc>
          <w:tcPr>
            <w:tcW w:w="43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message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t>data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filmId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orderId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int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orderNo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paymentType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List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[</w:t>
            </w:r>
            <w:r>
              <w:t>1,2,3] 1:</w:t>
            </w:r>
            <w:r>
              <w:rPr>
                <w:rFonts w:hint="eastAsia"/>
              </w:rPr>
              <w:t>支付商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余额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券</w:t>
            </w:r>
          </w:p>
        </w:tc>
      </w:tr>
    </w:tbl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  "s": true,</w:t>
            </w:r>
          </w:p>
          <w:p w:rsidR="00C250AB" w:rsidRDefault="007E1B4E">
            <w:r>
              <w:t xml:space="preserve">    "c": "1020000",</w:t>
            </w:r>
          </w:p>
          <w:p w:rsidR="00C250AB" w:rsidRDefault="007E1B4E">
            <w:r>
              <w:rPr>
                <w:rFonts w:hint="eastAsia"/>
              </w:rPr>
              <w:t xml:space="preserve">    "m":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"d": [</w:t>
            </w:r>
          </w:p>
          <w:p w:rsidR="00C250AB" w:rsidRDefault="007E1B4E">
            <w:r>
              <w:t xml:space="preserve">        {</w:t>
            </w:r>
          </w:p>
          <w:p w:rsidR="00C250AB" w:rsidRDefault="007E1B4E">
            <w:r>
              <w:t xml:space="preserve">            "filmId": 3133239123798017,</w:t>
            </w:r>
          </w:p>
          <w:p w:rsidR="00C250AB" w:rsidRDefault="007E1B4E">
            <w:r>
              <w:t xml:space="preserve">            "orderId": 3136085373605893,</w:t>
            </w:r>
          </w:p>
          <w:p w:rsidR="00C250AB" w:rsidRDefault="007E1B4E">
            <w:r>
              <w:t xml:space="preserve">            "orderNo": "M201807111448069109161",</w:t>
            </w:r>
          </w:p>
          <w:p w:rsidR="00C250AB" w:rsidRDefault="007E1B4E">
            <w:r>
              <w:t xml:space="preserve">            "paymentType": [</w:t>
            </w:r>
          </w:p>
          <w:p w:rsidR="00C250AB" w:rsidRDefault="007E1B4E">
            <w:r>
              <w:t xml:space="preserve">                3</w:t>
            </w:r>
          </w:p>
          <w:p w:rsidR="00C250AB" w:rsidRDefault="007E1B4E">
            <w:r>
              <w:t xml:space="preserve">            ],</w:t>
            </w:r>
          </w:p>
          <w:p w:rsidR="00C250AB" w:rsidRDefault="007E1B4E">
            <w:r>
              <w:t xml:space="preserve">            "status": 157</w:t>
            </w:r>
          </w:p>
          <w:p w:rsidR="00C250AB" w:rsidRDefault="007E1B4E">
            <w:r>
              <w:t xml:space="preserve">        },</w:t>
            </w:r>
          </w:p>
          <w:p w:rsidR="00C250AB" w:rsidRDefault="007E1B4E">
            <w:r>
              <w:t xml:space="preserve">        {</w:t>
            </w:r>
          </w:p>
          <w:p w:rsidR="00C250AB" w:rsidRDefault="007E1B4E">
            <w:r>
              <w:t xml:space="preserve">            "filmId": 3132719361990657,</w:t>
            </w:r>
          </w:p>
          <w:p w:rsidR="00C250AB" w:rsidRDefault="007E1B4E">
            <w:r>
              <w:t xml:space="preserve">            "orderId": 3136094894092289,</w:t>
            </w:r>
          </w:p>
          <w:p w:rsidR="00C250AB" w:rsidRDefault="007E1B4E">
            <w:r>
              <w:t xml:space="preserve">            "orderNo": "M201807111605354431411",</w:t>
            </w:r>
          </w:p>
          <w:p w:rsidR="00C250AB" w:rsidRDefault="007E1B4E">
            <w:r>
              <w:t xml:space="preserve">            "paymentType": [</w:t>
            </w:r>
          </w:p>
          <w:p w:rsidR="00C250AB" w:rsidRDefault="007E1B4E">
            <w:r>
              <w:t xml:space="preserve">                3</w:t>
            </w:r>
          </w:p>
          <w:p w:rsidR="00C250AB" w:rsidRDefault="007E1B4E">
            <w:r>
              <w:t xml:space="preserve">            ],</w:t>
            </w:r>
          </w:p>
          <w:p w:rsidR="00C250AB" w:rsidRDefault="007E1B4E">
            <w:r>
              <w:t xml:space="preserve">            "status": 157</w:t>
            </w:r>
          </w:p>
          <w:p w:rsidR="00C250AB" w:rsidRDefault="007E1B4E">
            <w:r>
              <w:t xml:space="preserve">        }</w:t>
            </w:r>
          </w:p>
          <w:p w:rsidR="00C250AB" w:rsidRDefault="007E1B4E">
            <w:r>
              <w:t xml:space="preserve">    ]</w:t>
            </w:r>
          </w:p>
          <w:p w:rsidR="00C250AB" w:rsidRDefault="007E1B4E">
            <w:r>
              <w:t>}</w:t>
            </w:r>
          </w:p>
        </w:tc>
      </w:tr>
    </w:tbl>
    <w:p w:rsidR="00C250AB" w:rsidRDefault="00C250AB"/>
    <w:p w:rsidR="00C250AB" w:rsidRDefault="00C250AB"/>
    <w:p w:rsidR="00C250AB" w:rsidRDefault="007E1B4E">
      <w:pPr>
        <w:pStyle w:val="2"/>
      </w:pPr>
      <w:r>
        <w:rPr>
          <w:rFonts w:hint="eastAsia"/>
        </w:rPr>
        <w:t>查询订单列表</w:t>
      </w:r>
      <w:bookmarkEnd w:id="60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134"/>
        <w:gridCol w:w="567"/>
        <w:gridCol w:w="4360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/queryorderlist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http://order.dadicinema.com</w:t>
            </w:r>
            <w:r>
              <w:rPr>
                <w:rFonts w:hint="eastAsia"/>
              </w:rPr>
              <w:t>/order</w:t>
            </w:r>
            <w:r>
              <w:t>/queryorderlist? pg=1&amp;li=10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3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pageNo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pageSize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每页数据条数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3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message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t>data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rPr>
                <w:rFonts w:hint="eastAsia"/>
              </w:rPr>
              <w:t>orderNo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platformId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int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平台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orderTypeId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总订单类型，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：影票；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：小卖；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：影票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小卖；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：买卡；</w:t>
            </w: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充值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price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paymentPrice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需支付金额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mobile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print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取货码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verify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C250AB" w:rsidRDefault="00C250AB"/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取货验证码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createTime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Date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auto</w:t>
            </w:r>
            <w:r>
              <w:rPr>
                <w:rFonts w:hint="eastAsia"/>
              </w:rPr>
              <w:t>U</w:t>
            </w:r>
            <w:r>
              <w:t>nlock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Date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自动解锁时间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updateTime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Date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最后更新时间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status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总订单状态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ind w:right="840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是否删除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t>orderSubVOs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List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子订单列表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rPr>
                <w:rFonts w:hint="eastAsia"/>
              </w:rPr>
              <w:t>orderSubNo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子订单号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rPr>
                <w:rFonts w:hint="eastAsia"/>
              </w:rPr>
              <w:t>orderTypeId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int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子订单类型，总订单类型，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：影票；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：小卖；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：券；</w:t>
            </w:r>
            <w:r>
              <w:t xml:space="preserve"> </w:t>
            </w: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充值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rPr>
                <w:rFonts w:hint="eastAsia"/>
              </w:rPr>
              <w:t>goodsAmount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商品数量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rPr>
                <w:rFonts w:hint="eastAsia"/>
              </w:rPr>
              <w:t>goodsName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商品名称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rPr>
                <w:rFonts w:hint="eastAsia"/>
              </w:rPr>
              <w:t>goodsDesc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商品描述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t>goods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rPr>
                <w:rFonts w:hint="eastAsia"/>
              </w:rPr>
              <w:t>sessionShowTime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影片放映时间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t>I</w:t>
            </w:r>
            <w:r>
              <w:rPr>
                <w:rFonts w:hint="eastAsia"/>
              </w:rPr>
              <w:t>mageurl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t>createTime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date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最后更新时间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552" w:type="dxa"/>
          </w:tcPr>
          <w:p w:rsidR="00C250AB" w:rsidRDefault="007E1B4E">
            <w:pPr>
              <w:jc w:val="right"/>
            </w:pPr>
            <w:r>
              <w:t>deleted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360" w:type="dxa"/>
            <w:vAlign w:val="center"/>
          </w:tcPr>
          <w:p w:rsidR="00C250AB" w:rsidRDefault="007E1B4E">
            <w:r>
              <w:rPr>
                <w:rFonts w:hint="eastAsia"/>
              </w:rPr>
              <w:t>是否删除</w:t>
            </w:r>
          </w:p>
        </w:tc>
      </w:tr>
    </w:tbl>
    <w:p w:rsidR="00C250AB" w:rsidRDefault="00C250AB"/>
    <w:p w:rsidR="00C250AB" w:rsidRDefault="00C250AB"/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30"/>
        <w:gridCol w:w="850"/>
        <w:gridCol w:w="3402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查询成功无数据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/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3010014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查找订单成功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显示订单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退单返回样例：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"3010014",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查找订单成功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rPr>
                <w:rFonts w:hint="eastAsia"/>
              </w:rPr>
              <w:t xml:space="preserve">    "orderNo": "M201704181802308526884",//</w:t>
            </w:r>
            <w:r>
              <w:rPr>
                <w:rFonts w:hint="eastAsia"/>
              </w:rPr>
              <w:t>主订单号</w:t>
            </w:r>
          </w:p>
          <w:p w:rsidR="00C250AB" w:rsidRDefault="007E1B4E">
            <w:r>
              <w:rPr>
                <w:rFonts w:hint="eastAsia"/>
              </w:rPr>
              <w:t xml:space="preserve">    "platformId": 1,//</w:t>
            </w:r>
            <w:r>
              <w:rPr>
                <w:rFonts w:hint="eastAsia"/>
              </w:rPr>
              <w:t>平台</w:t>
            </w:r>
          </w:p>
          <w:p w:rsidR="00C250AB" w:rsidRDefault="007E1B4E">
            <w:r>
              <w:rPr>
                <w:rFonts w:hint="eastAsia"/>
              </w:rPr>
              <w:t xml:space="preserve">    "orderTypeId": 3,//</w:t>
            </w:r>
            <w:r>
              <w:rPr>
                <w:rFonts w:hint="eastAsia"/>
              </w:rPr>
              <w:t>订单类型</w:t>
            </w:r>
          </w:p>
          <w:p w:rsidR="00C250AB" w:rsidRDefault="007E1B4E">
            <w:r>
              <w:rPr>
                <w:rFonts w:hint="eastAsia"/>
              </w:rPr>
              <w:t xml:space="preserve">    "price": 31664,//</w:t>
            </w:r>
            <w:r>
              <w:rPr>
                <w:rFonts w:hint="eastAsia"/>
              </w:rPr>
              <w:t>价格</w:t>
            </w:r>
          </w:p>
          <w:p w:rsidR="00C250AB" w:rsidRDefault="007E1B4E">
            <w:r>
              <w:rPr>
                <w:rFonts w:hint="eastAsia"/>
              </w:rPr>
              <w:t xml:space="preserve">    "paymentPrice": 31664,//</w:t>
            </w:r>
            <w:r>
              <w:rPr>
                <w:rFonts w:hint="eastAsia"/>
              </w:rPr>
              <w:t>标准价</w:t>
            </w:r>
          </w:p>
          <w:p w:rsidR="00C250AB" w:rsidRDefault="007E1B4E">
            <w:pPr>
              <w:ind w:firstLine="435"/>
            </w:pPr>
            <w:r>
              <w:rPr>
                <w:rFonts w:hint="eastAsia"/>
              </w:rPr>
              <w:t>"mobile": "15311463075",//</w:t>
            </w:r>
            <w:r>
              <w:rPr>
                <w:rFonts w:hint="eastAsia"/>
              </w:rPr>
              <w:t>手机</w:t>
            </w:r>
          </w:p>
          <w:p w:rsidR="00C250AB" w:rsidRDefault="007E1B4E">
            <w:pPr>
              <w:ind w:firstLine="435"/>
            </w:pPr>
            <w:r>
              <w:rPr>
                <w:rFonts w:hint="eastAsia"/>
              </w:rPr>
              <w:t>"</w:t>
            </w:r>
            <w:r>
              <w:t xml:space="preserve"> print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 xml:space="preserve"> ": "</w:t>
            </w:r>
            <w:r>
              <w:t xml:space="preserve"> WT3DXLH</w:t>
            </w:r>
            <w:r>
              <w:rPr>
                <w:rFonts w:hint="eastAsia"/>
              </w:rPr>
              <w:t xml:space="preserve"> ",//</w:t>
            </w:r>
            <w:r>
              <w:rPr>
                <w:rFonts w:hint="eastAsia"/>
              </w:rPr>
              <w:t>取货码</w:t>
            </w:r>
          </w:p>
          <w:p w:rsidR="00C250AB" w:rsidRDefault="007E1B4E">
            <w:pPr>
              <w:ind w:firstLine="435"/>
            </w:pPr>
            <w:r>
              <w:rPr>
                <w:rFonts w:hint="eastAsia"/>
              </w:rPr>
              <w:t>"</w:t>
            </w:r>
            <w:r>
              <w:t xml:space="preserve"> verify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 ": "</w:t>
            </w:r>
            <w:r>
              <w:t xml:space="preserve"> WT3DXLH</w:t>
            </w:r>
            <w:r>
              <w:rPr>
                <w:rFonts w:hint="eastAsia"/>
              </w:rPr>
              <w:t xml:space="preserve"> ",//</w:t>
            </w:r>
            <w:r>
              <w:rPr>
                <w:rFonts w:hint="eastAsia"/>
              </w:rPr>
              <w:t>取货验证码</w:t>
            </w:r>
          </w:p>
          <w:p w:rsidR="00C250AB" w:rsidRDefault="007E1B4E">
            <w:pPr>
              <w:ind w:firstLine="435"/>
            </w:pPr>
            <w:r>
              <w:rPr>
                <w:rFonts w:hint="eastAsia"/>
              </w:rPr>
              <w:t>"createTime": 1492509751000,//</w:t>
            </w:r>
            <w:r>
              <w:rPr>
                <w:rFonts w:hint="eastAsia"/>
              </w:rPr>
              <w:t>创建时间</w:t>
            </w:r>
          </w:p>
          <w:p w:rsidR="00C250AB" w:rsidRDefault="007E1B4E">
            <w:pPr>
              <w:ind w:firstLine="435"/>
            </w:pPr>
            <w:r>
              <w:rPr>
                <w:rFonts w:hint="eastAsia"/>
              </w:rPr>
              <w:t>"</w:t>
            </w:r>
            <w:r>
              <w:t xml:space="preserve"> auto</w:t>
            </w:r>
            <w:r>
              <w:rPr>
                <w:rFonts w:hint="eastAsia"/>
              </w:rPr>
              <w:t>U</w:t>
            </w:r>
            <w:r>
              <w:t>nlock</w:t>
            </w:r>
            <w:r>
              <w:rPr>
                <w:rFonts w:hint="eastAsia"/>
              </w:rPr>
              <w:t>T</w:t>
            </w:r>
            <w:r>
              <w:t>ime</w:t>
            </w:r>
            <w:r>
              <w:rPr>
                <w:rFonts w:hint="eastAsia"/>
              </w:rPr>
              <w:t xml:space="preserve"> ": 1492509751000,//</w:t>
            </w:r>
            <w:r>
              <w:rPr>
                <w:rFonts w:hint="eastAsia"/>
              </w:rPr>
              <w:t>订单取消时间</w:t>
            </w:r>
          </w:p>
          <w:p w:rsidR="00C250AB" w:rsidRDefault="007E1B4E">
            <w:r>
              <w:rPr>
                <w:rFonts w:hint="eastAsia"/>
              </w:rPr>
              <w:t xml:space="preserve">    "updateTime": 1492509756000,//</w:t>
            </w:r>
            <w:r>
              <w:rPr>
                <w:rFonts w:hint="eastAsia"/>
              </w:rPr>
              <w:t>最后更新时间</w:t>
            </w:r>
          </w:p>
          <w:p w:rsidR="00C250AB" w:rsidRDefault="007E1B4E">
            <w:r>
              <w:rPr>
                <w:rFonts w:hint="eastAsia"/>
              </w:rPr>
              <w:t xml:space="preserve">    "status": 10,//</w:t>
            </w:r>
            <w:r>
              <w:rPr>
                <w:rFonts w:hint="eastAsia"/>
              </w:rPr>
              <w:t>主订单状态</w:t>
            </w:r>
          </w:p>
          <w:p w:rsidR="00C250AB" w:rsidRDefault="007E1B4E">
            <w:r>
              <w:rPr>
                <w:rFonts w:hint="eastAsia"/>
              </w:rPr>
              <w:t xml:space="preserve">    "deleted": false,//</w:t>
            </w:r>
            <w:r>
              <w:rPr>
                <w:rFonts w:hint="eastAsia"/>
              </w:rPr>
              <w:t>是否删除</w:t>
            </w:r>
          </w:p>
          <w:p w:rsidR="00C250AB" w:rsidRDefault="007E1B4E">
            <w:r>
              <w:t xml:space="preserve">    "orderSubVOs": [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rPr>
                <w:rFonts w:hint="eastAsia"/>
              </w:rPr>
              <w:t xml:space="preserve">        "orderSubNo": "S201704181802308961498",//</w:t>
            </w:r>
            <w:r>
              <w:rPr>
                <w:rFonts w:hint="eastAsia"/>
              </w:rPr>
              <w:t>子订单号</w:t>
            </w:r>
          </w:p>
          <w:p w:rsidR="00C250AB" w:rsidRDefault="007E1B4E">
            <w:r>
              <w:rPr>
                <w:rFonts w:hint="eastAsia"/>
              </w:rPr>
              <w:t xml:space="preserve">        "orderTypeId": 1,//</w:t>
            </w:r>
            <w:r>
              <w:rPr>
                <w:rFonts w:hint="eastAsia"/>
              </w:rPr>
              <w:t>子订单类型</w:t>
            </w:r>
          </w:p>
          <w:p w:rsidR="00C250AB" w:rsidRDefault="007E1B4E">
            <w:r>
              <w:rPr>
                <w:rFonts w:hint="eastAsia"/>
              </w:rPr>
              <w:t xml:space="preserve">        "price": 26664,//</w:t>
            </w:r>
            <w:r>
              <w:rPr>
                <w:rFonts w:hint="eastAsia"/>
              </w:rPr>
              <w:t>价格</w:t>
            </w:r>
          </w:p>
          <w:p w:rsidR="00C250AB" w:rsidRDefault="007E1B4E">
            <w:r>
              <w:rPr>
                <w:rFonts w:hint="eastAsia"/>
              </w:rPr>
              <w:t xml:space="preserve">        "goodsAmount": 3,//</w:t>
            </w:r>
            <w:r>
              <w:rPr>
                <w:rFonts w:hint="eastAsia"/>
              </w:rPr>
              <w:t>数量</w:t>
            </w:r>
          </w:p>
          <w:p w:rsidR="00C250AB" w:rsidRDefault="007E1B4E">
            <w:r>
              <w:rPr>
                <w:rFonts w:hint="eastAsia"/>
              </w:rPr>
              <w:t xml:space="preserve">        "goodsName": "</w:t>
            </w:r>
            <w:r>
              <w:rPr>
                <w:rFonts w:hint="eastAsia"/>
              </w:rPr>
              <w:t>马达加斯加的企鹅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中国城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商品名称</w:t>
            </w:r>
          </w:p>
          <w:p w:rsidR="00C250AB" w:rsidRDefault="007E1B4E">
            <w:r>
              <w:rPr>
                <w:rFonts w:hint="eastAsia"/>
              </w:rPr>
              <w:t xml:space="preserve">        "goodsDesc": "5</w:t>
            </w:r>
            <w:r>
              <w:rPr>
                <w:rFonts w:hint="eastAsia"/>
              </w:rPr>
              <w:t>号厅</w:t>
            </w:r>
            <w:r>
              <w:rPr>
                <w:rFonts w:hint="eastAsia"/>
              </w:rPr>
              <w:t>-2017-04-18 21:50:00",//</w:t>
            </w:r>
            <w:r>
              <w:rPr>
                <w:rFonts w:hint="eastAsia"/>
              </w:rPr>
              <w:t>商品描述</w:t>
            </w:r>
          </w:p>
          <w:p w:rsidR="00C250AB" w:rsidRDefault="007E1B4E">
            <w:pPr>
              <w:ind w:firstLineChars="400" w:firstLine="840"/>
            </w:pPr>
            <w:r>
              <w:rPr>
                <w:rFonts w:hint="eastAsia"/>
              </w:rPr>
              <w:t>"</w:t>
            </w:r>
            <w:r>
              <w:t xml:space="preserve"> goods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code",//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  <w:p w:rsidR="00C250AB" w:rsidRDefault="007E1B4E">
            <w:r>
              <w:rPr>
                <w:rFonts w:hint="eastAsia"/>
              </w:rPr>
              <w:t xml:space="preserve">        "sessionShowTime": 1492523400000,//</w:t>
            </w:r>
            <w:r>
              <w:rPr>
                <w:rFonts w:hint="eastAsia"/>
              </w:rPr>
              <w:t>影片放映时间</w:t>
            </w:r>
          </w:p>
          <w:p w:rsidR="00C250AB" w:rsidRDefault="007E1B4E">
            <w:pPr>
              <w:ind w:firstLineChars="400" w:firstLine="840"/>
            </w:pPr>
            <w:r>
              <w:rPr>
                <w:rFonts w:hint="eastAsia"/>
              </w:rPr>
              <w:t>"</w:t>
            </w:r>
            <w:r>
              <w:t xml:space="preserve"> I</w:t>
            </w:r>
            <w:r>
              <w:rPr>
                <w:rFonts w:hint="eastAsia"/>
              </w:rPr>
              <w:t>mageurl ":  "</w:t>
            </w:r>
            <w:r>
              <w:t>xxx.image</w:t>
            </w:r>
            <w:r>
              <w:rPr>
                <w:rFonts w:hint="eastAsia"/>
              </w:rPr>
              <w:t>",,//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  <w:p w:rsidR="00C250AB" w:rsidRDefault="007E1B4E">
            <w:r>
              <w:rPr>
                <w:rFonts w:hint="eastAsia"/>
              </w:rPr>
              <w:t xml:space="preserve">        "createTime": 1492509751000,//</w:t>
            </w:r>
            <w:r>
              <w:rPr>
                <w:rFonts w:hint="eastAsia"/>
              </w:rPr>
              <w:t>子订单创建时间</w:t>
            </w:r>
          </w:p>
          <w:p w:rsidR="00C250AB" w:rsidRDefault="007E1B4E">
            <w:r>
              <w:rPr>
                <w:rFonts w:hint="eastAsia"/>
              </w:rPr>
              <w:t xml:space="preserve">        "updateTime": 1492509756000,//</w:t>
            </w:r>
            <w:r>
              <w:rPr>
                <w:rFonts w:hint="eastAsia"/>
              </w:rPr>
              <w:t>子订单最后更新时间</w:t>
            </w:r>
          </w:p>
          <w:p w:rsidR="00C250AB" w:rsidRDefault="007E1B4E">
            <w:r>
              <w:rPr>
                <w:rFonts w:hint="eastAsia"/>
              </w:rPr>
              <w:t xml:space="preserve">        "status": 26,//</w:t>
            </w:r>
            <w:r>
              <w:rPr>
                <w:rFonts w:hint="eastAsia"/>
              </w:rPr>
              <w:t>子订单状态</w:t>
            </w:r>
          </w:p>
          <w:p w:rsidR="00C250AB" w:rsidRDefault="007E1B4E">
            <w:r>
              <w:rPr>
                <w:rFonts w:hint="eastAsia"/>
              </w:rPr>
              <w:t xml:space="preserve">        "deleted": false//</w:t>
            </w:r>
            <w:r>
              <w:rPr>
                <w:rFonts w:hint="eastAsia"/>
              </w:rPr>
              <w:t>子订单是否删除</w:t>
            </w:r>
          </w:p>
          <w:p w:rsidR="00C250AB" w:rsidRDefault="007E1B4E">
            <w:r>
              <w:t xml:space="preserve">      }</w:t>
            </w:r>
          </w:p>
          <w:p w:rsidR="00C250AB" w:rsidRDefault="007E1B4E">
            <w:r>
              <w:t xml:space="preserve">    ]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C250AB"/>
    <w:p w:rsidR="00C250AB" w:rsidRDefault="007E1B4E">
      <w:pPr>
        <w:pStyle w:val="2"/>
      </w:pPr>
      <w:bookmarkStart w:id="61" w:name="_Toc484785995"/>
      <w:r>
        <w:rPr>
          <w:rFonts w:hint="eastAsia"/>
        </w:rPr>
        <w:lastRenderedPageBreak/>
        <w:t>根据订单号查询订单详情</w:t>
      </w:r>
      <w:bookmarkEnd w:id="61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1134"/>
        <w:gridCol w:w="426"/>
        <w:gridCol w:w="4218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</w:t>
            </w:r>
            <w:r>
              <w:rPr>
                <w:rFonts w:hint="eastAsia"/>
              </w:rPr>
              <w:t>query</w:t>
            </w:r>
            <w:r>
              <w:t>order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http://order.dadicinema.com</w:t>
            </w:r>
            <w:r>
              <w:rPr>
                <w:rFonts w:hint="eastAsia"/>
              </w:rPr>
              <w:t>/order</w:t>
            </w:r>
            <w:r>
              <w:t>/queryorderdetail?on= 2017020814430326243077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835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218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4218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message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t>data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rPr>
                <w:rFonts w:hint="eastAsia"/>
              </w:rPr>
              <w:t>orderNo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platformId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int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平台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orderTypeId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总订单类型，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：影票；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：小卖；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：影票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小卖；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：买卡；</w:t>
            </w: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充值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price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paymentPrice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需支付金额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mobile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print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取货码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verify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426" w:type="dxa"/>
            <w:vAlign w:val="center"/>
          </w:tcPr>
          <w:p w:rsidR="00C250AB" w:rsidRDefault="00C250AB"/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取货验证码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createTime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Date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auto</w:t>
            </w:r>
            <w:r>
              <w:rPr>
                <w:rFonts w:hint="eastAsia"/>
              </w:rPr>
              <w:t>U</w:t>
            </w:r>
            <w:r>
              <w:t>nlock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Date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自动解锁时间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updateTime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Date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最后更新时间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status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总订单状态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是否删除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t>orderSubVOs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List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子订单列表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rPr>
                <w:rFonts w:hint="eastAsia"/>
              </w:rPr>
              <w:t>orderSubNo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子订单号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rPr>
                <w:rFonts w:hint="eastAsia"/>
              </w:rPr>
              <w:t>orderTypeId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int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子订单类型，总订单类型，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：影票；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：小卖；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：券；</w:t>
            </w:r>
            <w:r>
              <w:t xml:space="preserve"> 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rPr>
                <w:rFonts w:hint="eastAsia"/>
              </w:rPr>
              <w:t>goodsAmount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商品数量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rPr>
                <w:rFonts w:hint="eastAsia"/>
              </w:rPr>
              <w:t>goodsName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商品名称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rPr>
                <w:rFonts w:hint="eastAsia"/>
              </w:rPr>
              <w:t>goodsDesc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商品描述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t>goods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/>
              <w:jc w:val="right"/>
            </w:pPr>
            <w:r>
              <w:rPr>
                <w:rFonts w:hint="eastAsia"/>
              </w:rPr>
              <w:t>sessionShowTime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影片放映时间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t>I</w:t>
            </w:r>
            <w:r>
              <w:rPr>
                <w:rFonts w:hint="eastAsia"/>
              </w:rPr>
              <w:t>mageurl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t>createTime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date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最后更新时间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right="840" w:firstLineChars="100" w:firstLine="210"/>
            </w:pPr>
            <w:r>
              <w:t>deleted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是否删除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/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appOrderTicketVOs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List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影票详情列表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filmId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filmName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影片名称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sessionId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seatCode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座位编码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phyRowId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行号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phyColId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列号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priceId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price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票价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createTime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updateTime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更新时间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status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状态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r>
              <w:rPr>
                <w:rFonts w:hint="eastAsia"/>
              </w:rPr>
              <w:t xml:space="preserve">    </w:t>
            </w:r>
            <w:r>
              <w:t>appOrderGoodsVOs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List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卖品详情列表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r>
              <w:rPr>
                <w:rFonts w:hint="eastAsia"/>
              </w:rPr>
              <w:t xml:space="preserve">    </w:t>
            </w:r>
            <w:r>
              <w:t>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r>
              <w:rPr>
                <w:rFonts w:hint="eastAsia"/>
              </w:rPr>
              <w:t xml:space="preserve">    </w:t>
            </w:r>
            <w:r>
              <w:t>goodsId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卖品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voucherNo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券码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voucher_pass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券密码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price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商品金额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priceId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goodsName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商品名称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createTime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updateTime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更新时间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2835" w:type="dxa"/>
          </w:tcPr>
          <w:p w:rsidR="00C250AB" w:rsidRDefault="007E1B4E">
            <w:pPr>
              <w:ind w:firstLineChars="200" w:firstLine="420"/>
            </w:pPr>
            <w:r>
              <w:t>status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4218" w:type="dxa"/>
            <w:vAlign w:val="center"/>
          </w:tcPr>
          <w:p w:rsidR="00C250AB" w:rsidRDefault="007E1B4E">
            <w:r>
              <w:rPr>
                <w:rFonts w:hint="eastAsia"/>
              </w:rPr>
              <w:t>状态</w:t>
            </w:r>
          </w:p>
        </w:tc>
      </w:tr>
    </w:tbl>
    <w:p w:rsidR="00C250AB" w:rsidRDefault="00C250AB"/>
    <w:p w:rsidR="00C250AB" w:rsidRDefault="00C250AB"/>
    <w:p w:rsidR="00C250AB" w:rsidRDefault="00C250AB"/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30"/>
        <w:gridCol w:w="850"/>
        <w:gridCol w:w="3402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查询成功无数据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/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3010014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查找订单成功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显示订单</w:t>
            </w:r>
          </w:p>
        </w:tc>
      </w:tr>
    </w:tbl>
    <w:p w:rsidR="00C250AB" w:rsidRDefault="00C250AB"/>
    <w:p w:rsidR="00C250AB" w:rsidRDefault="00C250AB"/>
    <w:p w:rsidR="00C250AB" w:rsidRDefault="007E1B4E">
      <w:r>
        <w:rPr>
          <w:rFonts w:hint="eastAsia"/>
        </w:rPr>
        <w:t>退单返回样例：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"3010014",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查找订单成功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"orderNo": "M201704191408268318536",</w:t>
            </w:r>
          </w:p>
          <w:p w:rsidR="00C250AB" w:rsidRDefault="007E1B4E">
            <w:r>
              <w:lastRenderedPageBreak/>
              <w:t xml:space="preserve">    "platformId": 1,</w:t>
            </w:r>
          </w:p>
          <w:p w:rsidR="00C250AB" w:rsidRDefault="007E1B4E">
            <w:r>
              <w:t xml:space="preserve">    "userId": 3056434460968961,</w:t>
            </w:r>
          </w:p>
          <w:p w:rsidR="00C250AB" w:rsidRDefault="007E1B4E">
            <w:r>
              <w:t xml:space="preserve">    "orderTypeId": 3,</w:t>
            </w:r>
          </w:p>
          <w:p w:rsidR="00C250AB" w:rsidRDefault="007E1B4E">
            <w:r>
              <w:t xml:space="preserve">    "price": 22776,</w:t>
            </w:r>
          </w:p>
          <w:p w:rsidR="00C250AB" w:rsidRDefault="007E1B4E">
            <w:r>
              <w:t xml:space="preserve">    "paymentPrice": 22776,</w:t>
            </w:r>
          </w:p>
          <w:p w:rsidR="00C250AB" w:rsidRDefault="007E1B4E">
            <w:r>
              <w:t xml:space="preserve">    "mobile": "18500971931",</w:t>
            </w:r>
          </w:p>
          <w:p w:rsidR="00C250AB" w:rsidRDefault="007E1B4E">
            <w:r>
              <w:t xml:space="preserve">    "printNo": "WQPQGTC",</w:t>
            </w:r>
          </w:p>
          <w:p w:rsidR="00C250AB" w:rsidRDefault="007E1B4E">
            <w:r>
              <w:t xml:space="preserve">    "createTime": 1492582107000,</w:t>
            </w:r>
          </w:p>
          <w:p w:rsidR="00C250AB" w:rsidRDefault="007E1B4E">
            <w:r>
              <w:t xml:space="preserve">    "updateTime": 1492582260000,</w:t>
            </w:r>
          </w:p>
          <w:p w:rsidR="00C250AB" w:rsidRDefault="007E1B4E">
            <w:r>
              <w:t xml:space="preserve">    "status": 15,</w:t>
            </w:r>
          </w:p>
          <w:p w:rsidR="00C250AB" w:rsidRDefault="007E1B4E">
            <w:r>
              <w:t xml:space="preserve">    "deleted": false,</w:t>
            </w:r>
          </w:p>
          <w:p w:rsidR="00C250AB" w:rsidRDefault="007E1B4E">
            <w:r>
              <w:t xml:space="preserve">    "orderSubVOs": [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"orderSubNo": "S201704191408268489465",</w:t>
            </w:r>
          </w:p>
          <w:p w:rsidR="00C250AB" w:rsidRDefault="007E1B4E">
            <w:r>
              <w:t xml:space="preserve">        "orderTypeId": 1,</w:t>
            </w:r>
          </w:p>
          <w:p w:rsidR="00C250AB" w:rsidRDefault="007E1B4E">
            <w:r>
              <w:t xml:space="preserve">        "price": 17776,</w:t>
            </w:r>
          </w:p>
          <w:p w:rsidR="00C250AB" w:rsidRDefault="007E1B4E">
            <w:r>
              <w:t xml:space="preserve">        "goodsAmount": 2,</w:t>
            </w:r>
          </w:p>
          <w:p w:rsidR="00C250AB" w:rsidRDefault="007E1B4E">
            <w:r>
              <w:rPr>
                <w:rFonts w:hint="eastAsia"/>
              </w:rPr>
              <w:t xml:space="preserve">        "goodsName": "</w:t>
            </w:r>
            <w:r>
              <w:rPr>
                <w:rFonts w:hint="eastAsia"/>
              </w:rPr>
              <w:t>斐济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°的爱情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中国城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rPr>
                <w:rFonts w:hint="eastAsia"/>
              </w:rPr>
              <w:t xml:space="preserve">        "goodsDesc": "2</w:t>
            </w:r>
            <w:r>
              <w:rPr>
                <w:rFonts w:hint="eastAsia"/>
              </w:rPr>
              <w:t>号厅</w:t>
            </w:r>
            <w:r>
              <w:rPr>
                <w:rFonts w:hint="eastAsia"/>
              </w:rPr>
              <w:t>-2017-04-21 08:45:00",</w:t>
            </w:r>
          </w:p>
          <w:p w:rsidR="00C250AB" w:rsidRDefault="007E1B4E">
            <w:r>
              <w:t xml:space="preserve">        "sessionShowTime": 1492735500000,</w:t>
            </w:r>
          </w:p>
          <w:p w:rsidR="00C250AB" w:rsidRDefault="007E1B4E">
            <w:r>
              <w:t xml:space="preserve">        "imgurl": "http://123.56.146.207/img/hot.jpg",</w:t>
            </w:r>
          </w:p>
          <w:p w:rsidR="00C250AB" w:rsidRDefault="007E1B4E">
            <w:r>
              <w:t xml:space="preserve">        "createTime": 1492582107000,</w:t>
            </w:r>
          </w:p>
          <w:p w:rsidR="00C250AB" w:rsidRDefault="007E1B4E">
            <w:r>
              <w:t xml:space="preserve">        "updateTime": 1492582117000,</w:t>
            </w:r>
          </w:p>
          <w:p w:rsidR="00C250AB" w:rsidRDefault="007E1B4E">
            <w:r>
              <w:t xml:space="preserve">        "status": 31,</w:t>
            </w:r>
          </w:p>
          <w:p w:rsidR="00C250AB" w:rsidRDefault="007E1B4E">
            <w:r>
              <w:t xml:space="preserve">        "deleted": false,</w:t>
            </w:r>
          </w:p>
          <w:p w:rsidR="00C250AB" w:rsidRDefault="007E1B4E">
            <w:r>
              <w:t xml:space="preserve">        "appOrderTicketVOs": [</w:t>
            </w:r>
          </w:p>
          <w:p w:rsidR="00C250AB" w:rsidRDefault="007E1B4E">
            <w:r>
              <w:t xml:space="preserve">          {</w:t>
            </w:r>
          </w:p>
          <w:p w:rsidR="00C250AB" w:rsidRDefault="007E1B4E">
            <w:r>
              <w:t xml:space="preserve">            "id": 3056808154337281,</w:t>
            </w:r>
          </w:p>
          <w:p w:rsidR="00C250AB" w:rsidRDefault="007E1B4E">
            <w:r>
              <w:t xml:space="preserve">            "orderSubId": 3056808154298369,</w:t>
            </w:r>
          </w:p>
          <w:p w:rsidR="00C250AB" w:rsidRDefault="007E1B4E">
            <w:r>
              <w:t xml:space="preserve">            "filmId": 3054539981355009,</w:t>
            </w:r>
          </w:p>
          <w:p w:rsidR="00C250AB" w:rsidRDefault="007E1B4E">
            <w:r>
              <w:rPr>
                <w:rFonts w:hint="eastAsia"/>
              </w:rPr>
              <w:t xml:space="preserve">            "filmName": "</w:t>
            </w:r>
            <w:r>
              <w:rPr>
                <w:rFonts w:hint="eastAsia"/>
              </w:rPr>
              <w:t>斐济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°的爱情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      "sessionId": 27361,</w:t>
            </w:r>
          </w:p>
          <w:p w:rsidR="00C250AB" w:rsidRDefault="007E1B4E">
            <w:r>
              <w:t xml:space="preserve">            "seatCode": "78654908#06#09",</w:t>
            </w:r>
          </w:p>
          <w:p w:rsidR="00C250AB" w:rsidRDefault="007E1B4E">
            <w:r>
              <w:t xml:space="preserve">            "phyRowId": "8",</w:t>
            </w:r>
          </w:p>
          <w:p w:rsidR="00C250AB" w:rsidRDefault="007E1B4E">
            <w:r>
              <w:t xml:space="preserve">            "phyColId": "6",</w:t>
            </w:r>
          </w:p>
          <w:p w:rsidR="00C250AB" w:rsidRDefault="007E1B4E">
            <w:r>
              <w:t xml:space="preserve">            "priceId": 120,</w:t>
            </w:r>
          </w:p>
          <w:p w:rsidR="00C250AB" w:rsidRDefault="007E1B4E">
            <w:r>
              <w:t xml:space="preserve">            "price": 8888,</w:t>
            </w:r>
          </w:p>
          <w:p w:rsidR="00C250AB" w:rsidRDefault="007E1B4E">
            <w:r>
              <w:t xml:space="preserve">            "createTime": 1492582107000,</w:t>
            </w:r>
          </w:p>
          <w:p w:rsidR="00C250AB" w:rsidRDefault="007E1B4E">
            <w:r>
              <w:t xml:space="preserve">            "updateTime": 1492582201000,</w:t>
            </w:r>
          </w:p>
          <w:p w:rsidR="00C250AB" w:rsidRDefault="007E1B4E">
            <w:r>
              <w:t xml:space="preserve">            "status": 48</w:t>
            </w:r>
          </w:p>
          <w:p w:rsidR="00C250AB" w:rsidRDefault="007E1B4E">
            <w:r>
              <w:t xml:space="preserve">          },</w:t>
            </w:r>
          </w:p>
          <w:p w:rsidR="00C250AB" w:rsidRDefault="007E1B4E">
            <w:r>
              <w:t xml:space="preserve">          {</w:t>
            </w:r>
          </w:p>
          <w:p w:rsidR="00C250AB" w:rsidRDefault="007E1B4E">
            <w:r>
              <w:t xml:space="preserve">            "id": 3056808154337282,</w:t>
            </w:r>
          </w:p>
          <w:p w:rsidR="00C250AB" w:rsidRDefault="007E1B4E">
            <w:r>
              <w:t xml:space="preserve">            "orderSubId": 3056808154298369,</w:t>
            </w:r>
          </w:p>
          <w:p w:rsidR="00C250AB" w:rsidRDefault="007E1B4E">
            <w:r>
              <w:lastRenderedPageBreak/>
              <w:t xml:space="preserve">            "filmId": 3054539981355009,</w:t>
            </w:r>
          </w:p>
          <w:p w:rsidR="00C250AB" w:rsidRDefault="007E1B4E">
            <w:r>
              <w:rPr>
                <w:rFonts w:hint="eastAsia"/>
              </w:rPr>
              <w:t xml:space="preserve">            "filmName": "</w:t>
            </w:r>
            <w:r>
              <w:rPr>
                <w:rFonts w:hint="eastAsia"/>
              </w:rPr>
              <w:t>斐济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°的爱情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      "sessionId": 27361,</w:t>
            </w:r>
          </w:p>
          <w:p w:rsidR="00C250AB" w:rsidRDefault="007E1B4E">
            <w:r>
              <w:t xml:space="preserve">            "seatCode": "78654908#06#08",</w:t>
            </w:r>
          </w:p>
          <w:p w:rsidR="00C250AB" w:rsidRDefault="007E1B4E">
            <w:r>
              <w:t xml:space="preserve">            "phyRowId": "8",</w:t>
            </w:r>
          </w:p>
          <w:p w:rsidR="00C250AB" w:rsidRDefault="007E1B4E">
            <w:r>
              <w:t xml:space="preserve">            "phyColId": "7",</w:t>
            </w:r>
          </w:p>
          <w:p w:rsidR="00C250AB" w:rsidRDefault="007E1B4E">
            <w:r>
              <w:t xml:space="preserve">            "priceId": 120,</w:t>
            </w:r>
          </w:p>
          <w:p w:rsidR="00C250AB" w:rsidRDefault="007E1B4E">
            <w:r>
              <w:t xml:space="preserve">            "price": 8888,</w:t>
            </w:r>
          </w:p>
          <w:p w:rsidR="00C250AB" w:rsidRDefault="007E1B4E">
            <w:r>
              <w:t xml:space="preserve">            "createTime": 1492582107000,</w:t>
            </w:r>
          </w:p>
          <w:p w:rsidR="00C250AB" w:rsidRDefault="007E1B4E">
            <w:r>
              <w:t xml:space="preserve">            "updateTime": 1492582201000,</w:t>
            </w:r>
          </w:p>
          <w:p w:rsidR="00C250AB" w:rsidRDefault="007E1B4E">
            <w:r>
              <w:t xml:space="preserve">            "status": 48</w:t>
            </w:r>
          </w:p>
          <w:p w:rsidR="00C250AB" w:rsidRDefault="007E1B4E">
            <w:r>
              <w:t xml:space="preserve">          }</w:t>
            </w:r>
          </w:p>
          <w:p w:rsidR="00C250AB" w:rsidRDefault="007E1B4E">
            <w:r>
              <w:t xml:space="preserve">        ]</w:t>
            </w:r>
          </w:p>
          <w:p w:rsidR="00C250AB" w:rsidRDefault="007E1B4E">
            <w:r>
              <w:t xml:space="preserve">      },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"orderSubNo": "S201704191408311604503",</w:t>
            </w:r>
          </w:p>
          <w:p w:rsidR="00C250AB" w:rsidRDefault="007E1B4E">
            <w:r>
              <w:t xml:space="preserve">        "orderTypeId": 2,</w:t>
            </w:r>
          </w:p>
          <w:p w:rsidR="00C250AB" w:rsidRDefault="007E1B4E">
            <w:r>
              <w:t xml:space="preserve">        "price": 5000,</w:t>
            </w:r>
          </w:p>
          <w:p w:rsidR="00C250AB" w:rsidRDefault="007E1B4E">
            <w:r>
              <w:t xml:space="preserve">        "goodsAmount": 2,</w:t>
            </w:r>
          </w:p>
          <w:p w:rsidR="00C250AB" w:rsidRDefault="007E1B4E">
            <w:r>
              <w:rPr>
                <w:rFonts w:hint="eastAsia"/>
              </w:rPr>
              <w:t xml:space="preserve">        "goodsName": "</w:t>
            </w:r>
            <w:r>
              <w:rPr>
                <w:rFonts w:hint="eastAsia"/>
              </w:rPr>
              <w:t>单人套餐</w:t>
            </w:r>
            <w:r>
              <w:rPr>
                <w:rFonts w:hint="eastAsia"/>
              </w:rPr>
              <w:t>A",</w:t>
            </w:r>
          </w:p>
          <w:p w:rsidR="00C250AB" w:rsidRDefault="007E1B4E">
            <w:r>
              <w:rPr>
                <w:rFonts w:hint="eastAsia"/>
              </w:rPr>
              <w:t xml:space="preserve">        "goodsDesc": "</w:t>
            </w:r>
            <w:r>
              <w:rPr>
                <w:rFonts w:hint="eastAsia"/>
              </w:rPr>
              <w:t>单人可乐爆米花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  "goodsCode": "P145",</w:t>
            </w:r>
          </w:p>
          <w:p w:rsidR="00C250AB" w:rsidRDefault="007E1B4E">
            <w:r>
              <w:t xml:space="preserve">        "imgurl": "img.png",</w:t>
            </w:r>
          </w:p>
          <w:p w:rsidR="00C250AB" w:rsidRDefault="007E1B4E">
            <w:r>
              <w:t xml:space="preserve">        "createTime": 1492582111000,</w:t>
            </w:r>
          </w:p>
          <w:p w:rsidR="00C250AB" w:rsidRDefault="007E1B4E">
            <w:r>
              <w:t xml:space="preserve">        "updateTime": 1492582112000,</w:t>
            </w:r>
          </w:p>
          <w:p w:rsidR="00C250AB" w:rsidRDefault="007E1B4E">
            <w:r>
              <w:t xml:space="preserve">        "status": 23,</w:t>
            </w:r>
          </w:p>
          <w:p w:rsidR="00C250AB" w:rsidRDefault="007E1B4E">
            <w:r>
              <w:t xml:space="preserve">        "deleted": false,</w:t>
            </w:r>
          </w:p>
          <w:p w:rsidR="00C250AB" w:rsidRDefault="007E1B4E">
            <w:r>
              <w:t xml:space="preserve">        "appOrderGoodsVOs": [</w:t>
            </w:r>
          </w:p>
          <w:p w:rsidR="00C250AB" w:rsidRDefault="007E1B4E">
            <w:r>
              <w:t xml:space="preserve">          {</w:t>
            </w:r>
          </w:p>
          <w:p w:rsidR="00C250AB" w:rsidRDefault="007E1B4E">
            <w:r>
              <w:t xml:space="preserve">            "id": 3056808164317185,</w:t>
            </w:r>
          </w:p>
          <w:p w:rsidR="00C250AB" w:rsidRDefault="007E1B4E">
            <w:r>
              <w:t xml:space="preserve">            "orderSubId": 3056808164282369,</w:t>
            </w:r>
          </w:p>
          <w:p w:rsidR="00C250AB" w:rsidRDefault="007E1B4E">
            <w:r>
              <w:t xml:space="preserve">            "goodsId": 123111111,</w:t>
            </w:r>
          </w:p>
          <w:p w:rsidR="00C250AB" w:rsidRDefault="007E1B4E">
            <w:r>
              <w:t xml:space="preserve">            "voucherNo": "XSC0240000026114108",</w:t>
            </w:r>
          </w:p>
          <w:p w:rsidR="00C250AB" w:rsidRDefault="007E1B4E">
            <w:r>
              <w:t xml:space="preserve">            "price": 2500,</w:t>
            </w:r>
          </w:p>
          <w:p w:rsidR="00C250AB" w:rsidRDefault="007E1B4E">
            <w:r>
              <w:t xml:space="preserve">            "priceId": 3,</w:t>
            </w:r>
          </w:p>
          <w:p w:rsidR="00C250AB" w:rsidRDefault="007E1B4E">
            <w:r>
              <w:rPr>
                <w:rFonts w:hint="eastAsia"/>
              </w:rPr>
              <w:t xml:space="preserve">            "goodsName": "</w:t>
            </w:r>
            <w:r>
              <w:rPr>
                <w:rFonts w:hint="eastAsia"/>
              </w:rPr>
              <w:t>单人套餐</w:t>
            </w:r>
            <w:r>
              <w:rPr>
                <w:rFonts w:hint="eastAsia"/>
              </w:rPr>
              <w:t>A",</w:t>
            </w:r>
          </w:p>
          <w:p w:rsidR="00C250AB" w:rsidRDefault="007E1B4E">
            <w:r>
              <w:t xml:space="preserve">            "createTime": 1492582111000,</w:t>
            </w:r>
          </w:p>
          <w:p w:rsidR="00C250AB" w:rsidRDefault="007E1B4E">
            <w:r>
              <w:t xml:space="preserve">            "updateTime": 1492582203000,</w:t>
            </w:r>
          </w:p>
          <w:p w:rsidR="00C250AB" w:rsidRDefault="007E1B4E">
            <w:r>
              <w:t xml:space="preserve">            "status": 48</w:t>
            </w:r>
          </w:p>
          <w:p w:rsidR="00C250AB" w:rsidRDefault="007E1B4E">
            <w:r>
              <w:t xml:space="preserve">          },</w:t>
            </w:r>
          </w:p>
          <w:p w:rsidR="00C250AB" w:rsidRDefault="007E1B4E">
            <w:r>
              <w:t xml:space="preserve">          {</w:t>
            </w:r>
          </w:p>
          <w:p w:rsidR="00C250AB" w:rsidRDefault="007E1B4E">
            <w:r>
              <w:t xml:space="preserve">            "id": 3056808164317186,</w:t>
            </w:r>
          </w:p>
          <w:p w:rsidR="00C250AB" w:rsidRDefault="007E1B4E">
            <w:r>
              <w:t xml:space="preserve">            "orderSubId": 3056808164282369,</w:t>
            </w:r>
          </w:p>
          <w:p w:rsidR="00C250AB" w:rsidRDefault="007E1B4E">
            <w:r>
              <w:t xml:space="preserve">            "goodsId": 123111111,</w:t>
            </w:r>
          </w:p>
          <w:p w:rsidR="00C250AB" w:rsidRDefault="007E1B4E">
            <w:r>
              <w:lastRenderedPageBreak/>
              <w:t xml:space="preserve">            "voucherNo": "XSC0240000026123471",</w:t>
            </w:r>
          </w:p>
          <w:p w:rsidR="00C250AB" w:rsidRDefault="007E1B4E">
            <w:r>
              <w:t xml:space="preserve">            "price": 2500,</w:t>
            </w:r>
          </w:p>
          <w:p w:rsidR="00C250AB" w:rsidRDefault="007E1B4E">
            <w:r>
              <w:t xml:space="preserve">            "priceId": 3,</w:t>
            </w:r>
          </w:p>
          <w:p w:rsidR="00C250AB" w:rsidRDefault="007E1B4E">
            <w:r>
              <w:rPr>
                <w:rFonts w:hint="eastAsia"/>
              </w:rPr>
              <w:t xml:space="preserve">            "goodsName": "</w:t>
            </w:r>
            <w:r>
              <w:rPr>
                <w:rFonts w:hint="eastAsia"/>
              </w:rPr>
              <w:t>单人套餐</w:t>
            </w:r>
            <w:r>
              <w:rPr>
                <w:rFonts w:hint="eastAsia"/>
              </w:rPr>
              <w:t>A",</w:t>
            </w:r>
          </w:p>
          <w:p w:rsidR="00C250AB" w:rsidRDefault="007E1B4E">
            <w:r>
              <w:t xml:space="preserve">            "createTime": 1492582111000,</w:t>
            </w:r>
          </w:p>
          <w:p w:rsidR="00C250AB" w:rsidRDefault="007E1B4E">
            <w:r>
              <w:t xml:space="preserve">            "updateTime": 1492582205000,</w:t>
            </w:r>
          </w:p>
          <w:p w:rsidR="00C250AB" w:rsidRDefault="007E1B4E">
            <w:r>
              <w:t xml:space="preserve">            "status": 48</w:t>
            </w:r>
          </w:p>
          <w:p w:rsidR="00C250AB" w:rsidRDefault="007E1B4E">
            <w:r>
              <w:t xml:space="preserve">          }</w:t>
            </w:r>
          </w:p>
          <w:p w:rsidR="00C250AB" w:rsidRDefault="007E1B4E">
            <w:r>
              <w:t xml:space="preserve">        ]</w:t>
            </w:r>
          </w:p>
          <w:p w:rsidR="00C250AB" w:rsidRDefault="007E1B4E">
            <w:r>
              <w:t xml:space="preserve">      }</w:t>
            </w:r>
          </w:p>
          <w:p w:rsidR="00C250AB" w:rsidRDefault="007E1B4E">
            <w:r>
              <w:t xml:space="preserve">    ]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C250AB"/>
    <w:p w:rsidR="00C250AB" w:rsidRDefault="00C250AB"/>
    <w:p w:rsidR="00C250AB" w:rsidRDefault="00C250AB"/>
    <w:p w:rsidR="00C250AB" w:rsidRDefault="007E1B4E">
      <w:pPr>
        <w:pStyle w:val="2"/>
      </w:pPr>
      <w:bookmarkStart w:id="62" w:name="_Toc484785996"/>
      <w:bookmarkStart w:id="63" w:name="_Toc472510976"/>
      <w:r>
        <w:rPr>
          <w:rFonts w:hint="eastAsia"/>
        </w:rPr>
        <w:t>根据获取当前用户参与活动的记录</w:t>
      </w:r>
      <w:bookmarkEnd w:id="62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850"/>
        <w:gridCol w:w="5069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/listpromotionbyuserId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http://order.dadicinema.com</w:t>
            </w:r>
            <w:r>
              <w:rPr>
                <w:rFonts w:hint="eastAsia"/>
              </w:rPr>
              <w:t>/order</w:t>
            </w:r>
            <w:r>
              <w:t>/ listpromotionbyuserId? p</w:t>
            </w:r>
            <w:r>
              <w:rPr>
                <w:rFonts w:hint="eastAsia"/>
              </w:rPr>
              <w:t>ageNo</w:t>
            </w:r>
            <w:r>
              <w:t>=1&amp;</w:t>
            </w:r>
            <w:r>
              <w:rPr>
                <w:rFonts w:hint="eastAsia"/>
              </w:rPr>
              <w:t>pageSize</w:t>
            </w:r>
            <w:r>
              <w:t>=10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pageNo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pageSize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每页数据条数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6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message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5069" w:type="dxa"/>
            <w:vAlign w:val="center"/>
          </w:tcPr>
          <w:p w:rsidR="00C250AB" w:rsidRDefault="007E1B4E">
            <w:r>
              <w:t>data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right"/>
            </w:pPr>
            <w:r>
              <w:rPr>
                <w:rFonts w:hint="eastAsia"/>
              </w:rPr>
              <w:t xml:space="preserve">          </w:t>
            </w:r>
            <w:r>
              <w:t>id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right"/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right"/>
            </w:pPr>
            <w:r>
              <w:t>order_master_id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主订单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right"/>
            </w:pPr>
            <w:r>
              <w:t>price_binding_id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当前用户对应的活动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right"/>
            </w:pPr>
            <w:r>
              <w:t>price_id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right"/>
            </w:pPr>
            <w:r>
              <w:t>ticket_num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购票数量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right"/>
            </w:pPr>
            <w:r>
              <w:t>update_time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最后更新的时间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701" w:type="dxa"/>
          </w:tcPr>
          <w:p w:rsidR="00C250AB" w:rsidRDefault="007E1B4E">
            <w:pPr>
              <w:jc w:val="right"/>
            </w:pPr>
            <w:r>
              <w:t>deleted</w:t>
            </w:r>
          </w:p>
        </w:tc>
        <w:tc>
          <w:tcPr>
            <w:tcW w:w="993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850" w:type="dxa"/>
            <w:vAlign w:val="center"/>
          </w:tcPr>
          <w:p w:rsidR="00C250AB" w:rsidRDefault="00C250AB"/>
        </w:tc>
        <w:tc>
          <w:tcPr>
            <w:tcW w:w="5069" w:type="dxa"/>
            <w:vAlign w:val="center"/>
          </w:tcPr>
          <w:p w:rsidR="00C250AB" w:rsidRDefault="007E1B4E">
            <w:r>
              <w:rPr>
                <w:rFonts w:hint="eastAsia"/>
              </w:rPr>
              <w:t>是否删除</w:t>
            </w:r>
          </w:p>
        </w:tc>
      </w:tr>
    </w:tbl>
    <w:p w:rsidR="00C250AB" w:rsidRDefault="00C250AB"/>
    <w:p w:rsidR="00C250AB" w:rsidRDefault="00C250AB"/>
    <w:p w:rsidR="00C250AB" w:rsidRDefault="007E1B4E">
      <w:r>
        <w:rPr>
          <w:rFonts w:hint="eastAsia"/>
        </w:rPr>
        <w:t>退单返回样例：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lastRenderedPageBreak/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</w:t>
            </w:r>
            <w:r>
              <w:rPr>
                <w:rFonts w:hint="eastAsia"/>
              </w:rPr>
              <w:t>}</w:t>
            </w:r>
          </w:p>
          <w:p w:rsidR="00C250AB" w:rsidRDefault="007E1B4E">
            <w:r>
              <w:rPr>
                <w:rFonts w:hint="eastAsia"/>
              </w:rPr>
              <w:t>}</w:t>
            </w:r>
          </w:p>
          <w:p w:rsidR="00C250AB" w:rsidRDefault="00C250AB"/>
        </w:tc>
      </w:tr>
    </w:tbl>
    <w:p w:rsidR="00C250AB" w:rsidRDefault="00C250AB"/>
    <w:p w:rsidR="00C250AB" w:rsidRDefault="00C250AB"/>
    <w:p w:rsidR="00C250AB" w:rsidRDefault="007E1B4E">
      <w:pPr>
        <w:pStyle w:val="2"/>
      </w:pPr>
      <w:bookmarkStart w:id="64" w:name="_Toc484785997"/>
      <w:r>
        <w:rPr>
          <w:rFonts w:hint="eastAsia"/>
        </w:rPr>
        <w:t>获取卡列表</w:t>
      </w:r>
      <w:bookmarkEnd w:id="64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5352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/querycards/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/querycards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C250AB">
            <w:pPr>
              <w:jc w:val="left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C250AB">
            <w:pPr>
              <w:jc w:val="lef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C250AB">
            <w:pPr>
              <w:jc w:val="left"/>
            </w:pP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C250AB" w:rsidRDefault="00C250AB">
            <w:pPr>
              <w:jc w:val="left"/>
            </w:pP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卡数组</w:t>
            </w:r>
          </w:p>
        </w:tc>
      </w:tr>
      <w:tr w:rsidR="0055203C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55203C" w:rsidRDefault="0055203C">
            <w:pPr>
              <w:rPr>
                <w:b/>
              </w:rPr>
            </w:pPr>
          </w:p>
        </w:tc>
        <w:tc>
          <w:tcPr>
            <w:tcW w:w="1560" w:type="dxa"/>
          </w:tcPr>
          <w:p w:rsidR="0055203C" w:rsidRDefault="0055203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clubid</w:t>
            </w:r>
          </w:p>
        </w:tc>
        <w:tc>
          <w:tcPr>
            <w:tcW w:w="992" w:type="dxa"/>
            <w:vAlign w:val="center"/>
          </w:tcPr>
          <w:p w:rsidR="0055203C" w:rsidRDefault="0055203C">
            <w:pPr>
              <w:jc w:val="left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 w:rsidR="0055203C" w:rsidRDefault="0055203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55203C" w:rsidRDefault="0055203C">
            <w:pPr>
              <w:jc w:val="left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clob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详情页信息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img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jc w:val="left"/>
            </w:pPr>
            <w:r>
              <w:t>code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name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desc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price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价格列表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price_id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price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service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服务费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rPr>
          <w:trHeight w:val="858"/>
        </w:trPr>
        <w:tc>
          <w:tcPr>
            <w:tcW w:w="9742" w:type="dxa"/>
          </w:tcPr>
          <w:p w:rsidR="00032290" w:rsidRDefault="00032290" w:rsidP="00032290">
            <w:r>
              <w:t>[</w:t>
            </w:r>
          </w:p>
          <w:p w:rsidR="00032290" w:rsidRDefault="00032290" w:rsidP="00032290">
            <w:r>
              <w:t xml:space="preserve">    {</w:t>
            </w:r>
          </w:p>
          <w:p w:rsidR="00032290" w:rsidRDefault="00032290" w:rsidP="00032290">
            <w:r>
              <w:t xml:space="preserve">        "clubid": "12",</w:t>
            </w:r>
          </w:p>
          <w:p w:rsidR="00032290" w:rsidRDefault="00032290" w:rsidP="00032290">
            <w:r>
              <w:t xml:space="preserve">        "code": "C147",</w:t>
            </w:r>
          </w:p>
          <w:p w:rsidR="00032290" w:rsidRDefault="00032290" w:rsidP="00032290">
            <w:r>
              <w:rPr>
                <w:rFonts w:hint="eastAsia"/>
              </w:rPr>
              <w:t xml:space="preserve">        "desc": "</w:t>
            </w:r>
            <w:r>
              <w:rPr>
                <w:rFonts w:hint="eastAsia"/>
              </w:rPr>
              <w:t>嘉禾</w:t>
            </w:r>
            <w:r>
              <w:rPr>
                <w:rFonts w:hint="eastAsia"/>
              </w:rPr>
              <w:t>U+</w:t>
            </w:r>
            <w:r>
              <w:rPr>
                <w:rFonts w:hint="eastAsia"/>
              </w:rPr>
              <w:t>卡续费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",</w:t>
            </w:r>
          </w:p>
          <w:p w:rsidR="00032290" w:rsidRDefault="00032290" w:rsidP="00032290">
            <w:r>
              <w:rPr>
                <w:rFonts w:hint="eastAsia"/>
              </w:rPr>
              <w:t xml:space="preserve">        "name": "U+</w:t>
            </w:r>
            <w:r>
              <w:rPr>
                <w:rFonts w:hint="eastAsia"/>
              </w:rPr>
              <w:t>卡续费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",</w:t>
            </w:r>
          </w:p>
          <w:p w:rsidR="00032290" w:rsidRDefault="00032290" w:rsidP="00032290">
            <w:r>
              <w:t xml:space="preserve">        "oPrice": 1,</w:t>
            </w:r>
          </w:p>
          <w:p w:rsidR="00032290" w:rsidRDefault="00032290" w:rsidP="00032290">
            <w:r>
              <w:t xml:space="preserve">        "price": [</w:t>
            </w:r>
          </w:p>
          <w:p w:rsidR="00032290" w:rsidRDefault="00032290" w:rsidP="00032290">
            <w:r>
              <w:t xml:space="preserve">            {</w:t>
            </w:r>
          </w:p>
          <w:p w:rsidR="00032290" w:rsidRDefault="00032290" w:rsidP="00032290">
            <w:r>
              <w:t xml:space="preserve">                "price": 1,</w:t>
            </w:r>
          </w:p>
          <w:p w:rsidR="00032290" w:rsidRDefault="00032290" w:rsidP="00032290">
            <w:r>
              <w:t xml:space="preserve">                "price_id": 7,</w:t>
            </w:r>
          </w:p>
          <w:p w:rsidR="00032290" w:rsidRDefault="00032290" w:rsidP="00032290">
            <w:r>
              <w:t xml:space="preserve">                "price_type_id": 2</w:t>
            </w:r>
          </w:p>
          <w:p w:rsidR="00032290" w:rsidRDefault="00032290" w:rsidP="00032290">
            <w:r>
              <w:lastRenderedPageBreak/>
              <w:t xml:space="preserve">            }</w:t>
            </w:r>
          </w:p>
          <w:p w:rsidR="00032290" w:rsidRDefault="00032290" w:rsidP="00032290">
            <w:r>
              <w:t xml:space="preserve">        ],</w:t>
            </w:r>
          </w:p>
          <w:p w:rsidR="00032290" w:rsidRDefault="00032290" w:rsidP="00032290">
            <w:r>
              <w:t xml:space="preserve">        "typeid": 13</w:t>
            </w:r>
          </w:p>
          <w:p w:rsidR="00032290" w:rsidRDefault="00032290" w:rsidP="00032290">
            <w:r>
              <w:t xml:space="preserve">    },</w:t>
            </w:r>
          </w:p>
          <w:p w:rsidR="00032290" w:rsidRDefault="00032290" w:rsidP="00032290">
            <w:r>
              <w:t xml:space="preserve">    {</w:t>
            </w:r>
          </w:p>
          <w:p w:rsidR="00032290" w:rsidRDefault="00032290" w:rsidP="00032290">
            <w:r>
              <w:t xml:space="preserve">        "clubid": "9",</w:t>
            </w:r>
          </w:p>
          <w:p w:rsidR="00032290" w:rsidRDefault="00032290" w:rsidP="00032290">
            <w:r>
              <w:t xml:space="preserve">        "code": "C096",</w:t>
            </w:r>
          </w:p>
          <w:p w:rsidR="00032290" w:rsidRDefault="00032290" w:rsidP="00032290">
            <w:r>
              <w:rPr>
                <w:rFonts w:hint="eastAsia"/>
              </w:rPr>
              <w:t xml:space="preserve">        "desc": "</w:t>
            </w:r>
            <w:r>
              <w:rPr>
                <w:rFonts w:hint="eastAsia"/>
              </w:rPr>
              <w:t>自由人</w:t>
            </w:r>
            <w:r>
              <w:rPr>
                <w:rFonts w:hint="eastAsia"/>
              </w:rPr>
              <w:t>U+</w:t>
            </w:r>
            <w:r>
              <w:rPr>
                <w:rFonts w:hint="eastAsia"/>
              </w:rPr>
              <w:t>卡续费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",</w:t>
            </w:r>
          </w:p>
          <w:p w:rsidR="00032290" w:rsidRDefault="00032290" w:rsidP="00032290">
            <w:r>
              <w:rPr>
                <w:rFonts w:hint="eastAsia"/>
              </w:rPr>
              <w:t xml:space="preserve">        "name": "U+</w:t>
            </w:r>
            <w:r>
              <w:rPr>
                <w:rFonts w:hint="eastAsia"/>
              </w:rPr>
              <w:t>卡续费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",</w:t>
            </w:r>
          </w:p>
          <w:p w:rsidR="00032290" w:rsidRDefault="00032290" w:rsidP="00032290">
            <w:r>
              <w:t xml:space="preserve">        "oPrice": 1,</w:t>
            </w:r>
          </w:p>
          <w:p w:rsidR="00032290" w:rsidRDefault="00032290" w:rsidP="00032290">
            <w:r>
              <w:t xml:space="preserve">        "price": [</w:t>
            </w:r>
          </w:p>
          <w:p w:rsidR="00032290" w:rsidRDefault="00032290" w:rsidP="00032290">
            <w:r>
              <w:t xml:space="preserve">            {</w:t>
            </w:r>
          </w:p>
          <w:p w:rsidR="00032290" w:rsidRDefault="00032290" w:rsidP="00032290">
            <w:r>
              <w:t xml:space="preserve">                "price": 1,</w:t>
            </w:r>
          </w:p>
          <w:p w:rsidR="00032290" w:rsidRDefault="00032290" w:rsidP="00032290">
            <w:r>
              <w:t xml:space="preserve">                "price_id": 8,</w:t>
            </w:r>
          </w:p>
          <w:p w:rsidR="00032290" w:rsidRDefault="00032290" w:rsidP="00032290">
            <w:r>
              <w:t xml:space="preserve">                "price_type_id": 2</w:t>
            </w:r>
          </w:p>
          <w:p w:rsidR="00032290" w:rsidRDefault="00032290" w:rsidP="00032290">
            <w:r>
              <w:t xml:space="preserve">            }</w:t>
            </w:r>
          </w:p>
          <w:p w:rsidR="00032290" w:rsidRDefault="00032290" w:rsidP="00032290">
            <w:r>
              <w:t xml:space="preserve">        ],</w:t>
            </w:r>
          </w:p>
          <w:p w:rsidR="00032290" w:rsidRDefault="00032290" w:rsidP="00032290">
            <w:r>
              <w:t xml:space="preserve">        "typeid": 13</w:t>
            </w:r>
          </w:p>
          <w:p w:rsidR="00032290" w:rsidRDefault="00032290" w:rsidP="00032290">
            <w:r>
              <w:t xml:space="preserve">    },</w:t>
            </w:r>
          </w:p>
          <w:p w:rsidR="00032290" w:rsidRDefault="00032290" w:rsidP="00032290">
            <w:r>
              <w:t xml:space="preserve">    {</w:t>
            </w:r>
          </w:p>
          <w:p w:rsidR="00032290" w:rsidRDefault="00032290" w:rsidP="00032290">
            <w:r>
              <w:t xml:space="preserve">        "clubid": "6",</w:t>
            </w:r>
          </w:p>
          <w:p w:rsidR="00032290" w:rsidRDefault="00032290" w:rsidP="00032290">
            <w:r>
              <w:t xml:space="preserve">        "code": "C064",</w:t>
            </w:r>
          </w:p>
          <w:p w:rsidR="00032290" w:rsidRDefault="00032290" w:rsidP="00032290">
            <w:r>
              <w:rPr>
                <w:rFonts w:hint="eastAsia"/>
              </w:rPr>
              <w:t xml:space="preserve">        "desc": "</w:t>
            </w:r>
            <w:r>
              <w:rPr>
                <w:rFonts w:hint="eastAsia"/>
              </w:rPr>
              <w:t>大地</w:t>
            </w:r>
            <w:r>
              <w:rPr>
                <w:rFonts w:hint="eastAsia"/>
              </w:rPr>
              <w:t>U+</w:t>
            </w:r>
            <w:r>
              <w:rPr>
                <w:rFonts w:hint="eastAsia"/>
              </w:rPr>
              <w:t>卡续费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",</w:t>
            </w:r>
          </w:p>
          <w:p w:rsidR="00032290" w:rsidRDefault="00032290" w:rsidP="00032290">
            <w:r>
              <w:rPr>
                <w:rFonts w:hint="eastAsia"/>
              </w:rPr>
              <w:t xml:space="preserve">        "name": "U+</w:t>
            </w:r>
            <w:r>
              <w:rPr>
                <w:rFonts w:hint="eastAsia"/>
              </w:rPr>
              <w:t>卡续费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",</w:t>
            </w:r>
          </w:p>
          <w:p w:rsidR="00032290" w:rsidRDefault="00032290" w:rsidP="00032290">
            <w:r>
              <w:t xml:space="preserve">        "oPrice": 1,</w:t>
            </w:r>
          </w:p>
          <w:p w:rsidR="00032290" w:rsidRDefault="00032290" w:rsidP="00032290">
            <w:r>
              <w:t xml:space="preserve">        "price": [</w:t>
            </w:r>
          </w:p>
          <w:p w:rsidR="00032290" w:rsidRDefault="00032290" w:rsidP="00032290">
            <w:r>
              <w:t xml:space="preserve">            {</w:t>
            </w:r>
          </w:p>
          <w:p w:rsidR="00032290" w:rsidRDefault="00032290" w:rsidP="00032290">
            <w:r>
              <w:t xml:space="preserve">                "price": 1,</w:t>
            </w:r>
          </w:p>
          <w:p w:rsidR="00032290" w:rsidRDefault="00032290" w:rsidP="00032290">
            <w:r>
              <w:t xml:space="preserve">                "price_id": 6,</w:t>
            </w:r>
          </w:p>
          <w:p w:rsidR="00032290" w:rsidRDefault="00032290" w:rsidP="00032290">
            <w:r>
              <w:t xml:space="preserve">                "price_type_id": 2</w:t>
            </w:r>
          </w:p>
          <w:p w:rsidR="00032290" w:rsidRDefault="00032290" w:rsidP="00032290">
            <w:r>
              <w:t xml:space="preserve">            }</w:t>
            </w:r>
          </w:p>
          <w:p w:rsidR="00032290" w:rsidRDefault="00032290" w:rsidP="00032290">
            <w:r>
              <w:t xml:space="preserve">        ],</w:t>
            </w:r>
          </w:p>
          <w:p w:rsidR="00032290" w:rsidRDefault="00032290" w:rsidP="00032290">
            <w:r>
              <w:t xml:space="preserve">        "typeid": 13</w:t>
            </w:r>
          </w:p>
          <w:p w:rsidR="00032290" w:rsidRDefault="00032290" w:rsidP="00032290">
            <w:r>
              <w:t xml:space="preserve">    }</w:t>
            </w:r>
          </w:p>
          <w:p w:rsidR="00C250AB" w:rsidRDefault="00032290" w:rsidP="00032290">
            <w:r>
              <w:t>]</w:t>
            </w:r>
          </w:p>
        </w:tc>
      </w:tr>
    </w:tbl>
    <w:p w:rsidR="00C250AB" w:rsidRDefault="00C250AB"/>
    <w:p w:rsidR="00C250AB" w:rsidRDefault="00C250AB"/>
    <w:p w:rsidR="004E3DE2" w:rsidRDefault="004E3DE2">
      <w:pPr>
        <w:pStyle w:val="2"/>
      </w:pPr>
      <w:bookmarkStart w:id="65" w:name="_Toc484785998"/>
      <w:r>
        <w:rPr>
          <w:rFonts w:hint="eastAsia"/>
        </w:rPr>
        <w:t>图片获取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5352"/>
      </w:tblGrid>
      <w:tr w:rsidR="004E3DE2" w:rsidTr="00FD3ED0">
        <w:tc>
          <w:tcPr>
            <w:tcW w:w="1129" w:type="dxa"/>
            <w:shd w:val="clear" w:color="auto" w:fill="8DB3E2" w:themeFill="text2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4E3DE2" w:rsidRDefault="004E3DE2" w:rsidP="004E3DE2">
            <w:r>
              <w:rPr>
                <w:rFonts w:hint="eastAsia"/>
              </w:rPr>
              <w:t>/order</w:t>
            </w:r>
            <w:r>
              <w:t>/getImage</w:t>
            </w:r>
          </w:p>
        </w:tc>
      </w:tr>
      <w:tr w:rsidR="004E3DE2" w:rsidTr="00FD3ED0">
        <w:tc>
          <w:tcPr>
            <w:tcW w:w="1129" w:type="dxa"/>
            <w:shd w:val="clear" w:color="auto" w:fill="8DB3E2" w:themeFill="text2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4E3DE2" w:rsidRDefault="004E3DE2" w:rsidP="00FD3ED0">
            <w:r>
              <w:t>post</w:t>
            </w:r>
          </w:p>
        </w:tc>
      </w:tr>
      <w:tr w:rsidR="004E3DE2" w:rsidTr="00FD3ED0">
        <w:tc>
          <w:tcPr>
            <w:tcW w:w="1129" w:type="dxa"/>
            <w:shd w:val="clear" w:color="auto" w:fill="8DB3E2" w:themeFill="text2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4E3DE2" w:rsidRDefault="004E3DE2" w:rsidP="004E3DE2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/getImage</w:t>
            </w:r>
          </w:p>
        </w:tc>
      </w:tr>
      <w:tr w:rsidR="004E3DE2" w:rsidTr="00FD3ED0">
        <w:tc>
          <w:tcPr>
            <w:tcW w:w="1129" w:type="dxa"/>
            <w:vMerge w:val="restart"/>
            <w:shd w:val="clear" w:color="auto" w:fill="8DB3E2" w:themeFill="text2" w:themeFillTint="66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E3DE2" w:rsidTr="00FD3ED0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4E3DE2" w:rsidRDefault="004E3DE2" w:rsidP="00FD3ED0">
            <w:pPr>
              <w:jc w:val="left"/>
            </w:pPr>
            <w:r w:rsidRPr="004E3DE2">
              <w:t>imageId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E3DE2" w:rsidRDefault="004E3DE2" w:rsidP="00FD3ED0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E3DE2" w:rsidRDefault="004E3DE2" w:rsidP="00FD3ED0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4E3DE2" w:rsidRDefault="004E3DE2" w:rsidP="00FD3ED0">
            <w:pPr>
              <w:jc w:val="left"/>
            </w:pPr>
          </w:p>
        </w:tc>
      </w:tr>
      <w:tr w:rsidR="004E3DE2" w:rsidTr="00FD3ED0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E3DE2" w:rsidTr="00FD3ED0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4E3DE2" w:rsidRDefault="004E3DE2" w:rsidP="00FD3ED0">
            <w:pPr>
              <w:rPr>
                <w:b/>
              </w:rPr>
            </w:pPr>
          </w:p>
        </w:tc>
        <w:tc>
          <w:tcPr>
            <w:tcW w:w="1560" w:type="dxa"/>
          </w:tcPr>
          <w:p w:rsidR="004E3DE2" w:rsidRDefault="004E3DE2" w:rsidP="00FD3ED0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4E3DE2" w:rsidRDefault="004E3DE2" w:rsidP="00FD3ED0">
            <w:r>
              <w:t>String</w:t>
            </w:r>
          </w:p>
        </w:tc>
        <w:tc>
          <w:tcPr>
            <w:tcW w:w="709" w:type="dxa"/>
            <w:vAlign w:val="center"/>
          </w:tcPr>
          <w:p w:rsidR="004E3DE2" w:rsidRDefault="004E3DE2" w:rsidP="00FD3ED0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4E3DE2" w:rsidRDefault="004E3DE2" w:rsidP="00FD3ED0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4E3DE2" w:rsidTr="00FD3ED0">
        <w:trPr>
          <w:trHeight w:val="858"/>
        </w:trPr>
        <w:tc>
          <w:tcPr>
            <w:tcW w:w="9742" w:type="dxa"/>
            <w:gridSpan w:val="5"/>
          </w:tcPr>
          <w:p w:rsidR="004E3DE2" w:rsidRDefault="004E3DE2" w:rsidP="00FD3ED0">
            <w:r>
              <w:t>{</w:t>
            </w:r>
          </w:p>
          <w:p w:rsidR="004E3DE2" w:rsidRDefault="004E3DE2" w:rsidP="00FD3ED0">
            <w:r>
              <w:t xml:space="preserve">  "s": true,</w:t>
            </w:r>
          </w:p>
          <w:p w:rsidR="004E3DE2" w:rsidRDefault="004E3DE2" w:rsidP="00FD3ED0">
            <w:r>
              <w:t xml:space="preserve">  "c": "1020000",</w:t>
            </w:r>
          </w:p>
          <w:p w:rsidR="004E3DE2" w:rsidRDefault="004E3DE2" w:rsidP="00FD3ED0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4E3DE2" w:rsidRDefault="004E3DE2" w:rsidP="00FD3ED0">
            <w:r>
              <w:t xml:space="preserve">  "d": </w:t>
            </w:r>
          </w:p>
          <w:p w:rsidR="004E3DE2" w:rsidRDefault="004E3DE2" w:rsidP="00FD3ED0">
            <w:r>
              <w:t xml:space="preserve">    {</w:t>
            </w:r>
            <w:r>
              <w:rPr>
                <w:rFonts w:hint="eastAsia"/>
              </w:rPr>
              <w:t xml:space="preserve"> "h</w:t>
            </w:r>
            <w:r>
              <w:t>ttp://XXX.jpg</w:t>
            </w:r>
            <w:r>
              <w:rPr>
                <w:rFonts w:hint="eastAsia"/>
              </w:rPr>
              <w:t>"</w:t>
            </w:r>
            <w:r>
              <w:t>}</w:t>
            </w:r>
          </w:p>
          <w:p w:rsidR="004E3DE2" w:rsidRDefault="004E3DE2" w:rsidP="00FD3ED0">
            <w:r>
              <w:t xml:space="preserve">  </w:t>
            </w:r>
          </w:p>
          <w:p w:rsidR="004E3DE2" w:rsidRDefault="004E3DE2" w:rsidP="00FD3ED0">
            <w:r>
              <w:t>}</w:t>
            </w:r>
          </w:p>
        </w:tc>
      </w:tr>
    </w:tbl>
    <w:p w:rsidR="004E3DE2" w:rsidRPr="004E3DE2" w:rsidRDefault="004E3DE2" w:rsidP="004E3DE2"/>
    <w:p w:rsidR="00C250AB" w:rsidRDefault="007E1B4E">
      <w:pPr>
        <w:pStyle w:val="2"/>
      </w:pPr>
      <w:r>
        <w:rPr>
          <w:rFonts w:hint="eastAsia"/>
        </w:rPr>
        <w:t>获取充值列表</w:t>
      </w:r>
      <w:bookmarkEnd w:id="65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5352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/queryrecharges/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/queryrecharges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C250AB">
            <w:pPr>
              <w:jc w:val="left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C250AB">
            <w:pPr>
              <w:jc w:val="lef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C250AB">
            <w:pPr>
              <w:jc w:val="left"/>
            </w:pP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C250AB" w:rsidRDefault="00C250AB">
            <w:pPr>
              <w:jc w:val="left"/>
            </w:pP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充值数组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clob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详情页信息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img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jc w:val="left"/>
            </w:pPr>
            <w:r>
              <w:t>code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编码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name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desc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price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价格列表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price_id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price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service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服务费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rPr>
          <w:trHeight w:val="858"/>
        </w:trPr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t xml:space="preserve">      "clob": null,</w:t>
            </w:r>
          </w:p>
          <w:p w:rsidR="00C250AB" w:rsidRDefault="007E1B4E">
            <w:r>
              <w:t xml:space="preserve">      "img": null,</w:t>
            </w:r>
          </w:p>
          <w:p w:rsidR="00C250AB" w:rsidRDefault="007E1B4E">
            <w:r>
              <w:lastRenderedPageBreak/>
              <w:t xml:space="preserve">      "code": "P100",</w:t>
            </w:r>
          </w:p>
          <w:p w:rsidR="00C250AB" w:rsidRDefault="007E1B4E">
            <w:r>
              <w:t xml:space="preserve">      "price": [</w:t>
            </w:r>
          </w:p>
          <w:p w:rsidR="00C250AB" w:rsidRDefault="007E1B4E">
            <w:r>
              <w:t xml:space="preserve">        {</w:t>
            </w:r>
          </w:p>
          <w:p w:rsidR="00C250AB" w:rsidRDefault="007E1B4E">
            <w:r>
              <w:t xml:space="preserve">          "price": 100,</w:t>
            </w:r>
          </w:p>
          <w:p w:rsidR="00C250AB" w:rsidRDefault="007E1B4E">
            <w:r>
              <w:t xml:space="preserve">          "price_id": 2</w:t>
            </w:r>
          </w:p>
          <w:p w:rsidR="00C250AB" w:rsidRDefault="007E1B4E">
            <w:r>
              <w:t xml:space="preserve">        }</w:t>
            </w:r>
          </w:p>
          <w:p w:rsidR="00C250AB" w:rsidRDefault="007E1B4E">
            <w:r>
              <w:t xml:space="preserve">      ],</w:t>
            </w:r>
          </w:p>
          <w:p w:rsidR="00C250AB" w:rsidRDefault="007E1B4E">
            <w:r>
              <w:rPr>
                <w:rFonts w:hint="eastAsia"/>
              </w:rPr>
              <w:t xml:space="preserve">      "name": "100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"oPrice": 100,</w:t>
            </w:r>
          </w:p>
          <w:p w:rsidR="00C250AB" w:rsidRDefault="007E1B4E">
            <w:r>
              <w:rPr>
                <w:rFonts w:hint="eastAsia"/>
              </w:rPr>
              <w:t xml:space="preserve">      "desc": "100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 xml:space="preserve">    },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t xml:space="preserve">      "clob": null,</w:t>
            </w:r>
          </w:p>
          <w:p w:rsidR="00C250AB" w:rsidRDefault="007E1B4E">
            <w:r>
              <w:t xml:space="preserve">      "img": null,</w:t>
            </w:r>
          </w:p>
          <w:p w:rsidR="00C250AB" w:rsidRDefault="007E1B4E">
            <w:r>
              <w:t xml:space="preserve">      "code": "P200",</w:t>
            </w:r>
          </w:p>
          <w:p w:rsidR="00C250AB" w:rsidRDefault="007E1B4E">
            <w:r>
              <w:t xml:space="preserve">      "price": [</w:t>
            </w:r>
          </w:p>
          <w:p w:rsidR="00C250AB" w:rsidRDefault="007E1B4E">
            <w:r>
              <w:t xml:space="preserve">        {</w:t>
            </w:r>
          </w:p>
          <w:p w:rsidR="00C250AB" w:rsidRDefault="007E1B4E">
            <w:r>
              <w:t xml:space="preserve">          "price": 200,</w:t>
            </w:r>
          </w:p>
          <w:p w:rsidR="00C250AB" w:rsidRDefault="007E1B4E">
            <w:r>
              <w:t xml:space="preserve">          "price_id": 4</w:t>
            </w:r>
          </w:p>
          <w:p w:rsidR="00C250AB" w:rsidRDefault="007E1B4E">
            <w:r>
              <w:t xml:space="preserve">        }</w:t>
            </w:r>
          </w:p>
          <w:p w:rsidR="00C250AB" w:rsidRDefault="007E1B4E">
            <w:r>
              <w:t xml:space="preserve">      ],</w:t>
            </w:r>
          </w:p>
          <w:p w:rsidR="00C250AB" w:rsidRDefault="007E1B4E">
            <w:r>
              <w:rPr>
                <w:rFonts w:hint="eastAsia"/>
              </w:rPr>
              <w:t xml:space="preserve">      "name": "200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"oPrice": 200,</w:t>
            </w:r>
          </w:p>
          <w:p w:rsidR="00C250AB" w:rsidRDefault="007E1B4E">
            <w:r>
              <w:rPr>
                <w:rFonts w:hint="eastAsia"/>
              </w:rPr>
              <w:t xml:space="preserve">      "desc": "200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 xml:space="preserve">    }</w:t>
            </w:r>
          </w:p>
        </w:tc>
      </w:tr>
    </w:tbl>
    <w:p w:rsidR="00C250AB" w:rsidRDefault="00C250AB"/>
    <w:p w:rsidR="009F19CA" w:rsidRDefault="009F19CA">
      <w:pPr>
        <w:pStyle w:val="2"/>
      </w:pPr>
      <w:bookmarkStart w:id="66" w:name="_Toc484785999"/>
      <w:r>
        <w:rPr>
          <w:rFonts w:hint="eastAsia"/>
        </w:rPr>
        <w:t>获取卡续费列表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5074"/>
      </w:tblGrid>
      <w:tr w:rsidR="009F19CA" w:rsidTr="00FF3C0D">
        <w:tc>
          <w:tcPr>
            <w:tcW w:w="1129" w:type="dxa"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335" w:type="dxa"/>
            <w:gridSpan w:val="4"/>
            <w:vAlign w:val="center"/>
          </w:tcPr>
          <w:p w:rsidR="009F19CA" w:rsidRDefault="009F19CA" w:rsidP="00322509">
            <w:r>
              <w:rPr>
                <w:rFonts w:hint="eastAsia"/>
              </w:rPr>
              <w:t>/order</w:t>
            </w:r>
            <w:r>
              <w:t>/</w:t>
            </w:r>
            <w:r w:rsidR="007B0C89" w:rsidRPr="007B0C89">
              <w:t>queryCardRenews</w:t>
            </w:r>
          </w:p>
        </w:tc>
      </w:tr>
      <w:tr w:rsidR="009F19CA" w:rsidTr="00FF3C0D">
        <w:tc>
          <w:tcPr>
            <w:tcW w:w="1129" w:type="dxa"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335" w:type="dxa"/>
            <w:gridSpan w:val="4"/>
            <w:vAlign w:val="center"/>
          </w:tcPr>
          <w:p w:rsidR="009F19CA" w:rsidRDefault="009F19CA" w:rsidP="00322509">
            <w:r>
              <w:rPr>
                <w:rFonts w:hint="eastAsia"/>
              </w:rPr>
              <w:t>GET</w:t>
            </w:r>
          </w:p>
        </w:tc>
      </w:tr>
      <w:tr w:rsidR="009F19CA" w:rsidTr="00FF3C0D">
        <w:tc>
          <w:tcPr>
            <w:tcW w:w="1129" w:type="dxa"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335" w:type="dxa"/>
            <w:gridSpan w:val="4"/>
            <w:tcBorders>
              <w:bottom w:val="single" w:sz="4" w:space="0" w:color="auto"/>
            </w:tcBorders>
            <w:vAlign w:val="center"/>
          </w:tcPr>
          <w:p w:rsidR="009F19CA" w:rsidRDefault="009F19CA" w:rsidP="00322509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</w:t>
            </w:r>
            <w:r w:rsidR="007B0C89" w:rsidRPr="007B0C89">
              <w:t>queryCardRenews</w:t>
            </w:r>
          </w:p>
        </w:tc>
      </w:tr>
      <w:tr w:rsidR="009F19CA" w:rsidTr="00FF3C0D">
        <w:tc>
          <w:tcPr>
            <w:tcW w:w="1129" w:type="dxa"/>
            <w:vMerge w:val="restart"/>
            <w:shd w:val="clear" w:color="auto" w:fill="8DB3E2" w:themeFill="text2" w:themeFillTint="66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74" w:type="dxa"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9F19CA" w:rsidRDefault="009F19CA" w:rsidP="00322509">
            <w:pPr>
              <w:jc w:val="left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F19CA" w:rsidRDefault="009F19CA" w:rsidP="00322509">
            <w:pPr>
              <w:jc w:val="lef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19CA" w:rsidRDefault="009F19CA" w:rsidP="00322509">
            <w:pPr>
              <w:jc w:val="left"/>
            </w:pPr>
          </w:p>
        </w:tc>
        <w:tc>
          <w:tcPr>
            <w:tcW w:w="5074" w:type="dxa"/>
            <w:tcBorders>
              <w:bottom w:val="single" w:sz="4" w:space="0" w:color="auto"/>
            </w:tcBorders>
          </w:tcPr>
          <w:p w:rsidR="009F19CA" w:rsidRDefault="009F19CA" w:rsidP="00322509">
            <w:pPr>
              <w:jc w:val="left"/>
            </w:pPr>
          </w:p>
        </w:tc>
      </w:tr>
      <w:tr w:rsidR="009F19CA" w:rsidTr="00FF3C0D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074" w:type="dxa"/>
            <w:shd w:val="clear" w:color="auto" w:fill="B8CCE4" w:themeFill="accent1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9F19CA" w:rsidRDefault="009F19CA" w:rsidP="00322509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9F19CA" w:rsidRDefault="009F19CA" w:rsidP="00322509">
            <w:r>
              <w:rPr>
                <w:rFonts w:hint="eastAsia"/>
              </w:rPr>
              <w:t>Y</w:t>
            </w:r>
          </w:p>
        </w:tc>
        <w:tc>
          <w:tcPr>
            <w:tcW w:w="5074" w:type="dxa"/>
            <w:vAlign w:val="center"/>
          </w:tcPr>
          <w:p w:rsidR="009F19CA" w:rsidRDefault="009F19CA" w:rsidP="00322509">
            <w:r>
              <w:rPr>
                <w:rFonts w:hint="eastAsia"/>
              </w:rPr>
              <w:t>充值数组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 xml:space="preserve">  clob</w:t>
            </w:r>
          </w:p>
        </w:tc>
        <w:tc>
          <w:tcPr>
            <w:tcW w:w="992" w:type="dxa"/>
            <w:vAlign w:val="center"/>
          </w:tcPr>
          <w:p w:rsidR="009F19CA" w:rsidRDefault="009F19CA" w:rsidP="0032250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74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详情页信息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 xml:space="preserve">  img</w:t>
            </w:r>
          </w:p>
        </w:tc>
        <w:tc>
          <w:tcPr>
            <w:tcW w:w="992" w:type="dxa"/>
            <w:vAlign w:val="center"/>
          </w:tcPr>
          <w:p w:rsidR="009F19CA" w:rsidRDefault="009F19CA" w:rsidP="0032250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74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</w:tcPr>
          <w:p w:rsidR="009F19CA" w:rsidRDefault="009F19CA" w:rsidP="00322509">
            <w:pPr>
              <w:ind w:firstLineChars="100" w:firstLine="210"/>
              <w:jc w:val="left"/>
            </w:pPr>
            <w:r>
              <w:t>code</w:t>
            </w:r>
          </w:p>
        </w:tc>
        <w:tc>
          <w:tcPr>
            <w:tcW w:w="992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74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编码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name</w:t>
            </w:r>
          </w:p>
        </w:tc>
        <w:tc>
          <w:tcPr>
            <w:tcW w:w="992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74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名称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desc</w:t>
            </w:r>
          </w:p>
        </w:tc>
        <w:tc>
          <w:tcPr>
            <w:tcW w:w="992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74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price</w:t>
            </w:r>
          </w:p>
        </w:tc>
        <w:tc>
          <w:tcPr>
            <w:tcW w:w="992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74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价格列表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price_id</w:t>
            </w:r>
          </w:p>
        </w:tc>
        <w:tc>
          <w:tcPr>
            <w:tcW w:w="992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74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price</w:t>
            </w:r>
          </w:p>
        </w:tc>
        <w:tc>
          <w:tcPr>
            <w:tcW w:w="992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74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9F19CA" w:rsidTr="00FF3C0D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9F19CA" w:rsidRDefault="009F19CA" w:rsidP="00322509">
            <w:pPr>
              <w:rPr>
                <w:b/>
              </w:rPr>
            </w:pPr>
          </w:p>
        </w:tc>
        <w:tc>
          <w:tcPr>
            <w:tcW w:w="1560" w:type="dxa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service</w:t>
            </w:r>
          </w:p>
        </w:tc>
        <w:tc>
          <w:tcPr>
            <w:tcW w:w="992" w:type="dxa"/>
            <w:vAlign w:val="center"/>
          </w:tcPr>
          <w:p w:rsidR="009F19CA" w:rsidRDefault="009F19CA" w:rsidP="00322509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74" w:type="dxa"/>
            <w:vAlign w:val="center"/>
          </w:tcPr>
          <w:p w:rsidR="009F19CA" w:rsidRDefault="009F19CA" w:rsidP="00322509">
            <w:pPr>
              <w:jc w:val="left"/>
            </w:pPr>
            <w:r>
              <w:rPr>
                <w:rFonts w:hint="eastAsia"/>
              </w:rPr>
              <w:t>服务费</w:t>
            </w:r>
          </w:p>
        </w:tc>
      </w:tr>
    </w:tbl>
    <w:p w:rsidR="009F19CA" w:rsidRDefault="009F19CA" w:rsidP="009F19CA">
      <w:r>
        <w:rPr>
          <w:rFonts w:hint="eastAsia"/>
        </w:rPr>
        <w:t>返回样例：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9464"/>
      </w:tblGrid>
      <w:tr w:rsidR="009F19CA" w:rsidTr="00FF3C0D">
        <w:trPr>
          <w:trHeight w:val="858"/>
        </w:trPr>
        <w:tc>
          <w:tcPr>
            <w:tcW w:w="9464" w:type="dxa"/>
          </w:tcPr>
          <w:p w:rsidR="00FF3C0D" w:rsidRDefault="00FF3C0D" w:rsidP="00FF3C0D">
            <w:pPr>
              <w:widowControl/>
              <w:jc w:val="left"/>
            </w:pPr>
            <w:r>
              <w:t>{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"c": "1020000",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"d": [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{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    "code": "C064",</w:t>
            </w:r>
          </w:p>
          <w:p w:rsidR="00FF3C0D" w:rsidRDefault="00FF3C0D" w:rsidP="00FF3C0D">
            <w:pPr>
              <w:widowControl/>
              <w:jc w:val="left"/>
            </w:pPr>
            <w:r>
              <w:rPr>
                <w:rFonts w:hint="eastAsia"/>
              </w:rPr>
              <w:t xml:space="preserve">            "desc": "U+</w:t>
            </w:r>
            <w:r>
              <w:rPr>
                <w:rFonts w:hint="eastAsia"/>
              </w:rPr>
              <w:t>卡续费</w:t>
            </w:r>
            <w:r>
              <w:rPr>
                <w:rFonts w:hint="eastAsia"/>
              </w:rPr>
              <w:t>",</w:t>
            </w:r>
          </w:p>
          <w:p w:rsidR="00FF3C0D" w:rsidRDefault="00FF3C0D" w:rsidP="00FF3C0D">
            <w:pPr>
              <w:widowControl/>
              <w:jc w:val="left"/>
            </w:pPr>
            <w:r>
              <w:rPr>
                <w:rFonts w:hint="eastAsia"/>
              </w:rPr>
              <w:t xml:space="preserve">            "name": "U+</w:t>
            </w:r>
            <w:r>
              <w:rPr>
                <w:rFonts w:hint="eastAsia"/>
              </w:rPr>
              <w:t>卡续费</w:t>
            </w:r>
            <w:r>
              <w:rPr>
                <w:rFonts w:hint="eastAsia"/>
              </w:rPr>
              <w:t>",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    "oPrice": 1,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    "price": [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        {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            "price": 1,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            "price_id": 6,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            "price_type_id": 2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        }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    ],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    "typeid": 13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    }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],</w:t>
            </w:r>
          </w:p>
          <w:p w:rsidR="00FF3C0D" w:rsidRDefault="00FF3C0D" w:rsidP="00FF3C0D">
            <w:pPr>
              <w:widowControl/>
              <w:jc w:val="left"/>
            </w:pPr>
            <w:r>
              <w:rPr>
                <w:rFonts w:hint="eastAsia"/>
              </w:rPr>
              <w:t xml:space="preserve">  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FF3C0D" w:rsidRDefault="00FF3C0D" w:rsidP="00FF3C0D">
            <w:pPr>
              <w:widowControl/>
              <w:jc w:val="left"/>
            </w:pPr>
            <w:r>
              <w:t xml:space="preserve">    "s": true</w:t>
            </w:r>
          </w:p>
          <w:p w:rsidR="009F19CA" w:rsidRPr="00FF3C0D" w:rsidRDefault="00FF3C0D" w:rsidP="00FF3C0D">
            <w:pPr>
              <w:widowControl/>
              <w:jc w:val="left"/>
            </w:pPr>
            <w:r>
              <w:t>}</w:t>
            </w:r>
          </w:p>
        </w:tc>
      </w:tr>
    </w:tbl>
    <w:p w:rsidR="009F19CA" w:rsidRDefault="009F19CA" w:rsidP="009F19CA"/>
    <w:p w:rsidR="009F19CA" w:rsidRPr="009F19CA" w:rsidRDefault="009F19CA" w:rsidP="009F19CA"/>
    <w:p w:rsidR="00C250AB" w:rsidRDefault="007E1B4E">
      <w:pPr>
        <w:pStyle w:val="2"/>
      </w:pPr>
      <w:r>
        <w:rPr>
          <w:rFonts w:hint="eastAsia"/>
        </w:rPr>
        <w:t>买卡</w:t>
      </w:r>
      <w:bookmarkEnd w:id="66"/>
    </w:p>
    <w:tbl>
      <w:tblPr>
        <w:tblStyle w:val="af"/>
        <w:tblW w:w="10944" w:type="dxa"/>
        <w:tblLayout w:type="fixed"/>
        <w:tblLook w:val="04A0" w:firstRow="1" w:lastRow="0" w:firstColumn="1" w:lastColumn="0" w:noHBand="0" w:noVBand="1"/>
      </w:tblPr>
      <w:tblGrid>
        <w:gridCol w:w="1129"/>
        <w:gridCol w:w="1877"/>
        <w:gridCol w:w="1559"/>
        <w:gridCol w:w="709"/>
        <w:gridCol w:w="5639"/>
        <w:gridCol w:w="31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9815" w:type="dxa"/>
            <w:gridSpan w:val="5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</w:t>
            </w:r>
            <w:r>
              <w:rPr>
                <w:rFonts w:hint="eastAsia"/>
              </w:rPr>
              <w:t>goods</w:t>
            </w:r>
            <w:r>
              <w:t>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9815" w:type="dxa"/>
            <w:gridSpan w:val="5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9815" w:type="dxa"/>
            <w:gridSpan w:val="5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buycards</w:t>
            </w:r>
          </w:p>
        </w:tc>
      </w:tr>
      <w:tr w:rsidR="00C250AB">
        <w:trPr>
          <w:gridAfter w:val="1"/>
          <w:wAfter w:w="31" w:type="dxa"/>
        </w:trPr>
        <w:tc>
          <w:tcPr>
            <w:tcW w:w="1129" w:type="dxa"/>
            <w:vMerge w:val="restart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7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goods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卖品信息，</w:t>
            </w:r>
            <w:r>
              <w:t>ticket_only</w:t>
            </w:r>
            <w:r>
              <w:rPr>
                <w:rFonts w:hint="eastAsia"/>
              </w:rPr>
              <w:t>=false</w:t>
            </w:r>
            <w:r>
              <w:rPr>
                <w:rFonts w:hint="eastAsia"/>
              </w:rPr>
              <w:t>时，必输。</w:t>
            </w:r>
            <w:r>
              <w:t>[{goodsCode:"codeA1",goodsAmount:1}]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price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前台算价后需要支付的金额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cinemacode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影院编码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birthday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生日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87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主订单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orderNo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主订单号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paymentPrice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需要支付价格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orderSubVOs</w:t>
            </w:r>
          </w:p>
        </w:tc>
        <w:tc>
          <w:tcPr>
            <w:tcW w:w="1559" w:type="dxa"/>
            <w:vAlign w:val="center"/>
          </w:tcPr>
          <w:p w:rsidR="00C250AB" w:rsidRDefault="00C250AB"/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子订单数组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orderTypeId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子订单类型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子订单价格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imgurl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卖品海报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orderDetailVOs</w:t>
            </w:r>
          </w:p>
        </w:tc>
        <w:tc>
          <w:tcPr>
            <w:tcW w:w="1559" w:type="dxa"/>
            <w:vAlign w:val="center"/>
          </w:tcPr>
          <w:p w:rsidR="00C250AB" w:rsidRDefault="00C250AB"/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订单明细数组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  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明细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  priceId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  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rPr>
          <w:trHeight w:val="858"/>
        </w:trPr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确认订单成功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"orderNo": "M201705251551550694215",</w:t>
            </w:r>
          </w:p>
          <w:p w:rsidR="00C250AB" w:rsidRDefault="007E1B4E">
            <w:r>
              <w:t xml:space="preserve">    "platformId": 1,</w:t>
            </w:r>
          </w:p>
          <w:p w:rsidR="00C250AB" w:rsidRDefault="007E1B4E">
            <w:r>
              <w:t xml:space="preserve">    "userId": 3062611153094657,</w:t>
            </w:r>
          </w:p>
          <w:p w:rsidR="00C250AB" w:rsidRDefault="007E1B4E">
            <w:r>
              <w:t xml:space="preserve">    "orderTypeId": 4,</w:t>
            </w:r>
          </w:p>
          <w:p w:rsidR="00C250AB" w:rsidRDefault="007E1B4E">
            <w:r>
              <w:t xml:space="preserve">    "price": 35,</w:t>
            </w:r>
          </w:p>
          <w:p w:rsidR="00C250AB" w:rsidRDefault="007E1B4E">
            <w:r>
              <w:t xml:space="preserve">    "paymentPrice": 35,</w:t>
            </w:r>
          </w:p>
          <w:p w:rsidR="00C250AB" w:rsidRDefault="007E1B4E">
            <w:r>
              <w:t xml:space="preserve">    "mobile": "18500971931",</w:t>
            </w:r>
          </w:p>
          <w:p w:rsidR="00C250AB" w:rsidRDefault="007E1B4E">
            <w:r>
              <w:t xml:space="preserve">    "createTime": 1495698715833,</w:t>
            </w:r>
          </w:p>
          <w:p w:rsidR="00C250AB" w:rsidRDefault="007E1B4E">
            <w:r>
              <w:t xml:space="preserve">    "updateTime": 1495698715833,</w:t>
            </w:r>
          </w:p>
          <w:p w:rsidR="00C250AB" w:rsidRDefault="007E1B4E">
            <w:r>
              <w:t xml:space="preserve">    "status": 107,</w:t>
            </w:r>
          </w:p>
          <w:p w:rsidR="00C250AB" w:rsidRDefault="007E1B4E">
            <w:r>
              <w:t xml:space="preserve">    "deleted": false,</w:t>
            </w:r>
          </w:p>
          <w:p w:rsidR="00C250AB" w:rsidRDefault="007E1B4E">
            <w:r>
              <w:t xml:space="preserve">    "orderSubVOs": [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"orderSubNo": "S201705251551554370300",</w:t>
            </w:r>
          </w:p>
          <w:p w:rsidR="00C250AB" w:rsidRDefault="007E1B4E">
            <w:r>
              <w:t xml:space="preserve">        "orderTypeId": 4,</w:t>
            </w:r>
          </w:p>
          <w:p w:rsidR="00C250AB" w:rsidRDefault="007E1B4E">
            <w:r>
              <w:t xml:space="preserve">        "price": 35,</w:t>
            </w:r>
          </w:p>
          <w:p w:rsidR="00C250AB" w:rsidRDefault="007E1B4E">
            <w:r>
              <w:t xml:space="preserve">        "goodsAmount": 1,</w:t>
            </w:r>
          </w:p>
          <w:p w:rsidR="00C250AB" w:rsidRDefault="007E1B4E">
            <w:r>
              <w:rPr>
                <w:rFonts w:hint="eastAsia"/>
              </w:rPr>
              <w:t xml:space="preserve">        "goodsName": "U+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rPr>
                <w:rFonts w:hint="eastAsia"/>
              </w:rPr>
              <w:t xml:space="preserve">        "goodsDesc": "U+</w:t>
            </w:r>
            <w:r>
              <w:rPr>
                <w:rFonts w:hint="eastAsia"/>
              </w:rPr>
              <w:t>卡享受优惠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  "goodsCode": "PU001",</w:t>
            </w:r>
          </w:p>
          <w:p w:rsidR="00C250AB" w:rsidRDefault="007E1B4E">
            <w:r>
              <w:t xml:space="preserve">        "createTime": 1495698716000,</w:t>
            </w:r>
          </w:p>
          <w:p w:rsidR="00C250AB" w:rsidRDefault="007E1B4E">
            <w:r>
              <w:t xml:space="preserve">        "status": 201,</w:t>
            </w:r>
          </w:p>
          <w:p w:rsidR="00C250AB" w:rsidRDefault="007E1B4E">
            <w:r>
              <w:t xml:space="preserve">        "deleted": false,</w:t>
            </w:r>
          </w:p>
          <w:p w:rsidR="00C250AB" w:rsidRDefault="007E1B4E">
            <w:r>
              <w:t xml:space="preserve">        "orderDetailVOs": [</w:t>
            </w:r>
          </w:p>
          <w:p w:rsidR="00C250AB" w:rsidRDefault="007E1B4E">
            <w:r>
              <w:t xml:space="preserve">          {</w:t>
            </w:r>
          </w:p>
          <w:p w:rsidR="00C250AB" w:rsidRDefault="007E1B4E">
            <w:r>
              <w:t xml:space="preserve">            "id": 3063190970437633,</w:t>
            </w:r>
          </w:p>
          <w:p w:rsidR="00C250AB" w:rsidRDefault="007E1B4E">
            <w:r>
              <w:t xml:space="preserve">            "priceId": 5,</w:t>
            </w:r>
          </w:p>
          <w:p w:rsidR="00C250AB" w:rsidRDefault="007E1B4E">
            <w:r>
              <w:t xml:space="preserve">            "price": 35</w:t>
            </w:r>
          </w:p>
          <w:p w:rsidR="00C250AB" w:rsidRDefault="007E1B4E">
            <w:r>
              <w:lastRenderedPageBreak/>
              <w:t xml:space="preserve">          }</w:t>
            </w:r>
          </w:p>
          <w:p w:rsidR="00C250AB" w:rsidRDefault="007E1B4E">
            <w:r>
              <w:t xml:space="preserve">        ]</w:t>
            </w:r>
          </w:p>
          <w:p w:rsidR="00C250AB" w:rsidRDefault="007E1B4E">
            <w:r>
              <w:t xml:space="preserve">      }</w:t>
            </w:r>
          </w:p>
          <w:p w:rsidR="00C250AB" w:rsidRDefault="007E1B4E">
            <w:r>
              <w:t xml:space="preserve">    ],</w:t>
            </w:r>
          </w:p>
          <w:p w:rsidR="00C250AB" w:rsidRDefault="007E1B4E">
            <w:r>
              <w:t xml:space="preserve">    "sort": 99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C250AB"/>
    <w:p w:rsidR="007B0C89" w:rsidRDefault="007B0C89">
      <w:pPr>
        <w:pStyle w:val="2"/>
      </w:pPr>
      <w:bookmarkStart w:id="67" w:name="_Toc484786000"/>
      <w:r>
        <w:rPr>
          <w:rFonts w:hint="eastAsia"/>
        </w:rPr>
        <w:t>卡续费</w:t>
      </w:r>
    </w:p>
    <w:tbl>
      <w:tblPr>
        <w:tblStyle w:val="af"/>
        <w:tblW w:w="10944" w:type="dxa"/>
        <w:tblLayout w:type="fixed"/>
        <w:tblLook w:val="04A0" w:firstRow="1" w:lastRow="0" w:firstColumn="1" w:lastColumn="0" w:noHBand="0" w:noVBand="1"/>
      </w:tblPr>
      <w:tblGrid>
        <w:gridCol w:w="1129"/>
        <w:gridCol w:w="1877"/>
        <w:gridCol w:w="1559"/>
        <w:gridCol w:w="709"/>
        <w:gridCol w:w="5639"/>
        <w:gridCol w:w="31"/>
      </w:tblGrid>
      <w:tr w:rsidR="007B0C89" w:rsidTr="00322509">
        <w:tc>
          <w:tcPr>
            <w:tcW w:w="1129" w:type="dxa"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9815" w:type="dxa"/>
            <w:gridSpan w:val="5"/>
            <w:vAlign w:val="center"/>
          </w:tcPr>
          <w:p w:rsidR="007B0C89" w:rsidRDefault="007B0C89" w:rsidP="00322509">
            <w:r>
              <w:rPr>
                <w:rFonts w:hint="eastAsia"/>
              </w:rPr>
              <w:t>/order</w:t>
            </w:r>
            <w:r>
              <w:t>/</w:t>
            </w:r>
            <w:r w:rsidR="00B91263">
              <w:t xml:space="preserve"> </w:t>
            </w:r>
            <w:r w:rsidR="00B91263" w:rsidRPr="00B91263">
              <w:t>cardRenew</w:t>
            </w:r>
          </w:p>
        </w:tc>
      </w:tr>
      <w:tr w:rsidR="007B0C89" w:rsidTr="00322509">
        <w:tc>
          <w:tcPr>
            <w:tcW w:w="1129" w:type="dxa"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9815" w:type="dxa"/>
            <w:gridSpan w:val="5"/>
            <w:vAlign w:val="center"/>
          </w:tcPr>
          <w:p w:rsidR="007B0C89" w:rsidRDefault="007B0C89" w:rsidP="00322509">
            <w:r>
              <w:t>POST</w:t>
            </w:r>
          </w:p>
        </w:tc>
      </w:tr>
      <w:tr w:rsidR="007B0C89" w:rsidTr="00322509">
        <w:tc>
          <w:tcPr>
            <w:tcW w:w="1129" w:type="dxa"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9815" w:type="dxa"/>
            <w:gridSpan w:val="5"/>
            <w:tcBorders>
              <w:bottom w:val="single" w:sz="4" w:space="0" w:color="auto"/>
            </w:tcBorders>
            <w:vAlign w:val="center"/>
          </w:tcPr>
          <w:p w:rsidR="007B0C89" w:rsidRDefault="007B0C89" w:rsidP="00322509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</w:t>
            </w:r>
            <w:r w:rsidR="00B91263" w:rsidRPr="00B9126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cardRenew</w:t>
            </w:r>
          </w:p>
        </w:tc>
      </w:tr>
      <w:tr w:rsidR="007B0C89" w:rsidTr="00322509">
        <w:trPr>
          <w:gridAfter w:val="1"/>
          <w:wAfter w:w="31" w:type="dxa"/>
        </w:trPr>
        <w:tc>
          <w:tcPr>
            <w:tcW w:w="1129" w:type="dxa"/>
            <w:vMerge w:val="restart"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77" w:type="dxa"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9" w:type="dxa"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t>goods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7B0C89" w:rsidRDefault="007B0C89" w:rsidP="00FF3C0D">
            <w:pPr>
              <w:jc w:val="left"/>
            </w:pPr>
            <w:r>
              <w:t>[{goodsCode:"</w:t>
            </w:r>
            <w:r w:rsidR="00FF3C0D">
              <w:rPr>
                <w:rFonts w:hint="eastAsia"/>
              </w:rPr>
              <w:t>C</w:t>
            </w:r>
            <w:r w:rsidR="00FF3C0D">
              <w:t>064</w:t>
            </w:r>
            <w:r>
              <w:t>",goodsAmount:1</w:t>
            </w:r>
            <w:r w:rsidR="00D52429">
              <w:rPr>
                <w:rFonts w:hint="eastAsia"/>
              </w:rPr>
              <w:t>,</w:t>
            </w:r>
            <w:r w:rsidR="00D52429">
              <w:t xml:space="preserve"> </w:t>
            </w:r>
            <w:r w:rsidR="00D52429" w:rsidRPr="00D52429">
              <w:t>renewCardNo</w:t>
            </w:r>
            <w:r w:rsidR="00D52429">
              <w:t>:1900000000001</w:t>
            </w:r>
            <w:bookmarkStart w:id="68" w:name="_GoBack"/>
            <w:bookmarkEnd w:id="68"/>
            <w:r>
              <w:t>}]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t>price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前台算价后需要支付的金额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t>cinemacode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影院编码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877" w:type="dxa"/>
            <w:shd w:val="clear" w:color="auto" w:fill="B8CCE4" w:themeFill="accent1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B8CCE4" w:themeFill="accent1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9" w:type="dxa"/>
            <w:shd w:val="clear" w:color="auto" w:fill="B8CCE4" w:themeFill="accent1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主订单</w:t>
            </w:r>
            <w:r>
              <w:rPr>
                <w:rFonts w:hint="eastAsia"/>
              </w:rPr>
              <w:t>id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orderNo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主订单号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价格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paymentPrice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需要支付价格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orderSubVOs</w:t>
            </w:r>
          </w:p>
        </w:tc>
        <w:tc>
          <w:tcPr>
            <w:tcW w:w="1559" w:type="dxa"/>
            <w:vAlign w:val="center"/>
          </w:tcPr>
          <w:p w:rsidR="007B0C89" w:rsidRDefault="007B0C89" w:rsidP="00322509"/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子订单数组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 xml:space="preserve">  id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>id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 xml:space="preserve">  orderTypeId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子订单类型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 xml:space="preserve">  price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子订单价格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 xml:space="preserve">  imgurl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卖品海报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 xml:space="preserve">  orderDetailVOs</w:t>
            </w:r>
          </w:p>
        </w:tc>
        <w:tc>
          <w:tcPr>
            <w:tcW w:w="1559" w:type="dxa"/>
            <w:vAlign w:val="center"/>
          </w:tcPr>
          <w:p w:rsidR="007B0C89" w:rsidRDefault="007B0C89" w:rsidP="00322509"/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订单明细数组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 xml:space="preserve">    id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明细</w:t>
            </w:r>
            <w:r>
              <w:rPr>
                <w:rFonts w:hint="eastAsia"/>
              </w:rPr>
              <w:t>id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 xml:space="preserve">    priceId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7B0C89" w:rsidTr="00322509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7B0C89" w:rsidRDefault="007B0C89" w:rsidP="00322509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 xml:space="preserve">    price</w:t>
            </w:r>
          </w:p>
        </w:tc>
        <w:tc>
          <w:tcPr>
            <w:tcW w:w="155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7B0C89" w:rsidRDefault="007B0C89" w:rsidP="003225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7B0C89" w:rsidRDefault="007B0C89" w:rsidP="00322509">
            <w:r>
              <w:rPr>
                <w:rFonts w:hint="eastAsia"/>
              </w:rPr>
              <w:t>价格</w:t>
            </w:r>
          </w:p>
        </w:tc>
      </w:tr>
    </w:tbl>
    <w:p w:rsidR="007B0C89" w:rsidRDefault="007B0C89" w:rsidP="007B0C89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7B0C89" w:rsidTr="00322509">
        <w:trPr>
          <w:trHeight w:val="858"/>
        </w:trPr>
        <w:tc>
          <w:tcPr>
            <w:tcW w:w="9742" w:type="dxa"/>
          </w:tcPr>
          <w:p w:rsidR="00282CD0" w:rsidRDefault="00282CD0" w:rsidP="00282CD0">
            <w:r>
              <w:t>{</w:t>
            </w:r>
          </w:p>
          <w:p w:rsidR="00282CD0" w:rsidRDefault="00282CD0" w:rsidP="00282CD0">
            <w:r>
              <w:t xml:space="preserve">    "c": "1020000",</w:t>
            </w:r>
          </w:p>
          <w:p w:rsidR="00282CD0" w:rsidRDefault="00282CD0" w:rsidP="00282CD0">
            <w:r>
              <w:t xml:space="preserve">    "d": {</w:t>
            </w:r>
          </w:p>
          <w:p w:rsidR="00282CD0" w:rsidRDefault="00282CD0" w:rsidP="00282CD0">
            <w:r>
              <w:t xml:space="preserve">        "memberUuid": "4612513446494208",</w:t>
            </w:r>
          </w:p>
          <w:p w:rsidR="00282CD0" w:rsidRDefault="00282CD0" w:rsidP="00282CD0">
            <w:r>
              <w:t xml:space="preserve">        "mobile": "15001207964",</w:t>
            </w:r>
          </w:p>
          <w:p w:rsidR="00282CD0" w:rsidRDefault="00282CD0" w:rsidP="00282CD0">
            <w:r>
              <w:t xml:space="preserve">        "orderNo": "M201810191516362976618",</w:t>
            </w:r>
          </w:p>
          <w:p w:rsidR="00282CD0" w:rsidRDefault="00282CD0" w:rsidP="00282CD0">
            <w:r>
              <w:t xml:space="preserve">        "orderSubVOs": [</w:t>
            </w:r>
          </w:p>
          <w:p w:rsidR="00282CD0" w:rsidRDefault="00282CD0" w:rsidP="00282CD0">
            <w:r>
              <w:t xml:space="preserve">            {</w:t>
            </w:r>
          </w:p>
          <w:p w:rsidR="00282CD0" w:rsidRDefault="00282CD0" w:rsidP="00282CD0">
            <w:r>
              <w:lastRenderedPageBreak/>
              <w:t xml:space="preserve">                "goodsCode": "C064",</w:t>
            </w:r>
          </w:p>
          <w:p w:rsidR="00282CD0" w:rsidRDefault="00282CD0" w:rsidP="00282CD0">
            <w:r>
              <w:t xml:space="preserve">                "orderDetailVOs": [</w:t>
            </w:r>
          </w:p>
          <w:p w:rsidR="00282CD0" w:rsidRDefault="00282CD0" w:rsidP="00282CD0">
            <w:r>
              <w:t xml:space="preserve">                    {</w:t>
            </w:r>
          </w:p>
          <w:p w:rsidR="00282CD0" w:rsidRDefault="00282CD0" w:rsidP="00282CD0">
            <w:r>
              <w:t xml:space="preserve">                        "goodsCode": "C064",</w:t>
            </w:r>
          </w:p>
          <w:p w:rsidR="00282CD0" w:rsidRDefault="00282CD0" w:rsidP="00282CD0">
            <w:r>
              <w:t xml:space="preserve">                        "id": 3153783595970689,</w:t>
            </w:r>
          </w:p>
          <w:p w:rsidR="00282CD0" w:rsidRDefault="00282CD0" w:rsidP="00282CD0">
            <w:r>
              <w:t xml:space="preserve">                        "price": 1,</w:t>
            </w:r>
          </w:p>
          <w:p w:rsidR="00282CD0" w:rsidRDefault="00282CD0" w:rsidP="00282CD0">
            <w:r>
              <w:t xml:space="preserve">                        "priceId": 6</w:t>
            </w:r>
          </w:p>
          <w:p w:rsidR="00282CD0" w:rsidRDefault="00282CD0" w:rsidP="00282CD0">
            <w:r>
              <w:t xml:space="preserve">                    }</w:t>
            </w:r>
          </w:p>
          <w:p w:rsidR="00282CD0" w:rsidRDefault="00282CD0" w:rsidP="00282CD0">
            <w:r>
              <w:t xml:space="preserve">                ],</w:t>
            </w:r>
          </w:p>
          <w:p w:rsidR="00282CD0" w:rsidRDefault="00282CD0" w:rsidP="00282CD0">
            <w:r>
              <w:t xml:space="preserve">                "orderTypeId": 6,</w:t>
            </w:r>
          </w:p>
          <w:p w:rsidR="00282CD0" w:rsidRDefault="00282CD0" w:rsidP="00282CD0">
            <w:r>
              <w:t xml:space="preserve">                "price": 1</w:t>
            </w:r>
          </w:p>
          <w:p w:rsidR="00282CD0" w:rsidRDefault="00282CD0" w:rsidP="00282CD0">
            <w:r>
              <w:t xml:space="preserve">            }</w:t>
            </w:r>
          </w:p>
          <w:p w:rsidR="00282CD0" w:rsidRDefault="00282CD0" w:rsidP="00282CD0">
            <w:r>
              <w:t xml:space="preserve">        ],</w:t>
            </w:r>
          </w:p>
          <w:p w:rsidR="00282CD0" w:rsidRDefault="00282CD0" w:rsidP="00282CD0">
            <w:r>
              <w:t xml:space="preserve">        "orderTypeId": 6,</w:t>
            </w:r>
          </w:p>
          <w:p w:rsidR="00282CD0" w:rsidRDefault="00282CD0" w:rsidP="00282CD0">
            <w:r>
              <w:t xml:space="preserve">        "originalPrice": 0,</w:t>
            </w:r>
          </w:p>
          <w:p w:rsidR="00282CD0" w:rsidRDefault="00282CD0" w:rsidP="00282CD0">
            <w:r>
              <w:t xml:space="preserve">        "paymentPrice": 1,</w:t>
            </w:r>
          </w:p>
          <w:p w:rsidR="00282CD0" w:rsidRDefault="00282CD0" w:rsidP="00282CD0">
            <w:r>
              <w:t xml:space="preserve">        "preferentialTotalPrice": -1,</w:t>
            </w:r>
          </w:p>
          <w:p w:rsidR="00282CD0" w:rsidRDefault="00282CD0" w:rsidP="00282CD0">
            <w:r>
              <w:t xml:space="preserve">        "price": 1,</w:t>
            </w:r>
          </w:p>
          <w:p w:rsidR="00282CD0" w:rsidRDefault="00282CD0" w:rsidP="00282CD0">
            <w:r>
              <w:t xml:space="preserve">        "rwLine": 1,</w:t>
            </w:r>
          </w:p>
          <w:p w:rsidR="00282CD0" w:rsidRDefault="00282CD0" w:rsidP="00282CD0">
            <w:r>
              <w:t xml:space="preserve">        "serviceFee": 0,</w:t>
            </w:r>
          </w:p>
          <w:p w:rsidR="00282CD0" w:rsidRDefault="00282CD0" w:rsidP="00282CD0">
            <w:r>
              <w:t xml:space="preserve">        "status": 107,</w:t>
            </w:r>
          </w:p>
          <w:p w:rsidR="00282CD0" w:rsidRDefault="00282CD0" w:rsidP="00282CD0">
            <w:r>
              <w:t xml:space="preserve">        "useActivity": false,</w:t>
            </w:r>
          </w:p>
          <w:p w:rsidR="00282CD0" w:rsidRDefault="00282CD0" w:rsidP="00282CD0">
            <w:r>
              <w:t xml:space="preserve">        "useStoredValueCard": false</w:t>
            </w:r>
          </w:p>
          <w:p w:rsidR="00282CD0" w:rsidRDefault="00282CD0" w:rsidP="00282CD0">
            <w:r>
              <w:t xml:space="preserve">    },</w:t>
            </w:r>
          </w:p>
          <w:p w:rsidR="00282CD0" w:rsidRDefault="00282CD0" w:rsidP="00282CD0">
            <w:r>
              <w:rPr>
                <w:rFonts w:hint="eastAsia"/>
              </w:rPr>
              <w:t xml:space="preserve">    "m": "</w:t>
            </w:r>
            <w:r>
              <w:rPr>
                <w:rFonts w:hint="eastAsia"/>
              </w:rPr>
              <w:t>确认订单成功</w:t>
            </w:r>
            <w:r>
              <w:rPr>
                <w:rFonts w:hint="eastAsia"/>
              </w:rPr>
              <w:t>",</w:t>
            </w:r>
          </w:p>
          <w:p w:rsidR="00282CD0" w:rsidRDefault="00282CD0" w:rsidP="00282CD0">
            <w:r>
              <w:t xml:space="preserve">    "s": true</w:t>
            </w:r>
          </w:p>
          <w:p w:rsidR="007B0C89" w:rsidRDefault="00282CD0" w:rsidP="00282CD0">
            <w:r>
              <w:t>}</w:t>
            </w:r>
          </w:p>
        </w:tc>
      </w:tr>
    </w:tbl>
    <w:p w:rsidR="007B0C89" w:rsidRDefault="007B0C89" w:rsidP="007B0C89"/>
    <w:p w:rsidR="007B0C89" w:rsidRDefault="007B0C89" w:rsidP="007B0C89"/>
    <w:p w:rsidR="007B0C89" w:rsidRPr="007B0C89" w:rsidRDefault="007B0C89" w:rsidP="007B0C89"/>
    <w:p w:rsidR="00C250AB" w:rsidRDefault="007E1B4E">
      <w:pPr>
        <w:pStyle w:val="2"/>
      </w:pPr>
      <w:r>
        <w:rPr>
          <w:rFonts w:hint="eastAsia"/>
        </w:rPr>
        <w:t>充值</w:t>
      </w:r>
      <w:bookmarkEnd w:id="67"/>
    </w:p>
    <w:tbl>
      <w:tblPr>
        <w:tblStyle w:val="af"/>
        <w:tblW w:w="10944" w:type="dxa"/>
        <w:tblLayout w:type="fixed"/>
        <w:tblLook w:val="04A0" w:firstRow="1" w:lastRow="0" w:firstColumn="1" w:lastColumn="0" w:noHBand="0" w:noVBand="1"/>
      </w:tblPr>
      <w:tblGrid>
        <w:gridCol w:w="1129"/>
        <w:gridCol w:w="1877"/>
        <w:gridCol w:w="1559"/>
        <w:gridCol w:w="709"/>
        <w:gridCol w:w="5639"/>
        <w:gridCol w:w="31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9815" w:type="dxa"/>
            <w:gridSpan w:val="5"/>
            <w:vAlign w:val="center"/>
          </w:tcPr>
          <w:p w:rsidR="00C250AB" w:rsidRDefault="007E1B4E">
            <w:r>
              <w:rPr>
                <w:rFonts w:hint="eastAsia"/>
              </w:rPr>
              <w:t>/order</w:t>
            </w:r>
            <w:r>
              <w:t>/</w:t>
            </w:r>
            <w:r>
              <w:rPr>
                <w:rFonts w:hint="eastAsia"/>
              </w:rPr>
              <w:t>goods</w:t>
            </w:r>
            <w:r>
              <w:t>/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9815" w:type="dxa"/>
            <w:gridSpan w:val="5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9815" w:type="dxa"/>
            <w:gridSpan w:val="5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b/>
              </w:rPr>
              <w:t>http://order.dadicinema.com/</w:t>
            </w:r>
            <w:r>
              <w:rPr>
                <w:rFonts w:hint="eastAsia"/>
              </w:rPr>
              <w:t>order</w:t>
            </w:r>
            <w: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balancerecharge</w:t>
            </w:r>
          </w:p>
        </w:tc>
      </w:tr>
      <w:tr w:rsidR="00C250AB">
        <w:trPr>
          <w:gridAfter w:val="1"/>
          <w:wAfter w:w="31" w:type="dxa"/>
        </w:trPr>
        <w:tc>
          <w:tcPr>
            <w:tcW w:w="1129" w:type="dxa"/>
            <w:vMerge w:val="restart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7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goods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卖品信息，</w:t>
            </w:r>
            <w:r>
              <w:t>ticket_only</w:t>
            </w:r>
            <w:r>
              <w:rPr>
                <w:rFonts w:hint="eastAsia"/>
              </w:rPr>
              <w:t>=false</w:t>
            </w:r>
            <w:r>
              <w:rPr>
                <w:rFonts w:hint="eastAsia"/>
              </w:rPr>
              <w:t>时，必输。</w:t>
            </w:r>
            <w:r>
              <w:t>[{goodsCode:"codeA1",goodsAmount:1</w:t>
            </w:r>
            <w:r>
              <w:rPr>
                <w:rFonts w:hint="eastAsia"/>
              </w:rPr>
              <w:t>,</w:t>
            </w:r>
            <w:r>
              <w:t xml:space="preserve"> rechargeCardNo:”18500971931X”}]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price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前台算价后需要支付的金额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cinemacode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影院编码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87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63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主订单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orderNo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主订单号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paymentPrice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需要支付价格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>orderSubVOs</w:t>
            </w:r>
          </w:p>
        </w:tc>
        <w:tc>
          <w:tcPr>
            <w:tcW w:w="1559" w:type="dxa"/>
            <w:vAlign w:val="center"/>
          </w:tcPr>
          <w:p w:rsidR="00C250AB" w:rsidRDefault="00C250AB"/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子订单数组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orderTypeId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子订单类型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子订单价格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imgurl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卖品海报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orderDetailVOs</w:t>
            </w:r>
          </w:p>
        </w:tc>
        <w:tc>
          <w:tcPr>
            <w:tcW w:w="1559" w:type="dxa"/>
            <w:vAlign w:val="center"/>
          </w:tcPr>
          <w:p w:rsidR="00C250AB" w:rsidRDefault="00C250AB"/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订单明细数组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  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明细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  priceId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gridAfter w:val="1"/>
          <w:wAfter w:w="31" w:type="dxa"/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877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    price</w:t>
            </w:r>
          </w:p>
        </w:tc>
        <w:tc>
          <w:tcPr>
            <w:tcW w:w="1559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639" w:type="dxa"/>
            <w:vAlign w:val="center"/>
          </w:tcPr>
          <w:p w:rsidR="00C250AB" w:rsidRDefault="007E1B4E">
            <w:r>
              <w:rPr>
                <w:rFonts w:hint="eastAsia"/>
              </w:rPr>
              <w:t>价格</w:t>
            </w:r>
          </w:p>
        </w:tc>
      </w:tr>
    </w:tbl>
    <w:p w:rsidR="00C250AB" w:rsidRDefault="00C250AB"/>
    <w:p w:rsidR="00C250AB" w:rsidRDefault="007E1B4E">
      <w:r>
        <w:rPr>
          <w:rFonts w:hint="eastAsia"/>
        </w:rPr>
        <w:t>返回样例：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9742"/>
      </w:tblGrid>
      <w:tr w:rsidR="00C250AB">
        <w:trPr>
          <w:trHeight w:val="858"/>
        </w:trPr>
        <w:tc>
          <w:tcPr>
            <w:tcW w:w="9742" w:type="dxa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确认订单成功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"orderNo": "M201705251555174346848",</w:t>
            </w:r>
          </w:p>
          <w:p w:rsidR="00C250AB" w:rsidRDefault="007E1B4E">
            <w:r>
              <w:t xml:space="preserve">    "platformId": 1,</w:t>
            </w:r>
          </w:p>
          <w:p w:rsidR="00C250AB" w:rsidRDefault="007E1B4E">
            <w:r>
              <w:t xml:space="preserve">    "userId": 3062611153094657,</w:t>
            </w:r>
          </w:p>
          <w:p w:rsidR="00C250AB" w:rsidRDefault="007E1B4E">
            <w:r>
              <w:t xml:space="preserve">    "orderTypeId": 5,</w:t>
            </w:r>
          </w:p>
          <w:p w:rsidR="00C250AB" w:rsidRDefault="007E1B4E">
            <w:r>
              <w:t xml:space="preserve">    "price": 200,</w:t>
            </w:r>
          </w:p>
          <w:p w:rsidR="00C250AB" w:rsidRDefault="007E1B4E">
            <w:r>
              <w:t xml:space="preserve">    "paymentPrice": 200,</w:t>
            </w:r>
          </w:p>
          <w:p w:rsidR="00C250AB" w:rsidRDefault="007E1B4E">
            <w:r>
              <w:t xml:space="preserve">    "mobile": "18500971931",</w:t>
            </w:r>
          </w:p>
          <w:p w:rsidR="00C250AB" w:rsidRDefault="007E1B4E">
            <w:r>
              <w:t xml:space="preserve">    "createTime": 1495698917161,</w:t>
            </w:r>
          </w:p>
          <w:p w:rsidR="00C250AB" w:rsidRDefault="007E1B4E">
            <w:r>
              <w:t xml:space="preserve">    "updateTime": 1495698917161,</w:t>
            </w:r>
          </w:p>
          <w:p w:rsidR="00C250AB" w:rsidRDefault="007E1B4E">
            <w:r>
              <w:t xml:space="preserve">    "status": 107,</w:t>
            </w:r>
          </w:p>
          <w:p w:rsidR="00C250AB" w:rsidRDefault="007E1B4E">
            <w:r>
              <w:t xml:space="preserve">    "deleted": false,</w:t>
            </w:r>
          </w:p>
          <w:p w:rsidR="00C250AB" w:rsidRDefault="007E1B4E">
            <w:r>
              <w:t xml:space="preserve">    "orderSubVOs": [</w:t>
            </w:r>
          </w:p>
          <w:p w:rsidR="00C250AB" w:rsidRDefault="007E1B4E">
            <w:r>
              <w:t xml:space="preserve">      {</w:t>
            </w:r>
          </w:p>
          <w:p w:rsidR="00C250AB" w:rsidRDefault="007E1B4E">
            <w:r>
              <w:t xml:space="preserve">        "orderSubNo": "S201705251555170018780",</w:t>
            </w:r>
          </w:p>
          <w:p w:rsidR="00C250AB" w:rsidRDefault="007E1B4E">
            <w:r>
              <w:t xml:space="preserve">        "orderTypeId": 5,</w:t>
            </w:r>
          </w:p>
          <w:p w:rsidR="00C250AB" w:rsidRDefault="007E1B4E">
            <w:r>
              <w:t xml:space="preserve">        "price": 200,</w:t>
            </w:r>
          </w:p>
          <w:p w:rsidR="00C250AB" w:rsidRDefault="007E1B4E">
            <w:r>
              <w:t xml:space="preserve">        "goodsAmount": 1,</w:t>
            </w:r>
          </w:p>
          <w:p w:rsidR="00C250AB" w:rsidRDefault="007E1B4E">
            <w:r>
              <w:rPr>
                <w:rFonts w:hint="eastAsia"/>
              </w:rPr>
              <w:t xml:space="preserve">        "goodsName": "200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rPr>
                <w:rFonts w:hint="eastAsia"/>
              </w:rPr>
              <w:t xml:space="preserve">        "goodsDesc": "200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  "goodsCode": "P200",</w:t>
            </w:r>
          </w:p>
          <w:p w:rsidR="00C250AB" w:rsidRDefault="007E1B4E">
            <w:r>
              <w:t xml:space="preserve">        "createTime": 1495698917000,</w:t>
            </w:r>
          </w:p>
          <w:p w:rsidR="00C250AB" w:rsidRDefault="007E1B4E">
            <w:r>
              <w:t xml:space="preserve">        "status": 201,</w:t>
            </w:r>
          </w:p>
          <w:p w:rsidR="00C250AB" w:rsidRDefault="007E1B4E">
            <w:r>
              <w:t xml:space="preserve">        "deleted": false,</w:t>
            </w:r>
          </w:p>
          <w:p w:rsidR="00C250AB" w:rsidRDefault="007E1B4E">
            <w:r>
              <w:lastRenderedPageBreak/>
              <w:t xml:space="preserve">        "orderDetailVOs": [</w:t>
            </w:r>
          </w:p>
          <w:p w:rsidR="00C250AB" w:rsidRDefault="007E1B4E">
            <w:r>
              <w:t xml:space="preserve">          {</w:t>
            </w:r>
          </w:p>
          <w:p w:rsidR="00C250AB" w:rsidRDefault="007E1B4E">
            <w:r>
              <w:t xml:space="preserve">            "id": 3063191382714369,</w:t>
            </w:r>
          </w:p>
          <w:p w:rsidR="00C250AB" w:rsidRDefault="007E1B4E">
            <w:r>
              <w:t xml:space="preserve">            "priceId": 4,</w:t>
            </w:r>
          </w:p>
          <w:p w:rsidR="00C250AB" w:rsidRDefault="007E1B4E">
            <w:r>
              <w:t xml:space="preserve">            "price": 200</w:t>
            </w:r>
          </w:p>
          <w:p w:rsidR="00C250AB" w:rsidRDefault="007E1B4E">
            <w:r>
              <w:t xml:space="preserve">          }</w:t>
            </w:r>
          </w:p>
          <w:p w:rsidR="00C250AB" w:rsidRDefault="007E1B4E">
            <w:r>
              <w:t xml:space="preserve">        ]</w:t>
            </w:r>
          </w:p>
          <w:p w:rsidR="00C250AB" w:rsidRDefault="007E1B4E">
            <w:r>
              <w:t xml:space="preserve">      }</w:t>
            </w:r>
          </w:p>
          <w:p w:rsidR="00C250AB" w:rsidRDefault="007E1B4E">
            <w:r>
              <w:t xml:space="preserve">    ],</w:t>
            </w:r>
          </w:p>
          <w:p w:rsidR="00C250AB" w:rsidRDefault="007E1B4E">
            <w:r>
              <w:t xml:space="preserve">    "sort": 99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C250AB"/>
    <w:p w:rsidR="00C250AB" w:rsidRDefault="00C250AB"/>
    <w:p w:rsidR="00C250AB" w:rsidRDefault="007E1B4E">
      <w:pPr>
        <w:pStyle w:val="1"/>
      </w:pPr>
      <w:bookmarkStart w:id="69" w:name="_Toc484786001"/>
      <w:bookmarkEnd w:id="63"/>
      <w:r>
        <w:rPr>
          <w:rFonts w:hint="eastAsia"/>
        </w:rPr>
        <w:t>钱包</w:t>
      </w:r>
      <w:bookmarkEnd w:id="69"/>
    </w:p>
    <w:p w:rsidR="00C250AB" w:rsidRDefault="007E1B4E">
      <w:pPr>
        <w:pStyle w:val="2"/>
      </w:pPr>
      <w:bookmarkStart w:id="70" w:name="_Toc484786002"/>
      <w:r>
        <w:rPr>
          <w:rFonts w:hint="eastAsia"/>
        </w:rPr>
        <w:t>余额、积分</w:t>
      </w:r>
      <w:bookmarkEnd w:id="70"/>
    </w:p>
    <w:p w:rsidR="00C250AB" w:rsidRDefault="007E1B4E">
      <w:pPr>
        <w:pStyle w:val="3"/>
      </w:pPr>
      <w:r>
        <w:tab/>
      </w:r>
      <w:bookmarkStart w:id="71" w:name="_Toc484786003"/>
      <w:r>
        <w:rPr>
          <w:rFonts w:hint="eastAsia"/>
        </w:rPr>
        <w:t>得到当前用户的余额</w:t>
      </w:r>
      <w:bookmarkEnd w:id="71"/>
    </w:p>
    <w:tbl>
      <w:tblPr>
        <w:tblStyle w:val="af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992"/>
        <w:gridCol w:w="2693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fin/wallet/balance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http://</w:t>
            </w:r>
            <w:r>
              <w:rPr>
                <w:b/>
              </w:rPr>
              <w:t>fin.dadicinema.com</w:t>
            </w:r>
            <w:r>
              <w:t>/fin/wallet/balance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250AB" w:rsidRDefault="00C250AB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C250AB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C250AB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685" w:type="dxa"/>
            <w:gridSpan w:val="2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center"/>
            </w:pPr>
            <w:r>
              <w:t>List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cardNo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  <w:vAlign w:val="center"/>
          </w:tcPr>
          <w:p w:rsidR="00C250AB" w:rsidRDefault="007E1B4E">
            <w:r>
              <w:rPr>
                <w:rFonts w:hint="eastAsia"/>
              </w:rPr>
              <w:t>卡号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balance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  <w:vAlign w:val="center"/>
          </w:tcPr>
          <w:p w:rsidR="00C250AB" w:rsidRDefault="007E1B4E">
            <w:r>
              <w:rPr>
                <w:rFonts w:hint="eastAsia"/>
              </w:rPr>
              <w:t>余额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  "c": "1020000",</w:t>
            </w:r>
          </w:p>
          <w:p w:rsidR="00C250AB" w:rsidRDefault="007E1B4E">
            <w:r>
              <w:t xml:space="preserve">    "d": {</w:t>
            </w:r>
          </w:p>
          <w:p w:rsidR="00C250AB" w:rsidRDefault="007E1B4E">
            <w:r>
              <w:t xml:space="preserve">        [</w:t>
            </w:r>
          </w:p>
          <w:p w:rsidR="00C250AB" w:rsidRDefault="007E1B4E">
            <w:r>
              <w:t xml:space="preserve">            {</w:t>
            </w:r>
          </w:p>
          <w:p w:rsidR="00C250AB" w:rsidRDefault="007E1B4E">
            <w:r>
              <w:t xml:space="preserve">                "cardNo": "123344555",</w:t>
            </w:r>
          </w:p>
          <w:p w:rsidR="00C250AB" w:rsidRDefault="007E1B4E">
            <w:r>
              <w:t xml:space="preserve">                "balance": 0</w:t>
            </w:r>
          </w:p>
          <w:p w:rsidR="00C250AB" w:rsidRDefault="007E1B4E">
            <w:r>
              <w:t xml:space="preserve">            },</w:t>
            </w:r>
          </w:p>
          <w:p w:rsidR="00C250AB" w:rsidRDefault="007E1B4E">
            <w:r>
              <w:t xml:space="preserve">            {</w:t>
            </w:r>
          </w:p>
          <w:p w:rsidR="00C250AB" w:rsidRDefault="007E1B4E">
            <w:r>
              <w:t xml:space="preserve">                "cardNo": "134598855688X",</w:t>
            </w:r>
          </w:p>
          <w:p w:rsidR="00C250AB" w:rsidRDefault="007E1B4E">
            <w:r>
              <w:lastRenderedPageBreak/>
              <w:t xml:space="preserve">                "balance": 10000000</w:t>
            </w:r>
          </w:p>
          <w:p w:rsidR="00C250AB" w:rsidRDefault="007E1B4E">
            <w:r>
              <w:t xml:space="preserve">            }</w:t>
            </w:r>
          </w:p>
          <w:p w:rsidR="00C250AB" w:rsidRDefault="007E1B4E">
            <w:r>
              <w:t xml:space="preserve">         </w:t>
            </w:r>
          </w:p>
          <w:p w:rsidR="00C250AB" w:rsidRDefault="007E1B4E">
            <w:r>
              <w:t xml:space="preserve">        ]</w:t>
            </w:r>
          </w:p>
          <w:p w:rsidR="00C250AB" w:rsidRDefault="007E1B4E">
            <w:r>
              <w:t xml:space="preserve">    },</w:t>
            </w:r>
          </w:p>
          <w:p w:rsidR="00C250AB" w:rsidRDefault="007E1B4E">
            <w:r>
              <w:rPr>
                <w:rFonts w:hint="eastAsia"/>
              </w:rPr>
              <w:t xml:space="preserve">  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"s": true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30"/>
        <w:gridCol w:w="850"/>
        <w:gridCol w:w="3402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600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60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500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操作失败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数据库异常，联系开发人员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200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操作成功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-</w:t>
            </w:r>
          </w:p>
        </w:tc>
      </w:tr>
    </w:tbl>
    <w:p w:rsidR="00C250AB" w:rsidRDefault="00C250AB"/>
    <w:p w:rsidR="00C250AB" w:rsidRDefault="007E1B4E">
      <w:pPr>
        <w:pStyle w:val="2"/>
      </w:pPr>
      <w:bookmarkStart w:id="72" w:name="_Toc484786005"/>
      <w:r>
        <w:rPr>
          <w:rFonts w:hint="eastAsia"/>
        </w:rPr>
        <w:t>券</w:t>
      </w:r>
      <w:bookmarkEnd w:id="72"/>
    </w:p>
    <w:p w:rsidR="00C250AB" w:rsidRDefault="007E1B4E">
      <w:pPr>
        <w:pStyle w:val="3"/>
      </w:pPr>
      <w:bookmarkStart w:id="73" w:name="_Toc484786006"/>
      <w:r>
        <w:rPr>
          <w:rFonts w:hint="eastAsia"/>
        </w:rPr>
        <w:t>得到当前用户的可用券列表</w:t>
      </w:r>
      <w:bookmarkEnd w:id="73"/>
    </w:p>
    <w:tbl>
      <w:tblPr>
        <w:tblStyle w:val="af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992"/>
        <w:gridCol w:w="2693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fin/voucher/enable</w:t>
            </w:r>
          </w:p>
        </w:tc>
      </w:tr>
      <w:tr w:rsidR="00C250AB">
        <w:trPr>
          <w:trHeight w:val="355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http://</w:t>
            </w:r>
            <w:r>
              <w:rPr>
                <w:b/>
              </w:rPr>
              <w:t>fin.dadicinema.com</w:t>
            </w:r>
            <w:r>
              <w:t>/fin/voucher/enable</w:t>
            </w:r>
            <w:r>
              <w:rPr>
                <w:rFonts w:hint="eastAsia"/>
              </w:rPr>
              <w:t>?l</w:t>
            </w:r>
            <w:r>
              <w:t>=2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分页参数：页码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分页参数：每页显示条数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685" w:type="dxa"/>
            <w:gridSpan w:val="2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t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t>Y</w:t>
            </w:r>
          </w:p>
        </w:tc>
        <w:tc>
          <w:tcPr>
            <w:tcW w:w="3685" w:type="dxa"/>
            <w:gridSpan w:val="2"/>
            <w:vAlign w:val="center"/>
          </w:tcPr>
          <w:p w:rsidR="00C250AB" w:rsidRDefault="007E1B4E">
            <w:r>
              <w:rPr>
                <w:rFonts w:hint="eastAsia"/>
              </w:rPr>
              <w:t>查询的总条数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85" w:type="dxa"/>
            <w:gridSpan w:val="2"/>
            <w:vAlign w:val="center"/>
          </w:tcPr>
          <w:p w:rsidR="00C250AB" w:rsidRDefault="007E1B4E">
            <w:r>
              <w:rPr>
                <w:rFonts w:hint="eastAsia"/>
              </w:rPr>
              <w:t>返回的券信息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id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券标识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userId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code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name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typeId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startTime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有效起始时间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endTime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有效截止时间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usable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是否可用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freezed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是否已冻结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used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是否已使用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create_time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updateTime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N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修改时间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t xml:space="preserve">      "id": 3040542619545601,</w:t>
            </w:r>
          </w:p>
          <w:p w:rsidR="00C250AB" w:rsidRDefault="007E1B4E">
            <w:r>
              <w:t xml:space="preserve">      "userId": 1,</w:t>
            </w:r>
          </w:p>
          <w:p w:rsidR="00C250AB" w:rsidRDefault="007E1B4E">
            <w:r>
              <w:t xml:space="preserve">      "code": "652094696541",</w:t>
            </w:r>
          </w:p>
          <w:p w:rsidR="00C250AB" w:rsidRDefault="007E1B4E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自营渠道兑换券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"typeId": 1,</w:t>
            </w:r>
          </w:p>
          <w:p w:rsidR="00C250AB" w:rsidRDefault="007E1B4E">
            <w:r>
              <w:t xml:space="preserve">      "startTime": 1484639951000,</w:t>
            </w:r>
          </w:p>
          <w:p w:rsidR="00C250AB" w:rsidRDefault="007E1B4E">
            <w:r>
              <w:t xml:space="preserve">      "endTime": 1505545237000,</w:t>
            </w:r>
          </w:p>
          <w:p w:rsidR="00C250AB" w:rsidRDefault="007E1B4E">
            <w:pPr>
              <w:rPr>
                <w:strike/>
              </w:rPr>
            </w:pPr>
            <w:r>
              <w:t xml:space="preserve">      </w:t>
            </w:r>
            <w:r>
              <w:rPr>
                <w:strike/>
              </w:rPr>
              <w:t>"usable": true,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"freezed":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"used":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"createTime": 1484639951000,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"updateTime": 1484706721000,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"deleted": false</w:t>
            </w:r>
          </w:p>
          <w:p w:rsidR="00C250AB" w:rsidRDefault="007E1B4E">
            <w:r>
              <w:t xml:space="preserve">    },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t xml:space="preserve">      "id": 3040542606379009,</w:t>
            </w:r>
          </w:p>
          <w:p w:rsidR="00C250AB" w:rsidRDefault="007E1B4E">
            <w:r>
              <w:t xml:space="preserve">      "userId": 1,</w:t>
            </w:r>
          </w:p>
          <w:p w:rsidR="00C250AB" w:rsidRDefault="007E1B4E">
            <w:r>
              <w:t xml:space="preserve">      "code": "284210201101",</w:t>
            </w:r>
          </w:p>
          <w:p w:rsidR="00C250AB" w:rsidRDefault="007E1B4E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自营渠道兑换券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"typeId": 1,</w:t>
            </w:r>
          </w:p>
          <w:p w:rsidR="00C250AB" w:rsidRDefault="007E1B4E">
            <w:r>
              <w:t xml:space="preserve">      "startTime": 1484639945000,</w:t>
            </w:r>
          </w:p>
          <w:p w:rsidR="00C250AB" w:rsidRDefault="007E1B4E">
            <w:r>
              <w:t xml:space="preserve">      "endTime": 1505545237000,</w:t>
            </w:r>
          </w:p>
          <w:p w:rsidR="00C250AB" w:rsidRDefault="007E1B4E">
            <w:pPr>
              <w:rPr>
                <w:strike/>
              </w:rPr>
            </w:pPr>
            <w:r>
              <w:t xml:space="preserve">      </w:t>
            </w:r>
            <w:r>
              <w:rPr>
                <w:strike/>
              </w:rPr>
              <w:t>"usable": true,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"freezed":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"used":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"createTime": 1484639945000,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"updateTime": 1484708220000,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"deleted": false</w:t>
            </w:r>
          </w:p>
          <w:p w:rsidR="00C250AB" w:rsidRDefault="007E1B4E">
            <w:r>
              <w:t xml:space="preserve">    }</w:t>
            </w:r>
          </w:p>
          <w:p w:rsidR="00C250AB" w:rsidRDefault="007E1B4E">
            <w:r>
              <w:t xml:space="preserve">  ],</w:t>
            </w:r>
          </w:p>
          <w:p w:rsidR="00C250AB" w:rsidRDefault="007E1B4E">
            <w:r>
              <w:t xml:space="preserve">  "t": 5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851"/>
        <w:gridCol w:w="425"/>
        <w:gridCol w:w="3260"/>
      </w:tblGrid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lastRenderedPageBreak/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对用户显示无权限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数据库异常，联系开发人员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显示无数据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操作成功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t>object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按入参的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及出参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进行分页</w:t>
            </w:r>
          </w:p>
        </w:tc>
      </w:tr>
    </w:tbl>
    <w:p w:rsidR="00C250AB" w:rsidRDefault="00C250AB"/>
    <w:p w:rsidR="00C250AB" w:rsidRDefault="007E1B4E">
      <w:pPr>
        <w:pStyle w:val="3"/>
      </w:pPr>
      <w:bookmarkStart w:id="74" w:name="_Toc484786007"/>
      <w:r>
        <w:rPr>
          <w:rFonts w:hint="eastAsia"/>
        </w:rPr>
        <w:t>得到当前用户的已使用券列表</w:t>
      </w:r>
      <w:bookmarkEnd w:id="74"/>
    </w:p>
    <w:tbl>
      <w:tblPr>
        <w:tblStyle w:val="af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992"/>
        <w:gridCol w:w="2693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fin/voucher/used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http://</w:t>
            </w:r>
            <w:r>
              <w:rPr>
                <w:b/>
              </w:rPr>
              <w:t>fin.dadicinema.com</w:t>
            </w:r>
            <w:r>
              <w:t>/fin/voucher/used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分页参数：页码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分页参数：每页显示条数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685" w:type="dxa"/>
            <w:gridSpan w:val="2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t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t>Y</w:t>
            </w:r>
          </w:p>
        </w:tc>
        <w:tc>
          <w:tcPr>
            <w:tcW w:w="3685" w:type="dxa"/>
            <w:gridSpan w:val="2"/>
            <w:vAlign w:val="center"/>
          </w:tcPr>
          <w:p w:rsidR="00C250AB" w:rsidRDefault="007E1B4E">
            <w:r>
              <w:rPr>
                <w:rFonts w:hint="eastAsia"/>
              </w:rPr>
              <w:t>查询的总条数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85" w:type="dxa"/>
            <w:gridSpan w:val="2"/>
            <w:vAlign w:val="center"/>
          </w:tcPr>
          <w:p w:rsidR="00C250AB" w:rsidRDefault="007E1B4E">
            <w:r>
              <w:rPr>
                <w:rFonts w:hint="eastAsia"/>
              </w:rPr>
              <w:t>返回的券信息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id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券标识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userId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code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name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typeId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startTime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有效起始时间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endTime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有效截止时间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usable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是否可用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freezed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是否已冻结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used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是否已使用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create_time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updateTime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N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修改时间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lastRenderedPageBreak/>
              <w:t xml:space="preserve">      "id": 3040542619545601,</w:t>
            </w:r>
          </w:p>
          <w:p w:rsidR="00C250AB" w:rsidRDefault="007E1B4E">
            <w:r>
              <w:t xml:space="preserve">      "userId": 1,</w:t>
            </w:r>
          </w:p>
          <w:p w:rsidR="00C250AB" w:rsidRDefault="007E1B4E">
            <w:r>
              <w:t xml:space="preserve">      "code": "652094696541",</w:t>
            </w:r>
          </w:p>
          <w:p w:rsidR="00C250AB" w:rsidRDefault="007E1B4E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自营渠道兑换券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"typeId": 1,</w:t>
            </w:r>
          </w:p>
          <w:p w:rsidR="00C250AB" w:rsidRDefault="007E1B4E">
            <w:r>
              <w:t xml:space="preserve">      "startTime": 1484639951000,</w:t>
            </w:r>
          </w:p>
          <w:p w:rsidR="00C250AB" w:rsidRDefault="007E1B4E">
            <w:r>
              <w:t xml:space="preserve">      "endTime": 1505545237000,</w:t>
            </w:r>
          </w:p>
          <w:p w:rsidR="00C250AB" w:rsidRDefault="007E1B4E">
            <w:pPr>
              <w:rPr>
                <w:strike/>
              </w:rPr>
            </w:pPr>
            <w:r>
              <w:t xml:space="preserve">      </w:t>
            </w:r>
            <w:r>
              <w:rPr>
                <w:strike/>
              </w:rPr>
              <w:t>"usable": true,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"freezed":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"used":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"createTime": 1484639951000,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"updateTime": 1484706721000,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"deleted": false</w:t>
            </w:r>
          </w:p>
          <w:p w:rsidR="00C250AB" w:rsidRDefault="007E1B4E">
            <w:r>
              <w:t xml:space="preserve">    },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t xml:space="preserve">      "id": 3040542606379009,</w:t>
            </w:r>
          </w:p>
          <w:p w:rsidR="00C250AB" w:rsidRDefault="007E1B4E">
            <w:r>
              <w:t xml:space="preserve">      "userId": 1,</w:t>
            </w:r>
          </w:p>
          <w:p w:rsidR="00C250AB" w:rsidRDefault="007E1B4E">
            <w:r>
              <w:t xml:space="preserve">      "code": "284210201101",</w:t>
            </w:r>
          </w:p>
          <w:p w:rsidR="00C250AB" w:rsidRDefault="007E1B4E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自营渠道兑换券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"typeId": 1,</w:t>
            </w:r>
          </w:p>
          <w:p w:rsidR="00C250AB" w:rsidRDefault="007E1B4E">
            <w:r>
              <w:t xml:space="preserve">      "startTime": 1484639945000,</w:t>
            </w:r>
          </w:p>
          <w:p w:rsidR="00C250AB" w:rsidRDefault="007E1B4E">
            <w:r>
              <w:t xml:space="preserve">      "endTime": 1505545237000,</w:t>
            </w:r>
          </w:p>
          <w:p w:rsidR="00C250AB" w:rsidRDefault="007E1B4E">
            <w:pPr>
              <w:rPr>
                <w:strike/>
              </w:rPr>
            </w:pPr>
            <w:r>
              <w:t xml:space="preserve">      </w:t>
            </w:r>
            <w:r>
              <w:rPr>
                <w:strike/>
              </w:rPr>
              <w:t>"usable": true,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"freezed":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"used":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"createTime": 1484639945000,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"updateTime": 1484708220000,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"deleted": false</w:t>
            </w:r>
          </w:p>
          <w:p w:rsidR="00C250AB" w:rsidRDefault="007E1B4E">
            <w:r>
              <w:t xml:space="preserve">    }</w:t>
            </w:r>
          </w:p>
          <w:p w:rsidR="00C250AB" w:rsidRDefault="007E1B4E">
            <w:r>
              <w:t xml:space="preserve">  ],</w:t>
            </w:r>
          </w:p>
          <w:p w:rsidR="00C250AB" w:rsidRDefault="007E1B4E">
            <w:r>
              <w:t xml:space="preserve">  "t": 5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850"/>
        <w:gridCol w:w="567"/>
        <w:gridCol w:w="3260"/>
      </w:tblGrid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对用户显示无权限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数据库异常，联系开发人员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显示无数据</w:t>
            </w:r>
          </w:p>
        </w:tc>
      </w:tr>
    </w:tbl>
    <w:p w:rsidR="00C250AB" w:rsidRDefault="00C250AB"/>
    <w:p w:rsidR="00C250AB" w:rsidRDefault="007E1B4E">
      <w:pPr>
        <w:pStyle w:val="3"/>
      </w:pPr>
      <w:bookmarkStart w:id="75" w:name="_Toc484786008"/>
      <w:r>
        <w:rPr>
          <w:rFonts w:hint="eastAsia"/>
        </w:rPr>
        <w:t>得到当前用户的未使用，已过期券列表</w:t>
      </w:r>
      <w:bookmarkEnd w:id="75"/>
    </w:p>
    <w:tbl>
      <w:tblPr>
        <w:tblStyle w:val="af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992"/>
        <w:gridCol w:w="2693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fin/voucher/overdue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http://</w:t>
            </w:r>
            <w:r>
              <w:rPr>
                <w:b/>
              </w:rPr>
              <w:t>fin.dadicinema.com</w:t>
            </w:r>
            <w:r>
              <w:t>/fin/voucher/overdue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分页参数：页码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分页参数：每页显示条数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685" w:type="dxa"/>
            <w:gridSpan w:val="2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t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t>Y</w:t>
            </w:r>
          </w:p>
        </w:tc>
        <w:tc>
          <w:tcPr>
            <w:tcW w:w="3685" w:type="dxa"/>
            <w:gridSpan w:val="2"/>
            <w:vAlign w:val="center"/>
          </w:tcPr>
          <w:p w:rsidR="00C250AB" w:rsidRDefault="007E1B4E">
            <w:r>
              <w:rPr>
                <w:rFonts w:hint="eastAsia"/>
              </w:rPr>
              <w:t>查询的总条数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85" w:type="dxa"/>
            <w:gridSpan w:val="2"/>
            <w:vAlign w:val="center"/>
          </w:tcPr>
          <w:p w:rsidR="00C250AB" w:rsidRDefault="007E1B4E">
            <w:r>
              <w:rPr>
                <w:rFonts w:hint="eastAsia"/>
              </w:rPr>
              <w:t>返回的券信息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id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券标识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userId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code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name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typeId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券类型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startTime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有效起始时间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endTime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有效截止时间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usable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是否可用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freezed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是否已冻结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used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是否已使用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create_time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rPr>
                <w:strike/>
              </w:rPr>
            </w:pPr>
            <w:r>
              <w:rPr>
                <w:strike/>
              </w:rPr>
              <w:t>updateTime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  <w:rPr>
                <w:strike/>
              </w:rPr>
            </w:pPr>
            <w:r>
              <w:rPr>
                <w:strike/>
              </w:rPr>
              <w:t>N</w:t>
            </w:r>
          </w:p>
        </w:tc>
        <w:tc>
          <w:tcPr>
            <w:tcW w:w="3685" w:type="dxa"/>
            <w:gridSpan w:val="2"/>
          </w:tcPr>
          <w:p w:rsidR="00C250AB" w:rsidRDefault="007E1B4E">
            <w:pPr>
              <w:rPr>
                <w:strike/>
              </w:rPr>
            </w:pPr>
            <w:r>
              <w:rPr>
                <w:rFonts w:hint="eastAsia"/>
                <w:strike/>
              </w:rPr>
              <w:t>修改时间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t xml:space="preserve">      "id": 3040542619545601,</w:t>
            </w:r>
          </w:p>
          <w:p w:rsidR="00C250AB" w:rsidRDefault="007E1B4E">
            <w:r>
              <w:t xml:space="preserve">      "userId": 1,</w:t>
            </w:r>
          </w:p>
          <w:p w:rsidR="00C250AB" w:rsidRDefault="007E1B4E">
            <w:r>
              <w:t xml:space="preserve">      "code": "652094696541",</w:t>
            </w:r>
          </w:p>
          <w:p w:rsidR="00C250AB" w:rsidRDefault="007E1B4E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自营渠道兑换券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"typeId": 1,</w:t>
            </w:r>
          </w:p>
          <w:p w:rsidR="00C250AB" w:rsidRDefault="007E1B4E">
            <w:r>
              <w:t xml:space="preserve">      "startTime": 1484639951000,</w:t>
            </w:r>
          </w:p>
          <w:p w:rsidR="00C250AB" w:rsidRDefault="007E1B4E">
            <w:r>
              <w:t xml:space="preserve">      "endTime": 1505545237000,</w:t>
            </w:r>
          </w:p>
          <w:p w:rsidR="00C250AB" w:rsidRDefault="007E1B4E">
            <w:pPr>
              <w:rPr>
                <w:strike/>
              </w:rPr>
            </w:pPr>
            <w:r>
              <w:t xml:space="preserve">      </w:t>
            </w:r>
            <w:r>
              <w:rPr>
                <w:strike/>
              </w:rPr>
              <w:t>"usable": true,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"freezed":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"used":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"createTime": 1484639951000,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lastRenderedPageBreak/>
              <w:t xml:space="preserve">      "updateTime": 1484706721000,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"deleted": false</w:t>
            </w:r>
          </w:p>
          <w:p w:rsidR="00C250AB" w:rsidRDefault="007E1B4E">
            <w:r>
              <w:t xml:space="preserve">    },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t xml:space="preserve">      "id": 3040542606379009,</w:t>
            </w:r>
          </w:p>
          <w:p w:rsidR="00C250AB" w:rsidRDefault="007E1B4E">
            <w:r>
              <w:t xml:space="preserve">      "userId": 1,</w:t>
            </w:r>
          </w:p>
          <w:p w:rsidR="00C250AB" w:rsidRDefault="007E1B4E">
            <w:r>
              <w:t xml:space="preserve">      "code": "284210201101",</w:t>
            </w:r>
          </w:p>
          <w:p w:rsidR="00C250AB" w:rsidRDefault="007E1B4E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自营渠道兑换券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"typeId": 1,</w:t>
            </w:r>
          </w:p>
          <w:p w:rsidR="00C250AB" w:rsidRDefault="007E1B4E">
            <w:r>
              <w:t xml:space="preserve">      "startTime": 1484639945000,</w:t>
            </w:r>
          </w:p>
          <w:p w:rsidR="00C250AB" w:rsidRDefault="007E1B4E">
            <w:r>
              <w:t xml:space="preserve">      "endTime": 1505545237000,</w:t>
            </w:r>
          </w:p>
          <w:p w:rsidR="00C250AB" w:rsidRDefault="007E1B4E">
            <w:pPr>
              <w:rPr>
                <w:strike/>
              </w:rPr>
            </w:pPr>
            <w:r>
              <w:t xml:space="preserve">      </w:t>
            </w:r>
            <w:r>
              <w:rPr>
                <w:strike/>
              </w:rPr>
              <w:t>"usable": true,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"freezed":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"used": false,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"createTime": 1484639945000,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"updateTime": 1484708220000,</w:t>
            </w:r>
          </w:p>
          <w:p w:rsidR="00C250AB" w:rsidRDefault="007E1B4E">
            <w:pPr>
              <w:rPr>
                <w:strike/>
              </w:rPr>
            </w:pPr>
            <w:r>
              <w:rPr>
                <w:strike/>
              </w:rPr>
              <w:t xml:space="preserve">      "deleted": false</w:t>
            </w:r>
          </w:p>
          <w:p w:rsidR="00C250AB" w:rsidRDefault="007E1B4E">
            <w:r>
              <w:t xml:space="preserve">    }</w:t>
            </w:r>
          </w:p>
          <w:p w:rsidR="00C250AB" w:rsidRDefault="007E1B4E">
            <w:r>
              <w:t xml:space="preserve">  ],</w:t>
            </w:r>
          </w:p>
          <w:p w:rsidR="00C250AB" w:rsidRDefault="007E1B4E">
            <w:r>
              <w:t xml:space="preserve">  "t": 5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850"/>
        <w:gridCol w:w="567"/>
        <w:gridCol w:w="3260"/>
      </w:tblGrid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对用户显示无权限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数据库异常，联系开发人员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显示无数据</w:t>
            </w:r>
          </w:p>
        </w:tc>
      </w:tr>
    </w:tbl>
    <w:p w:rsidR="00C250AB" w:rsidRDefault="00C250AB"/>
    <w:p w:rsidR="00C250AB" w:rsidRDefault="007E1B4E">
      <w:pPr>
        <w:pStyle w:val="3"/>
      </w:pPr>
      <w:r>
        <w:tab/>
      </w:r>
      <w:bookmarkStart w:id="76" w:name="_Toc484786009"/>
      <w:r>
        <w:rPr>
          <w:rFonts w:hint="eastAsia"/>
        </w:rPr>
        <w:t>当前用户绑定券</w:t>
      </w:r>
      <w:bookmarkEnd w:id="76"/>
    </w:p>
    <w:tbl>
      <w:tblPr>
        <w:tblStyle w:val="af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992"/>
        <w:gridCol w:w="2693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fin/voucher/bind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http://</w:t>
            </w:r>
            <w:r>
              <w:rPr>
                <w:b/>
              </w:rPr>
              <w:t>fin.dadicinema.com</w:t>
            </w:r>
            <w:r>
              <w:t>/fin/voucher/bind?c=343005410290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待绑定券码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685" w:type="dxa"/>
            <w:gridSpan w:val="2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C250AB">
            <w:pPr>
              <w:jc w:val="left"/>
            </w:pPr>
          </w:p>
        </w:tc>
        <w:tc>
          <w:tcPr>
            <w:tcW w:w="992" w:type="dxa"/>
            <w:vAlign w:val="center"/>
          </w:tcPr>
          <w:p w:rsidR="00C250AB" w:rsidRDefault="00C250AB">
            <w:pPr>
              <w:jc w:val="center"/>
            </w:pPr>
          </w:p>
        </w:tc>
        <w:tc>
          <w:tcPr>
            <w:tcW w:w="709" w:type="dxa"/>
            <w:vAlign w:val="center"/>
          </w:tcPr>
          <w:p w:rsidR="00C250AB" w:rsidRDefault="00C250AB">
            <w:pPr>
              <w:jc w:val="center"/>
            </w:pPr>
          </w:p>
        </w:tc>
        <w:tc>
          <w:tcPr>
            <w:tcW w:w="3685" w:type="dxa"/>
            <w:gridSpan w:val="2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不是正确的uri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众蓝接口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异常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IO异常流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请求众蓝接口失败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4020001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券接口返回失败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众蓝券接口返回失败，联系开发人员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4020002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券接口异常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众蓝券接口异常，联系开发人员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4020003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券已被绑定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信息告诉用户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4020004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券不可用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信息告诉用户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4020005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券还未到可用日期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信息告诉用户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4020006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券已过期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信息告诉用户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4020007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券绑定失败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未知异常，联系开发人员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操作成功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1"/>
      </w:pPr>
      <w:bookmarkStart w:id="77" w:name="_Toc484786010"/>
      <w:r>
        <w:rPr>
          <w:rFonts w:hint="eastAsia"/>
        </w:rPr>
        <w:t>评论</w:t>
      </w:r>
      <w:bookmarkEnd w:id="77"/>
    </w:p>
    <w:p w:rsidR="00C250AB" w:rsidRDefault="007E1B4E">
      <w:pPr>
        <w:pStyle w:val="2"/>
      </w:pPr>
      <w:bookmarkStart w:id="78" w:name="_Toc484786011"/>
      <w:r>
        <w:rPr>
          <w:rFonts w:hint="eastAsia"/>
        </w:rPr>
        <w:t>写评论、回复</w:t>
      </w:r>
      <w:bookmarkEnd w:id="78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1417"/>
        <w:gridCol w:w="851"/>
        <w:gridCol w:w="3084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b/>
              </w:rPr>
              <w:t>cmt/addComment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http://cmt.dadicinema.com/cmt/addComment?k=9ac2817e-f19a-491a-851a-e6e9cdad4ea0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2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commentedId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被评论的标识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typeId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被评论的类型（</w:t>
            </w:r>
            <w:r>
              <w:rPr>
                <w:rFonts w:hint="eastAsia"/>
              </w:rPr>
              <w:t>enum_cmt_type</w:t>
            </w:r>
            <w:r>
              <w:rPr>
                <w:rFonts w:hint="eastAsia"/>
              </w:rPr>
              <w:t>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content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长度</w:t>
            </w:r>
            <w:r>
              <w:t>不能大于</w:t>
            </w:r>
            <w:r>
              <w:rPr>
                <w:rFonts w:hint="eastAsia"/>
              </w:rPr>
              <w:t>255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2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1417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1417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1417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"s":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"c": "1020000",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"m": "操作成功",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851"/>
        <w:gridCol w:w="425"/>
        <w:gridCol w:w="3260"/>
      </w:tblGrid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对用户显示无权限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数据库异常，联系开发人员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11400301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内容包含非法信息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信息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11400300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评论内容过长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信息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操作成功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-</w:t>
            </w:r>
          </w:p>
        </w:tc>
      </w:tr>
    </w:tbl>
    <w:p w:rsidR="00C250AB" w:rsidRDefault="00C250AB">
      <w:pPr>
        <w:spacing w:line="480" w:lineRule="auto"/>
      </w:pPr>
    </w:p>
    <w:p w:rsidR="00C250AB" w:rsidRDefault="007E1B4E">
      <w:pPr>
        <w:pStyle w:val="2"/>
      </w:pPr>
      <w:bookmarkStart w:id="79" w:name="_Toc484786012"/>
      <w:r>
        <w:rPr>
          <w:rFonts w:hint="eastAsia"/>
        </w:rPr>
        <w:t>获取一级评论</w:t>
      </w:r>
      <w:bookmarkEnd w:id="79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551"/>
        <w:gridCol w:w="567"/>
        <w:gridCol w:w="2376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b/>
              </w:rPr>
              <w:t>cmt/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firstLevelComment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GET/POST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http://cmt.dadicinema.com/cmt/firstLevelComment?commentedId=10000&amp;typeId=1&amp;k=9ac2817e-f19a-491a-851a-e6e9cdad4ea0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11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pageNo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N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页码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N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每页条数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commentedId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被</w:t>
            </w:r>
            <w:r>
              <w:t>评论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t>比如影片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影院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typeId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评论类型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enum_cmt_type</w:t>
            </w:r>
            <w:r>
              <w:rPr>
                <w:rFonts w:hint="eastAsia"/>
              </w:rPr>
              <w:t>）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11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t>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List&lt;</w:t>
            </w:r>
            <w:r>
              <w:t>DdCommentVo</w:t>
            </w:r>
            <w:r>
              <w:rPr>
                <w:rFonts w:hint="eastAsia"/>
              </w:rPr>
              <w:t>&gt;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t>N</w:t>
            </w:r>
          </w:p>
        </w:tc>
        <w:tc>
          <w:tcPr>
            <w:tcW w:w="2376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id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id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被回复的第一级评论标识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commentedId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被评论资源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userId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t>N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nickName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评论用户</w:t>
            </w:r>
            <w:r>
              <w:t>昵称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headImage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t>N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评论用户头像</w:t>
            </w:r>
            <w:r>
              <w:t>图片</w:t>
            </w:r>
            <w:r>
              <w:rPr>
                <w:rFonts w:hint="eastAsia"/>
              </w:rPr>
              <w:t>uri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ontent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relpyedUserId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被回复用户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relpyedName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被</w:t>
            </w:r>
            <w:r>
              <w:t>评论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replyNum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评论回复数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praiseNum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评论点赞数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praiseState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t>boolean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当前用户对该评论是否点赞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</w:t>
            </w:r>
            <w:r>
              <w:t>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t>T</w:t>
            </w:r>
            <w:r>
              <w:rPr>
                <w:rFonts w:hint="eastAsia"/>
              </w:rPr>
              <w:t xml:space="preserve">otal </w:t>
            </w:r>
            <w:r>
              <w:rPr>
                <w:rFonts w:hint="eastAsia"/>
              </w:rPr>
              <w:t>一级</w:t>
            </w:r>
            <w:r>
              <w:t>评论</w:t>
            </w:r>
            <w:r>
              <w:rPr>
                <w:rFonts w:hint="eastAsia"/>
              </w:rPr>
              <w:t>总数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"s":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"c": "1020000",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"m": "查询评论成功",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"d":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"id": 3061938574135297,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"commentedId": 10000,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"nickName":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"headImage": "/user/head/762ce8804e2445ed9e64000ac4b29f42.png",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"anonymity": false,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"content": "测试第一级评论2",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"createTime": 1495087194000,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"replyNum": 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"praiseState": false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},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"id": 3061938589212673,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"commentedId": 10000,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"nickName":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"headImage": "/user/head/762ce8804e2445ed9e64000ac4b29f42.png",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"anonymity": false,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"content": "测试第一级评论4",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"createTime": 1495087202000,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lastRenderedPageBreak/>
              <w:t xml:space="preserve">      "replyNum": 2,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"praiseState": false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},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"id": 3061938568112129,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"commentedId": 10000,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"nickName":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"headImage": "/user/head/762ce8804e2445ed9e64000ac4b29f42.png",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"anonymity": false,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"content": "测试第一级评论1",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"createTime": 1495087191000,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"praiseState": false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},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"id": 3061938624966657,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"commentedId": 10000,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"nickName":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"headImage": "/user/head/762ce8804e2445ed9e64000ac4b29f42.png",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"anonymity": false,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"content": "测试第一级评论5",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"createTime": 1495087219000,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"praiseState": false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},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"id": 3061938583105537,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"commentedId": 10000,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"nickName":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"headImage": "/user/head/762ce8804e2445ed9e64000ac4b29f42.png",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"anonymity": false,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"content": "测试第一级评论3",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"createTime": 1495087199000,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"praiseState": false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}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] 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": 5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</w:t>
            </w:r>
          </w:p>
        </w:tc>
      </w:tr>
    </w:tbl>
    <w:p w:rsidR="00C250AB" w:rsidRDefault="007E1B4E">
      <w:pPr>
        <w:pStyle w:val="2"/>
      </w:pPr>
      <w:bookmarkStart w:id="80" w:name="_Toc484786013"/>
      <w:r>
        <w:rPr>
          <w:rFonts w:hint="eastAsia"/>
        </w:rPr>
        <w:lastRenderedPageBreak/>
        <w:t>获取评论回复</w:t>
      </w:r>
      <w:bookmarkEnd w:id="80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551"/>
        <w:gridCol w:w="567"/>
        <w:gridCol w:w="2376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b/>
              </w:rPr>
              <w:t>cmt/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getReplys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GET/POST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http://cmt.dadicinema.com/cmt/getReplys?commentedId=3061938574135297&amp;k=9ac2817e-f19a-491a-851a-e6e9cdad4ea0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11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7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pageNo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N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页码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N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每页条数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commentedId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被回复的第一级评论标识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11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37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t>M</w:t>
            </w:r>
            <w:r>
              <w:rPr>
                <w:rFonts w:hint="eastAsia"/>
              </w:rPr>
              <w:t>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t>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List&lt;</w:t>
            </w:r>
            <w:r>
              <w:t>DdCommentVo</w:t>
            </w:r>
            <w:r>
              <w:rPr>
                <w:rFonts w:hint="eastAsia"/>
              </w:rPr>
              <w:t>&gt;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t>N</w:t>
            </w:r>
          </w:p>
        </w:tc>
        <w:tc>
          <w:tcPr>
            <w:tcW w:w="2376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id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id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被回复的第一级评论标识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commentedId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被评论资源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userId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t>N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nickName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评论用户</w:t>
            </w:r>
            <w:r>
              <w:t>昵称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headImage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t>N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评论用户头像</w:t>
            </w:r>
            <w:r>
              <w:t>图片</w:t>
            </w:r>
            <w:r>
              <w:rPr>
                <w:rFonts w:hint="eastAsia"/>
              </w:rPr>
              <w:t>uri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ontent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relpyedUserId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被回复用户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relpyedName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被</w:t>
            </w:r>
            <w:r>
              <w:t>评论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replyNum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评论回复数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praiseNum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评论点赞数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praiseState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t>boolean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当前用户对该评论是否点赞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评论</w:t>
            </w:r>
            <w:r>
              <w:t>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119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2551" w:type="dxa"/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567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2376" w:type="dxa"/>
            <w:vAlign w:val="center"/>
          </w:tcPr>
          <w:p w:rsidR="00C250AB" w:rsidRDefault="007E1B4E">
            <w:r>
              <w:rPr>
                <w:rFonts w:hint="eastAsia"/>
              </w:rPr>
              <w:t>总条数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"s":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"c": "1020000",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"m": "查询评论成功",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"d":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"id": 3061939005196289,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"pid": 3061938574135297,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"commentedId": 3061938574135297,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"nickName":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"headImage": "/user/head/762ce8804e2445ed9e64000ac4b29f42.png",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lastRenderedPageBreak/>
              <w:t xml:space="preserve">      "anonymity": false,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"content": "测试回复1",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"createTime": 1495087405000,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"relpyedUserId":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"relpyedName":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"praiseState": false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},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"id": 3061939022471169,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"pid": 3061938574135297,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"commentedId": 3061938574135297,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"nickName":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"headImage": "/user/head/762ce8804e2445ed9e64000ac4b29f42.png",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"anonymity": false,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"content": "测试回复3",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"createTime": 1495087413000,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"relpyedUserId":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"relpyedName":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"praiseState": false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},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"id": 3061939016407041,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"pid": 3061938574135297,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"commentedId": 3061938574135297,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"nickName":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"headImage": "/user/head/762ce8804e2445ed9e64000ac4b29f42.png",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"anonymity": false,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"content": "测试回复2",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"createTime": 1495087410000,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"relpyedUserId": 3060357355302913,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"relpyedName": "貂蝉",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"praiseState": false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}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],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": 5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</w:t>
            </w:r>
          </w:p>
        </w:tc>
      </w:tr>
    </w:tbl>
    <w:p w:rsidR="00C250AB" w:rsidRDefault="00C250AB"/>
    <w:p w:rsidR="00C250AB" w:rsidRDefault="007E1B4E">
      <w:pPr>
        <w:pStyle w:val="2"/>
      </w:pPr>
      <w:bookmarkStart w:id="81" w:name="_Toc484786014"/>
      <w:r>
        <w:rPr>
          <w:rFonts w:hint="eastAsia"/>
        </w:rPr>
        <w:t>反馈建议</w:t>
      </w:r>
      <w:bookmarkEnd w:id="81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1"/>
        <w:gridCol w:w="1441"/>
        <w:gridCol w:w="881"/>
        <w:gridCol w:w="806"/>
        <w:gridCol w:w="5493"/>
      </w:tblGrid>
      <w:tr w:rsidR="00C250AB">
        <w:tc>
          <w:tcPr>
            <w:tcW w:w="112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21" w:type="dxa"/>
            <w:gridSpan w:val="4"/>
            <w:vAlign w:val="center"/>
          </w:tcPr>
          <w:p w:rsidR="00C250AB" w:rsidRDefault="007E1B4E">
            <w:r>
              <w:t>/cmt/suggestion</w:t>
            </w:r>
            <w:r>
              <w:rPr>
                <w:rFonts w:hint="eastAsia"/>
              </w:rPr>
              <w:t>/add</w:t>
            </w:r>
          </w:p>
        </w:tc>
      </w:tr>
      <w:tr w:rsidR="00C250AB">
        <w:tc>
          <w:tcPr>
            <w:tcW w:w="112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8621" w:type="dxa"/>
            <w:gridSpan w:val="4"/>
            <w:vAlign w:val="center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21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http://cmt.dadicinema.com/</w:t>
            </w:r>
            <w:r>
              <w:t>cmt</w:t>
            </w:r>
            <w:r>
              <w:rPr>
                <w:rFonts w:hint="eastAsia"/>
              </w:rPr>
              <w:t>/suggestion/add?k=8385944c-ac49-4f29-8681-b8dd166c089c&amp;type</w:t>
            </w:r>
            <w:r>
              <w:t>Id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&amp;title=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&amp;content=csagksd</w:t>
            </w:r>
          </w:p>
        </w:tc>
      </w:tr>
      <w:tr w:rsidR="00C250AB">
        <w:tc>
          <w:tcPr>
            <w:tcW w:w="1121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44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8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4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typeId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typeId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49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反馈有礼</w:t>
            </w:r>
          </w:p>
        </w:tc>
      </w:tr>
      <w:tr w:rsidR="00C250AB">
        <w:trPr>
          <w:trHeight w:val="70"/>
        </w:trPr>
        <w:tc>
          <w:tcPr>
            <w:tcW w:w="1121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content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49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反馈内容长度限制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255</w:t>
            </w:r>
            <w:r>
              <w:rPr>
                <w:rFonts w:hint="eastAsia"/>
              </w:rPr>
              <w:t>个字符</w:t>
            </w:r>
          </w:p>
        </w:tc>
      </w:tr>
      <w:tr w:rsidR="00C250AB">
        <w:trPr>
          <w:trHeight w:val="70"/>
        </w:trPr>
        <w:tc>
          <w:tcPr>
            <w:tcW w:w="1121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44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8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49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1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441" w:type="dxa"/>
          </w:tcPr>
          <w:p w:rsidR="00C250AB" w:rsidRDefault="00C250AB">
            <w:pPr>
              <w:jc w:val="left"/>
            </w:pPr>
          </w:p>
        </w:tc>
        <w:tc>
          <w:tcPr>
            <w:tcW w:w="881" w:type="dxa"/>
            <w:vAlign w:val="center"/>
          </w:tcPr>
          <w:p w:rsidR="00C250AB" w:rsidRDefault="00C250AB"/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493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1" w:type="dxa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21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2" w:name="_Toc484786015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437"/>
        <w:gridCol w:w="425"/>
        <w:gridCol w:w="3123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没有权限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1060002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用户未绑定手机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1010001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11400300</w:t>
            </w:r>
          </w:p>
          <w:p w:rsidR="00C250AB" w:rsidRDefault="00C250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建议内容过长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1140030</w:t>
            </w:r>
            <w:r>
              <w:rPr>
                <w:rFonts w:asciiTheme="minorEastAsia" w:hAnsiTheme="minorEastAsia" w:hint="eastAsia"/>
              </w:rPr>
              <w:t>2</w:t>
            </w:r>
          </w:p>
          <w:p w:rsidR="00C250AB" w:rsidRDefault="00C250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建议内容过短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</w:tr>
    </w:tbl>
    <w:p w:rsidR="00C250AB" w:rsidRDefault="007E1B4E">
      <w:pPr>
        <w:pStyle w:val="1"/>
      </w:pPr>
      <w:r>
        <w:rPr>
          <w:rFonts w:hint="eastAsia"/>
        </w:rPr>
        <w:t>后台管理</w:t>
      </w:r>
      <w:bookmarkEnd w:id="82"/>
    </w:p>
    <w:p w:rsidR="00C250AB" w:rsidRDefault="007E1B4E">
      <w:pPr>
        <w:pStyle w:val="2"/>
      </w:pPr>
      <w:bookmarkStart w:id="83" w:name="_Toc484786016"/>
      <w:r>
        <w:rPr>
          <w:rFonts w:hint="eastAsia"/>
        </w:rPr>
        <w:t>系统版本查询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停用</w:t>
      </w:r>
      <w:r>
        <w:rPr>
          <w:rFonts w:hint="eastAsia"/>
          <w:color w:val="FF0000"/>
        </w:rPr>
        <w:t>)</w:t>
      </w:r>
      <w:bookmarkEnd w:id="83"/>
    </w:p>
    <w:p w:rsidR="00C250AB" w:rsidRDefault="00C250AB"/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5352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/boss/version</w:t>
            </w:r>
            <w:r>
              <w:rPr>
                <w:rFonts w:hint="eastAsia"/>
              </w:rPr>
              <w:t xml:space="preserve"> /</w:t>
            </w:r>
            <w:r>
              <w:t>getNewestVersion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http://boss.dadicinema.com/boss/version/getNewestVersion?t=1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platformId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平台类型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，参考平台参数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message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版本信息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jc w:val="left"/>
            </w:pPr>
            <w:r>
              <w:t>version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版本号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jc w:val="left"/>
            </w:pPr>
            <w:r>
              <w:t>forceupdate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是否强制更新：</w:t>
            </w:r>
            <w:r>
              <w:rPr>
                <w:rFonts w:hint="eastAsia"/>
              </w:rPr>
              <w:t>true</w:t>
            </w:r>
            <w:r>
              <w:t>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false</w:t>
            </w:r>
            <w:r>
              <w:t>=</w:t>
            </w:r>
            <w:r>
              <w:rPr>
                <w:rFonts w:hint="eastAsia"/>
              </w:rPr>
              <w:t>否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jc w:val="left"/>
            </w:pPr>
            <w:r>
              <w:t>createTime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版本创建时间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jc w:val="left"/>
            </w:pPr>
            <w:r>
              <w:t>updateurl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更新地址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jc w:val="left"/>
            </w:pPr>
            <w:r>
              <w:t>welcomeurl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引导图路径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  <w:jc w:val="left"/>
            </w:pPr>
            <w:r>
              <w:t>sysPlatform</w:t>
            </w:r>
          </w:p>
        </w:tc>
        <w:tc>
          <w:tcPr>
            <w:tcW w:w="992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C250AB" w:rsidRDefault="00C250AB"/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平台名称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"version": "1.1.3",</w:t>
            </w:r>
          </w:p>
          <w:p w:rsidR="00C250AB" w:rsidRDefault="007E1B4E">
            <w:r>
              <w:t xml:space="preserve">    "forceupdate": false,</w:t>
            </w:r>
          </w:p>
          <w:p w:rsidR="00C250AB" w:rsidRDefault="007E1B4E">
            <w:r>
              <w:t xml:space="preserve">    "createTime": 1488332340000,</w:t>
            </w:r>
          </w:p>
          <w:p w:rsidR="00C250AB" w:rsidRDefault="007E1B4E">
            <w:r>
              <w:t xml:space="preserve">    "updateurl": "asdf",</w:t>
            </w:r>
          </w:p>
          <w:p w:rsidR="00C250AB" w:rsidRDefault="007E1B4E">
            <w:r>
              <w:t xml:space="preserve">    "welcomeurl": "asdf",</w:t>
            </w:r>
          </w:p>
          <w:p w:rsidR="00C250AB" w:rsidRDefault="007E1B4E">
            <w:r>
              <w:t xml:space="preserve">    "sysPlatform": "IOS"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pStyle w:val="2"/>
      </w:pPr>
      <w:bookmarkStart w:id="84" w:name="_Toc484786017"/>
      <w:r>
        <w:rPr>
          <w:rFonts w:hint="eastAsia"/>
        </w:rPr>
        <w:t>查询反馈建议列表</w:t>
      </w:r>
      <w:bookmarkEnd w:id="84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066"/>
        <w:gridCol w:w="1581"/>
        <w:gridCol w:w="1080"/>
        <w:gridCol w:w="806"/>
        <w:gridCol w:w="5209"/>
      </w:tblGrid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t>/boss/suggestion</w:t>
            </w:r>
            <w:r>
              <w:rPr>
                <w:rFonts w:hint="eastAsia"/>
              </w:rPr>
              <w:t xml:space="preserve"> /</w:t>
            </w:r>
            <w:r>
              <w:t>get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76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76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http://boss.dadicinema.com/boss/suggestion/get?k=8385944c-ac49-4f29-8681-b8dd166c089c&amp;type=suggest&amp;platform=IOS&amp;version=1.0.2&amp;userId=1</w:t>
            </w:r>
          </w:p>
        </w:tc>
      </w:tr>
      <w:tr w:rsidR="00C250AB">
        <w:tc>
          <w:tcPr>
            <w:tcW w:w="1066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8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2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typeId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2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反馈类型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platformId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2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平台类型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version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2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版本号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Long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2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066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8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6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2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080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209" w:type="dxa"/>
            <w:vAlign w:val="center"/>
          </w:tcPr>
          <w:p w:rsidR="00C250AB" w:rsidRDefault="007E1B4E">
            <w:r>
              <w:rPr>
                <w:rFonts w:hint="eastAsia"/>
              </w:rPr>
              <w:t>建议列表数组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id</w:t>
            </w:r>
          </w:p>
        </w:tc>
        <w:tc>
          <w:tcPr>
            <w:tcW w:w="1080" w:type="dxa"/>
          </w:tcPr>
          <w:p w:rsidR="00C250AB" w:rsidRDefault="007E1B4E">
            <w:r>
              <w:t>int</w:t>
            </w:r>
          </w:p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209" w:type="dxa"/>
          </w:tcPr>
          <w:p w:rsidR="00C250AB" w:rsidRDefault="007E1B4E">
            <w:r>
              <w:rPr>
                <w:rFonts w:hint="eastAsia"/>
              </w:rPr>
              <w:t>建议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userId</w:t>
            </w:r>
          </w:p>
        </w:tc>
        <w:tc>
          <w:tcPr>
            <w:tcW w:w="1080" w:type="dxa"/>
          </w:tcPr>
          <w:p w:rsidR="00C250AB" w:rsidRDefault="007E1B4E">
            <w:r>
              <w:t>int</w:t>
            </w:r>
          </w:p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209" w:type="dxa"/>
          </w:tcPr>
          <w:p w:rsidR="00C250AB" w:rsidRDefault="007E1B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platformId</w:t>
            </w:r>
          </w:p>
        </w:tc>
        <w:tc>
          <w:tcPr>
            <w:tcW w:w="1080" w:type="dxa"/>
          </w:tcPr>
          <w:p w:rsidR="00C250AB" w:rsidRDefault="007E1B4E">
            <w:r>
              <w:t>int</w:t>
            </w:r>
          </w:p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209" w:type="dxa"/>
          </w:tcPr>
          <w:p w:rsidR="00C250AB" w:rsidRDefault="007E1B4E">
            <w:r>
              <w:rPr>
                <w:rFonts w:hint="eastAsia"/>
              </w:rPr>
              <w:t>平台类型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versionId</w:t>
            </w:r>
          </w:p>
        </w:tc>
        <w:tc>
          <w:tcPr>
            <w:tcW w:w="1080" w:type="dxa"/>
          </w:tcPr>
          <w:p w:rsidR="00C250AB" w:rsidRDefault="007E1B4E">
            <w:r>
              <w:t>int</w:t>
            </w:r>
          </w:p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209" w:type="dxa"/>
          </w:tcPr>
          <w:p w:rsidR="00C250AB" w:rsidRDefault="007E1B4E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typeId</w:t>
            </w:r>
          </w:p>
        </w:tc>
        <w:tc>
          <w:tcPr>
            <w:tcW w:w="1080" w:type="dxa"/>
          </w:tcPr>
          <w:p w:rsidR="00C250AB" w:rsidRDefault="007E1B4E">
            <w:r>
              <w:t>int</w:t>
            </w:r>
          </w:p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209" w:type="dxa"/>
          </w:tcPr>
          <w:p w:rsidR="00C250AB" w:rsidRDefault="007E1B4E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</w:t>
            </w:r>
          </w:p>
        </w:tc>
        <w:tc>
          <w:tcPr>
            <w:tcW w:w="1080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209" w:type="dxa"/>
          </w:tcPr>
          <w:p w:rsidR="00C250AB" w:rsidRDefault="007E1B4E">
            <w:r>
              <w:rPr>
                <w:rFonts w:hint="eastAsia"/>
              </w:rPr>
              <w:t>建议标题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content</w:t>
            </w:r>
          </w:p>
        </w:tc>
        <w:tc>
          <w:tcPr>
            <w:tcW w:w="1080" w:type="dxa"/>
          </w:tcPr>
          <w:p w:rsidR="00C250AB" w:rsidRDefault="007E1B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209" w:type="dxa"/>
          </w:tcPr>
          <w:p w:rsidR="00C250AB" w:rsidRDefault="007E1B4E">
            <w:r>
              <w:rPr>
                <w:rFonts w:hint="eastAsia"/>
              </w:rPr>
              <w:t>建议内容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createTime</w:t>
            </w:r>
          </w:p>
        </w:tc>
        <w:tc>
          <w:tcPr>
            <w:tcW w:w="1080" w:type="dxa"/>
          </w:tcPr>
          <w:p w:rsidR="00C250AB" w:rsidRDefault="007E1B4E">
            <w:r>
              <w:rPr>
                <w:rFonts w:hint="eastAsia"/>
              </w:rPr>
              <w:t>Date</w:t>
            </w:r>
          </w:p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209" w:type="dxa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066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81" w:type="dxa"/>
          </w:tcPr>
          <w:p w:rsidR="00C250AB" w:rsidRDefault="007E1B4E">
            <w:pPr>
              <w:ind w:firstLineChars="100" w:firstLine="21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checked</w:t>
            </w:r>
          </w:p>
        </w:tc>
        <w:tc>
          <w:tcPr>
            <w:tcW w:w="1080" w:type="dxa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806" w:type="dxa"/>
            <w:vAlign w:val="center"/>
          </w:tcPr>
          <w:p w:rsidR="00C250AB" w:rsidRDefault="00C250AB"/>
        </w:tc>
        <w:tc>
          <w:tcPr>
            <w:tcW w:w="5209" w:type="dxa"/>
          </w:tcPr>
          <w:p w:rsidR="00C250AB" w:rsidRDefault="007E1B4E">
            <w:r>
              <w:rPr>
                <w:rFonts w:hint="eastAsia"/>
              </w:rPr>
              <w:t>是否查看</w:t>
            </w:r>
          </w:p>
        </w:tc>
      </w:tr>
      <w:tr w:rsidR="00C250AB">
        <w:trPr>
          <w:trHeight w:val="70"/>
        </w:trPr>
        <w:tc>
          <w:tcPr>
            <w:tcW w:w="1066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76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"200",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[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t xml:space="preserve">      "id": 3041412164812801,</w:t>
            </w:r>
          </w:p>
          <w:p w:rsidR="00C250AB" w:rsidRDefault="007E1B4E">
            <w:r>
              <w:t xml:space="preserve">      "userId": 3040679371665409,</w:t>
            </w:r>
          </w:p>
          <w:p w:rsidR="00C250AB" w:rsidRDefault="007E1B4E">
            <w:r>
              <w:t xml:space="preserve">      "platformId": 1,</w:t>
            </w:r>
          </w:p>
          <w:p w:rsidR="00C250AB" w:rsidRDefault="007E1B4E">
            <w:r>
              <w:t xml:space="preserve">      "versionId": 4,</w:t>
            </w:r>
          </w:p>
          <w:p w:rsidR="00C250AB" w:rsidRDefault="007E1B4E">
            <w:r>
              <w:t xml:space="preserve">      "typeId": 2,</w:t>
            </w:r>
          </w:p>
          <w:p w:rsidR="00C250AB" w:rsidRDefault="007E1B4E">
            <w:r>
              <w:rPr>
                <w:rFonts w:hint="eastAsia"/>
              </w:rPr>
              <w:t xml:space="preserve">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    "content": "csagksd",</w:t>
            </w:r>
          </w:p>
          <w:p w:rsidR="00C250AB" w:rsidRDefault="007E1B4E">
            <w:r>
              <w:t xml:space="preserve">      "createTime": 1485064534000,</w:t>
            </w:r>
          </w:p>
          <w:p w:rsidR="00C250AB" w:rsidRDefault="007E1B4E">
            <w:r>
              <w:t xml:space="preserve">      "checked": false</w:t>
            </w:r>
          </w:p>
          <w:p w:rsidR="00C250AB" w:rsidRDefault="007E1B4E">
            <w:r>
              <w:t xml:space="preserve">    },</w:t>
            </w:r>
          </w:p>
          <w:p w:rsidR="00C250AB" w:rsidRDefault="007E1B4E">
            <w:r>
              <w:t xml:space="preserve">    {</w:t>
            </w:r>
          </w:p>
          <w:p w:rsidR="00C250AB" w:rsidRDefault="007E1B4E">
            <w:r>
              <w:t xml:space="preserve">      "id": 3041412184297473,</w:t>
            </w:r>
          </w:p>
          <w:p w:rsidR="00C250AB" w:rsidRDefault="007E1B4E">
            <w:r>
              <w:t xml:space="preserve">      "userId": 3040679371665409,</w:t>
            </w:r>
          </w:p>
          <w:p w:rsidR="00C250AB" w:rsidRDefault="007E1B4E">
            <w:r>
              <w:t xml:space="preserve">      "platformId": 1,</w:t>
            </w:r>
          </w:p>
          <w:p w:rsidR="00C250AB" w:rsidRDefault="007E1B4E">
            <w:r>
              <w:t xml:space="preserve">      "versionId": 4,</w:t>
            </w:r>
          </w:p>
          <w:p w:rsidR="00C250AB" w:rsidRDefault="007E1B4E">
            <w:r>
              <w:t xml:space="preserve">      "typeId": 2,</w:t>
            </w:r>
          </w:p>
          <w:p w:rsidR="00C250AB" w:rsidRDefault="007E1B4E">
            <w:r>
              <w:t xml:space="preserve">      "title": "</w:t>
            </w:r>
            <w:r>
              <w:rPr>
                <w:rFonts w:hint="eastAsia"/>
              </w:rPr>
              <w:t>测试</w:t>
            </w:r>
            <w:r>
              <w:t>",</w:t>
            </w:r>
          </w:p>
          <w:p w:rsidR="00C250AB" w:rsidRDefault="007E1B4E">
            <w:r>
              <w:t xml:space="preserve">      "content": "csagksd",</w:t>
            </w:r>
          </w:p>
          <w:p w:rsidR="00C250AB" w:rsidRDefault="007E1B4E">
            <w:r>
              <w:t xml:space="preserve">      "createTime": 1485064543000,</w:t>
            </w:r>
          </w:p>
          <w:p w:rsidR="00C250AB" w:rsidRDefault="007E1B4E">
            <w:r>
              <w:t xml:space="preserve">      "checked": false</w:t>
            </w:r>
          </w:p>
          <w:p w:rsidR="00C250AB" w:rsidRDefault="007E1B4E">
            <w:r>
              <w:t xml:space="preserve">    }</w:t>
            </w:r>
          </w:p>
          <w:p w:rsidR="00C250AB" w:rsidRDefault="007E1B4E">
            <w:r>
              <w:t xml:space="preserve">  ]</w:t>
            </w:r>
          </w:p>
          <w:p w:rsidR="00C250AB" w:rsidRDefault="007E1B4E">
            <w:r>
              <w:t>}</w:t>
            </w:r>
          </w:p>
        </w:tc>
      </w:tr>
    </w:tbl>
    <w:p w:rsidR="00C250AB" w:rsidRDefault="00C250AB"/>
    <w:p w:rsidR="00C250AB" w:rsidRDefault="007E1B4E">
      <w:pPr>
        <w:pStyle w:val="1"/>
      </w:pPr>
      <w:bookmarkStart w:id="85" w:name="_Toc484786018"/>
      <w:r>
        <w:rPr>
          <w:rFonts w:hint="eastAsia"/>
        </w:rPr>
        <w:t>活动</w:t>
      </w:r>
      <w:bookmarkEnd w:id="85"/>
    </w:p>
    <w:p w:rsidR="00C250AB" w:rsidRDefault="007E1B4E">
      <w:pPr>
        <w:pStyle w:val="2"/>
      </w:pPr>
      <w:bookmarkStart w:id="86" w:name="_Toc484786019"/>
      <w:r>
        <w:rPr>
          <w:rFonts w:hint="eastAsia"/>
        </w:rPr>
        <w:t>得到推广图</w:t>
      </w:r>
      <w:bookmarkEnd w:id="86"/>
      <w:r>
        <w:rPr>
          <w:rFonts w:hint="eastAsia"/>
        </w:rPr>
        <w:t>列表</w:t>
      </w:r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1417"/>
        <w:gridCol w:w="851"/>
        <w:gridCol w:w="3084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b/>
              </w:rPr>
              <w:t>activity/ads/getAds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GET/POST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http://activity.dadicinema.com/activity/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ads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/getAds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2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52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cinemaCode</w:t>
            </w:r>
          </w:p>
          <w:p w:rsidR="00C250AB" w:rsidRDefault="007E1B4E">
            <w:r>
              <w:rPr>
                <w:rFonts w:hint="eastAsia"/>
              </w:rPr>
              <w:t xml:space="preserve">position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  <w:p w:rsidR="00C250AB" w:rsidRDefault="007E1B4E">
            <w:r>
              <w:rPr>
                <w:rFonts w:hint="eastAsia"/>
              </w:rPr>
              <w:t xml:space="preserve">Int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位置为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引导图无需传</w:t>
            </w:r>
            <w:r>
              <w:rPr>
                <w:rFonts w:hint="eastAsia"/>
              </w:rPr>
              <w:t>cinemaCode</w:t>
            </w:r>
          </w:p>
          <w:p w:rsidR="00C250AB" w:rsidRDefault="007E1B4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1- app</w:t>
            </w:r>
            <w:r>
              <w:rPr>
                <w:rFonts w:hint="eastAsia"/>
              </w:rPr>
              <w:t>引导图，</w:t>
            </w:r>
            <w:r>
              <w:rPr>
                <w:rFonts w:hint="eastAsia"/>
              </w:rPr>
              <w:t>2- app</w:t>
            </w:r>
            <w:r>
              <w:rPr>
                <w:rFonts w:hint="eastAsia"/>
              </w:rPr>
              <w:t>轮播图</w:t>
            </w:r>
            <w:r>
              <w:rPr>
                <w:rFonts w:hint="eastAsia"/>
              </w:rPr>
              <w:t xml:space="preserve"> 3- pc</w:t>
            </w:r>
            <w:r>
              <w:rPr>
                <w:rFonts w:hint="eastAsia"/>
              </w:rPr>
              <w:t>轮播图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2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JsonArray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rPr>
                <w:rFonts w:hint="eastAsia"/>
              </w:rPr>
              <w:t>返回的推广位信息数组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id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主键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ad</w:t>
            </w:r>
            <w:r>
              <w:t>Title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标题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adPosition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1- app</w:t>
            </w:r>
            <w:r>
              <w:rPr>
                <w:rFonts w:hint="eastAsia"/>
              </w:rPr>
              <w:t>引导图，</w:t>
            </w:r>
            <w:r>
              <w:rPr>
                <w:rFonts w:hint="eastAsia"/>
              </w:rPr>
              <w:t>2- app</w:t>
            </w:r>
            <w:r>
              <w:rPr>
                <w:rFonts w:hint="eastAsia"/>
              </w:rPr>
              <w:t>轮播图，</w:t>
            </w:r>
            <w:r>
              <w:rPr>
                <w:rFonts w:hint="eastAsia"/>
              </w:rPr>
              <w:t>3- pc</w:t>
            </w:r>
            <w:r>
              <w:rPr>
                <w:rFonts w:hint="eastAsia"/>
              </w:rPr>
              <w:t>轮播图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adType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类型</w:t>
            </w:r>
            <w:r>
              <w:t>: 1-</w:t>
            </w:r>
            <w:r>
              <w:rPr>
                <w:rFonts w:hint="eastAsia"/>
              </w:rPr>
              <w:t>排期购票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uri 3-</w:t>
            </w:r>
            <w:r>
              <w:rPr>
                <w:rFonts w:hint="eastAsia"/>
              </w:rPr>
              <w:t>买卡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adValue</w:t>
            </w:r>
          </w:p>
        </w:tc>
        <w:tc>
          <w:tcPr>
            <w:tcW w:w="1417" w:type="dxa"/>
          </w:tcPr>
          <w:p w:rsidR="00C250AB" w:rsidRDefault="007E1B4E">
            <w:pPr>
              <w:tabs>
                <w:tab w:val="left" w:pos="312"/>
                <w:tab w:val="center" w:pos="600"/>
              </w:tabs>
              <w:jc w:val="left"/>
            </w:pPr>
            <w:r>
              <w:tab/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当类型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时，为</w:t>
            </w:r>
            <w:r>
              <w:rPr>
                <w:rFonts w:hint="eastAsia"/>
              </w:rPr>
              <w:t xml:space="preserve">filmcode, </w:t>
            </w:r>
          </w:p>
          <w:p w:rsidR="00C250AB" w:rsidRDefault="007E1B4E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时，为活动的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fileUri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线上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sortNo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是否删除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onlineTime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上线时间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offlineTime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下线时间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createTime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创建时间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updateTime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更新时间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used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是否在使用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deleted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boolean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删除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s: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c: "1020000",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m: "操作成功",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d: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id: 3065118927976449,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typeId: 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value: "1",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fileUri: "/user/head/0e76e88d29cb403eb5963357206b165b.png",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bannerNo: 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status: 2,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deleted: false,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updateTime: 1496642607000,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createTime: 1496640102000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id: 3065103232745473,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typeId: 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value: "2",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fileUri: "/user/head/7352888eed60457c9a87f267bb548515.png",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bannerNo: 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lastRenderedPageBreak/>
              <w:t>status: 2,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deleted: false,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updateTime: 1496642607000,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createTime: 1496640102000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45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]</w:t>
            </w:r>
          </w:p>
        </w:tc>
      </w:tr>
    </w:tbl>
    <w:p w:rsidR="00C250AB" w:rsidRDefault="007E1B4E">
      <w:pPr>
        <w:pStyle w:val="2"/>
      </w:pPr>
      <w:bookmarkStart w:id="87" w:name="_Toc484786020"/>
      <w:r>
        <w:rPr>
          <w:rFonts w:hint="eastAsia"/>
        </w:rPr>
        <w:lastRenderedPageBreak/>
        <w:t>得到活动列表</w:t>
      </w:r>
      <w:bookmarkEnd w:id="87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1417"/>
        <w:gridCol w:w="851"/>
        <w:gridCol w:w="3084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b/>
              </w:rPr>
              <w:t>activity/list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GET/POST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activity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.dadicinema.com/activity/list?k=9ac2817e-f19a-491a-851a-e6e9cdad4ea0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2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p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N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页码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N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页面的数据条数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2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417" w:type="dxa"/>
            <w:vAlign w:val="center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rPr>
                <w:rFonts w:hint="eastAsia"/>
              </w:rPr>
              <w:t>查询的总条数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rPr>
                <w:rFonts w:hint="eastAsia"/>
              </w:rPr>
              <w:t>返回的活动信息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id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活动标识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name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coverImg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封面图片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title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活动标题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shareImg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分享图片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describe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简诉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type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活动的类型（</w:t>
            </w:r>
            <w:r>
              <w:rPr>
                <w:rFonts w:hint="eastAsia"/>
              </w:rPr>
              <w:t>enum_activity_type</w:t>
            </w:r>
            <w:r>
              <w:rPr>
                <w:rFonts w:hint="eastAsia"/>
              </w:rPr>
              <w:t>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value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根据类型，对应的值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startTime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活动起始时间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endTime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活动截止时间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publish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是否发布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活动的</w:t>
            </w:r>
            <w:r>
              <w:rPr>
                <w:rFonts w:hint="eastAsia"/>
              </w:rPr>
              <w:t>url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"c": "1020000",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"m": "查询成功",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"d":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"id": 3057888539723777,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"name": "测试普通活动",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"coverImg": "/user/head/37b23abfd0d249b496f1f4a72e6db4eb.png",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"title": "活动1",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"shareImg": "/user/head/37b23abfd0d249b496f1f4a72e6db4eb.png",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lastRenderedPageBreak/>
              <w:t xml:space="preserve">            "describe": "描述活动1",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"type": 2,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"value": "1111111",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"startTime": 1496135952000,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"endTime": 1498814357000,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"publish":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"url": "http://imgtest.dadicinema.com/wapportal/activity/hd_model.html?id=3057888539723777",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"createTime": 1496222366000,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"updateTime": 1496222369000,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"deleted": false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},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"id": 3057888539723778,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"name": "测试抽奖活动",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"coverImg": "/film/stills/c7d98260a0da4044a9c7aeabd91fc54e.png",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"title": "活动2",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"shareImg": "/film/stills/c7d98260a0da4044a9c7aeabd91fc54e.png",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"describe": "描述活动2",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"type": 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"startTime": 1496136036000,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"endTime": 1498641642000,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"publish":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 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"url": "http://imgtest.dadicinema.com/wapportal/activity/turant.html?id=3057888539723778"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"createTime": 1496222448000,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"deleted": false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}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],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"t": 2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851"/>
        <w:gridCol w:w="425"/>
        <w:gridCol w:w="3260"/>
      </w:tblGrid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对用户显示无权限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数据库异常，联系开发人员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显示无数据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t>object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按入参的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及出参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进行分页</w:t>
            </w:r>
          </w:p>
        </w:tc>
      </w:tr>
    </w:tbl>
    <w:p w:rsidR="00C250AB" w:rsidRDefault="00C250AB"/>
    <w:p w:rsidR="00C250AB" w:rsidRDefault="007E1B4E">
      <w:pPr>
        <w:pStyle w:val="2"/>
      </w:pPr>
      <w:bookmarkStart w:id="88" w:name="_Toc484786021"/>
      <w:r>
        <w:rPr>
          <w:rFonts w:hint="eastAsia"/>
        </w:rPr>
        <w:lastRenderedPageBreak/>
        <w:t>得到活动详情</w:t>
      </w:r>
      <w:bookmarkEnd w:id="88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1417"/>
        <w:gridCol w:w="851"/>
        <w:gridCol w:w="3084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b/>
              </w:rPr>
              <w:t>activity/detail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GET/POST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http://activity.dadicinema.com/activity/detail?id=3057888539723778&amp;k=9ac2817e-f19a-491a-851a-e6e9cdad4ea0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2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2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rPr>
                <w:rFonts w:hint="eastAsia"/>
              </w:rPr>
              <w:t>返回的活动信息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activityId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活动标识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name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coverImg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封面图片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title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活动标题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shareImg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分享图片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describe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简诉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type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活动的类型（</w:t>
            </w:r>
            <w:r>
              <w:rPr>
                <w:rFonts w:hint="eastAsia"/>
              </w:rPr>
              <w:t>enum_activity_type</w:t>
            </w:r>
            <w:r>
              <w:rPr>
                <w:rFonts w:hint="eastAsia"/>
              </w:rPr>
              <w:t>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value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根据类型，对应的值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startTime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活动起始时间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endTime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活动截止时间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normalImg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List&lt;String&gt;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活动普通内容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turntable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内容——转盘（仅抽奖活动有数据）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pointer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内容——指针（仅抽奖活动有数据）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rule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内容——活动规则（仅抽奖活动有数据）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bottom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内容——底部背景（仅抽奖活动有数据）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userName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用户名称（仅抽奖活动并且用户登录有数据）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drawNum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剩余抽奖次数用户名称（仅抽奖活动并且用户登录有数据）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totleMan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Long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总抽奖人数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totleManTime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Long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总抽奖人次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"c": "1020000",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"m": "查询成功",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"d":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"activityId": 3057888539723778,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lastRenderedPageBreak/>
              <w:t xml:space="preserve">        "name": "测试抽奖活动",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"coverImg": "/film/stills/c7d98260a0da4044a9c7aeabd91fc54e.png",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"title": "活动2",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"shareImg": "/film/stills/c7d98260a0da4044a9c7aeabd91fc54e.png",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"describe": "描述活动2",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"type": 3,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"startTime": 1496136036000,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"endTime": 1498641642000,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"normalImg":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"/activity/0d3019426d1c4217b616473b36524b0c.png",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"/activity/597a3e4def734ca5ba05a1427a8a7d36.png"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],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"turntable": "/activity/f0ed6223b1284e369e470e0e0cd701bd.png",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"pointer": "/activity/921c4b11a501452689598190f90356e7.png",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"rule_id": 3057888539723778,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"rule": "人气美食： 烤鱿鱼、辣炒蚬子、2路车站小丸子、海鲜焖子、五彩雪花扇贝、清蒸灯笼鲍鱼都是大连人气美食。\r\n餐馆推荐：\r\n1、海鲜餐馆推荐：\r\n1）万宝海鲜舫——大连顶.级海鲜餐厅，在这里可以品尝到比较罕见的海鲜食材。装修豪.华，服务周到，菜品口味一流。 地址：大连市中山区解放路108号\r\n2）紫航海鲜大饭店——大连数一数二的海鲜饭店。 地址：西岗区 黄河路273号 \r\n3）天天渔港——大连颇具人气的海鲜连锁店，海鲜种类很多，味道也很不错，而且在大连算得上是海鲜品.质的保证。 地址：中山区人民路10号\r\n4）品海楼——大连人气很旺的海鲜餐厅，海鲜品种齐全，性价比高。 地址：中山区 北斗街46号二七广场内(近鲁迅路)\r\n2、特色餐馆推荐：\r\n1）68-86大连老菜馆——生意很火的大连老菜餐馆，性价比较高，味道也很正宗。 地址：中山区 新生街3号\r\n2）大地春饼店——来了这家发现你也许会发现，原来这么多菜都可以卷着吃，喝着啤酒吃着卷饼，那味道一定能令你陶醉。 \r\n地址：沙河口区黄河路696号（近西安路） \r\n3)船歌鱼水饺——很有特色的餐馆，有各式各样的水饺，而且个头大味鲜美，尤其是墨鱼水饺、鲅鱼水饺、黄花鱼水饺很受欢迎。地址：西岗区 唐山街28号\r\n3、小吃、海鲜烧烤推荐：\r\n1）天津街小吃一条街（海鲜、烧烤为主，一定要谈好价格防止被宰） 地址：中山区天津街\r\n2）大连中原街小吃一条街——纯粹的小吃街，海鲜、水果、小吃应有尽有 地址：大连商业中心，解放路的北终点",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"bottom": "/activity/921c4b11a501452689598190f90356e7.png",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"totleMan": 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"totleManTime": 21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}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851"/>
        <w:gridCol w:w="425"/>
        <w:gridCol w:w="3260"/>
      </w:tblGrid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对用户显示无权限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数据库异常，联系开发人员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</w:t>
            </w:r>
            <w:r>
              <w:rPr>
                <w:rFonts w:asciiTheme="minorEastAsia" w:hAnsiTheme="minorEastAsia" w:cs="宋体" w:hint="eastAsia"/>
              </w:rPr>
              <w:lastRenderedPageBreak/>
              <w:t>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显示无数据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t>object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显示活动内容</w:t>
            </w:r>
          </w:p>
        </w:tc>
      </w:tr>
    </w:tbl>
    <w:p w:rsidR="00C250AB" w:rsidRDefault="00C250AB"/>
    <w:p w:rsidR="00C250AB" w:rsidRDefault="007E1B4E">
      <w:pPr>
        <w:pStyle w:val="2"/>
      </w:pPr>
      <w:bookmarkStart w:id="89" w:name="_Toc484786022"/>
      <w:r>
        <w:rPr>
          <w:rFonts w:hint="eastAsia"/>
        </w:rPr>
        <w:t>转盘抽奖</w:t>
      </w:r>
      <w:bookmarkEnd w:id="89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1417"/>
        <w:gridCol w:w="851"/>
        <w:gridCol w:w="3084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b/>
              </w:rPr>
              <w:t>activity/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raw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GET/POST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http://activity.dadicinema.com/activity/draw?k=9ac2817e-f19a-491a-851a-e6e9cdad4ea0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2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2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rPr>
                <w:rFonts w:hint="eastAsia"/>
              </w:rPr>
              <w:t>返回的活动信息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rPr>
                <w:rStyle w:val="prop"/>
              </w:rPr>
              <w:t>drawnId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抽奖纪录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prizeName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奖品名称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count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teger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数量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startAngle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轮盘起始度数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end</w:t>
            </w:r>
            <w:r>
              <w:t>Angle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轮盘截止度数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rPr>
                <w:rStyle w:val="prop"/>
              </w:rPr>
              <w:t>isEntity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Boolean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奖品是否为实物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"c": "1020000",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"m": "中奖了",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"d":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"drawnId": 3065656263182337,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"prizeName": "五等奖",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"count": 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"startAngle": 300.0,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"endAngle": 360.0,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"isEntity": true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}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851"/>
        <w:gridCol w:w="425"/>
        <w:gridCol w:w="3260"/>
      </w:tblGrid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对用户显示无权限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数据异常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后台数据错误，联系开发人员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1210001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活动不存在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检查活动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1230001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无抽奖资格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弹出提示</w:t>
            </w:r>
            <w:r>
              <w:rPr>
                <w:rFonts w:hint="eastAsia"/>
              </w:rPr>
              <w:t>m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1230002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活动未开始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弹出提示</w:t>
            </w:r>
            <w:r>
              <w:rPr>
                <w:rFonts w:hint="eastAsia"/>
              </w:rPr>
              <w:t>m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1230003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活动已结束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弹出提示</w:t>
            </w:r>
            <w:r>
              <w:rPr>
                <w:rFonts w:hint="eastAsia"/>
              </w:rPr>
              <w:t>m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1230004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用户抽奖机会已用完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弹出提示</w:t>
            </w:r>
            <w:r>
              <w:rPr>
                <w:rFonts w:hint="eastAsia"/>
              </w:rPr>
              <w:t>m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</w:t>
            </w: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>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1230005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用户今天抽奖机会已用完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弹出提示</w:t>
            </w:r>
            <w:r>
              <w:rPr>
                <w:rFonts w:hint="eastAsia"/>
              </w:rPr>
              <w:t>m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数据库异常，联系开发人员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查询成功，无数据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显示无数据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t>object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按入参的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及出参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进行分页</w:t>
            </w:r>
          </w:p>
        </w:tc>
      </w:tr>
    </w:tbl>
    <w:p w:rsidR="00C250AB" w:rsidRDefault="00C250AB"/>
    <w:p w:rsidR="00C250AB" w:rsidRDefault="007E1B4E">
      <w:pPr>
        <w:pStyle w:val="2"/>
      </w:pPr>
      <w:bookmarkStart w:id="90" w:name="_Toc484786023"/>
      <w:r>
        <w:rPr>
          <w:rFonts w:hint="eastAsia"/>
        </w:rPr>
        <w:t>绑定中奖邮寄地址</w:t>
      </w:r>
      <w:bookmarkEnd w:id="90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1417"/>
        <w:gridCol w:w="851"/>
        <w:gridCol w:w="3084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b/>
              </w:rPr>
              <w:t>activity/mailInfo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GET/POST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http://activity.dadicinema.com/activity/mailInfo?k=9ac2817e-f19a-491a-851a-e6e9cdad4ea0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2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left"/>
            </w:pPr>
            <w:r>
              <w:t>drawnId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抽奖纪录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left"/>
            </w:pPr>
            <w:r>
              <w:t>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收件人姓名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left"/>
            </w:pPr>
            <w:r>
              <w:t>mobileNo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收件人手机号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left"/>
            </w:pPr>
            <w:r>
              <w:t>address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收件人地址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2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C250AB">
            <w:pPr>
              <w:jc w:val="left"/>
            </w:pPr>
          </w:p>
        </w:tc>
        <w:tc>
          <w:tcPr>
            <w:tcW w:w="1417" w:type="dxa"/>
            <w:vAlign w:val="center"/>
          </w:tcPr>
          <w:p w:rsidR="00C250AB" w:rsidRDefault="00C250AB">
            <w:pPr>
              <w:jc w:val="center"/>
            </w:pPr>
          </w:p>
        </w:tc>
        <w:tc>
          <w:tcPr>
            <w:tcW w:w="851" w:type="dxa"/>
            <w:vAlign w:val="center"/>
          </w:tcPr>
          <w:p w:rsidR="00C250AB" w:rsidRDefault="00C250AB">
            <w:pPr>
              <w:jc w:val="center"/>
            </w:pPr>
          </w:p>
        </w:tc>
        <w:tc>
          <w:tcPr>
            <w:tcW w:w="3084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"c": "1020000",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>"m": "操作成功"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851"/>
        <w:gridCol w:w="425"/>
        <w:gridCol w:w="3260"/>
      </w:tblGrid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对用户显示无权限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1230006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没有中奖奖品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检查自己代码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1230006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奖品不是实物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检查自己代码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数据库异常，联系开发人员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操作成功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告诉用户成功</w:t>
            </w:r>
          </w:p>
        </w:tc>
      </w:tr>
    </w:tbl>
    <w:p w:rsidR="00C250AB" w:rsidRDefault="00C250AB"/>
    <w:p w:rsidR="00C250AB" w:rsidRDefault="007E1B4E">
      <w:pPr>
        <w:pStyle w:val="2"/>
      </w:pPr>
      <w:bookmarkStart w:id="91" w:name="_Toc484786024"/>
      <w:r>
        <w:rPr>
          <w:rFonts w:hint="eastAsia"/>
        </w:rPr>
        <w:t>当前用户抽中奖品列表</w:t>
      </w:r>
      <w:bookmarkEnd w:id="91"/>
    </w:p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1417"/>
        <w:gridCol w:w="851"/>
        <w:gridCol w:w="3084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b/>
              </w:rPr>
              <w:t>activity/drawnPrizes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GET/POST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http://activity.dadicinema.com/activity/drawnPrizes?k=9ac2817e-f19a-491a-851a-e6e9cdad4ea0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26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抽奖活动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326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08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  <w:vAlign w:val="center"/>
          </w:tcPr>
          <w:p w:rsidR="00C250AB" w:rsidRDefault="007E1B4E">
            <w:r>
              <w:rPr>
                <w:rFonts w:hint="eastAsia"/>
              </w:rPr>
              <w:t>返回的活动信息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rPr>
                <w:rStyle w:val="prop"/>
              </w:rPr>
              <w:t>id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奖品</w:t>
            </w:r>
            <w:r>
              <w:rPr>
                <w:rFonts w:hint="eastAsia"/>
              </w:rPr>
              <w:t>id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name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奖品名称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t>describe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奖品描述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3261" w:type="dxa"/>
          </w:tcPr>
          <w:p w:rsidR="00C250AB" w:rsidRDefault="007E1B4E">
            <w:pPr>
              <w:ind w:firstLineChars="100" w:firstLine="210"/>
            </w:pPr>
            <w:r>
              <w:rPr>
                <w:rFonts w:hint="eastAsia"/>
              </w:rPr>
              <w:t>num</w:t>
            </w:r>
          </w:p>
        </w:tc>
        <w:tc>
          <w:tcPr>
            <w:tcW w:w="1417" w:type="dxa"/>
          </w:tcPr>
          <w:p w:rsidR="00C250AB" w:rsidRDefault="007E1B4E">
            <w:pPr>
              <w:jc w:val="center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teger</w:t>
            </w:r>
          </w:p>
        </w:tc>
        <w:tc>
          <w:tcPr>
            <w:tcW w:w="851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4" w:type="dxa"/>
          </w:tcPr>
          <w:p w:rsidR="00C250AB" w:rsidRDefault="007E1B4E">
            <w:r>
              <w:rPr>
                <w:rFonts w:hint="eastAsia"/>
              </w:rPr>
              <w:t>奖品数量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成功示例</w:t>
            </w:r>
          </w:p>
        </w:tc>
        <w:tc>
          <w:tcPr>
            <w:tcW w:w="8613" w:type="dxa"/>
            <w:gridSpan w:val="4"/>
          </w:tcPr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"s": true,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"c": "1020000",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"m": "查询成功",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"d": [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"id": 4,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"name": "四等奖",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"describe": "四",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</w:t>
            </w:r>
            <w:r>
              <w:rPr>
                <w:rFonts w:hint="eastAsia"/>
              </w:rPr>
              <w:t xml:space="preserve"> num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": 1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},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"id": 1,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"name": "一等奖",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"describe": "一",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</w:t>
            </w:r>
            <w:r>
              <w:rPr>
                <w:rFonts w:hint="eastAsia"/>
              </w:rPr>
              <w:t xml:space="preserve"> num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": 1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},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{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"id": 5,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"name": "五等奖",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iCs/>
                <w:kern w:val="0"/>
                <w:sz w:val="18"/>
                <w:szCs w:val="18"/>
              </w:rPr>
              <w:t xml:space="preserve">            "describe": "五",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    "</w:t>
            </w:r>
            <w:r>
              <w:rPr>
                <w:rFonts w:hint="eastAsia"/>
              </w:rPr>
              <w:t xml:space="preserve"> num</w:t>
            </w: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": 1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    }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 xml:space="preserve">    ]</w:t>
            </w:r>
          </w:p>
          <w:p w:rsidR="00C250AB" w:rsidRDefault="007E1B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iCs/>
                <w:kern w:val="0"/>
                <w:sz w:val="18"/>
                <w:szCs w:val="18"/>
              </w:rP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851"/>
        <w:gridCol w:w="425"/>
        <w:gridCol w:w="3260"/>
      </w:tblGrid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检查传入的参数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对用户显示无权限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让用户重新登陆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后台内部错误，联系开发人员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1210001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活动不存在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检查参数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操作数据库失败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数据库异常，联系开发人员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1230006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没有中奖奖品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显示无数据</w:t>
            </w:r>
          </w:p>
        </w:tc>
      </w:tr>
      <w:tr w:rsidR="00C250AB">
        <w:trPr>
          <w:trHeight w:val="2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t>object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显示中奖列表</w:t>
            </w:r>
          </w:p>
        </w:tc>
      </w:tr>
    </w:tbl>
    <w:p w:rsidR="00C250AB" w:rsidRDefault="00C250AB"/>
    <w:p w:rsidR="00C250AB" w:rsidRDefault="007E1B4E">
      <w:pPr>
        <w:pStyle w:val="1"/>
      </w:pPr>
      <w:bookmarkStart w:id="92" w:name="_Toc484786025"/>
      <w:r>
        <w:rPr>
          <w:rFonts w:hint="eastAsia"/>
        </w:rPr>
        <w:t>文件</w:t>
      </w:r>
      <w:bookmarkEnd w:id="92"/>
    </w:p>
    <w:p w:rsidR="00C250AB" w:rsidRDefault="007E1B4E">
      <w:pPr>
        <w:pStyle w:val="2"/>
        <w:tabs>
          <w:tab w:val="clear" w:pos="425"/>
        </w:tabs>
      </w:pPr>
      <w:bookmarkStart w:id="93" w:name="_Toc484786026"/>
      <w:r>
        <w:rPr>
          <w:rFonts w:hint="eastAsia"/>
        </w:rPr>
        <w:t>上传单张图片</w:t>
      </w:r>
      <w:bookmarkEnd w:id="93"/>
    </w:p>
    <w:tbl>
      <w:tblPr>
        <w:tblStyle w:val="af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709"/>
        <w:gridCol w:w="992"/>
        <w:gridCol w:w="2693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upload/img</w:t>
            </w:r>
            <w:r>
              <w:rPr>
                <w:rFonts w:hint="eastAsia"/>
              </w:rPr>
              <w:t>/do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POST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http://</w:t>
            </w:r>
            <w:r>
              <w:rPr>
                <w:b/>
              </w:rPr>
              <w:t>img.dadicinema.com</w:t>
            </w:r>
            <w:r>
              <w:t>/upload/img</w:t>
            </w:r>
            <w:r>
              <w:rPr>
                <w:rFonts w:hint="eastAsia"/>
              </w:rPr>
              <w:t>/do</w:t>
            </w:r>
          </w:p>
        </w:tc>
      </w:tr>
      <w:tr w:rsidR="00C250AB">
        <w:tc>
          <w:tcPr>
            <w:tcW w:w="1129" w:type="dxa"/>
            <w:vMerge w:val="restart"/>
            <w:shd w:val="clear" w:color="auto" w:fill="8DB3E2" w:themeFill="text2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File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图片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用户头像；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影片海报；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影片剧照；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影院照片；</w:t>
            </w:r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轮播图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685" w:type="dxa"/>
            <w:gridSpan w:val="2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85" w:type="dxa"/>
            <w:gridSpan w:val="2"/>
            <w:vAlign w:val="center"/>
          </w:tcPr>
          <w:p w:rsidR="00C250AB" w:rsidRDefault="007E1B4E">
            <w:r>
              <w:rPr>
                <w:rFonts w:hint="eastAsia"/>
              </w:rPr>
              <w:t>返回的图片信息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id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图片标识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fsign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文件签名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Integer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图片类型（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用户头像；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影片海报；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影片剧照；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影院照片；</w:t>
            </w:r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轮播图）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u</w:t>
            </w:r>
            <w:r>
              <w:rPr>
                <w:rFonts w:hint="eastAsia"/>
              </w:rPr>
              <w:t>ri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图片地址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图片名称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560" w:type="dxa"/>
          </w:tcPr>
          <w:p w:rsidR="00C250AB" w:rsidRDefault="007E1B4E">
            <w:pPr>
              <w:ind w:firstLineChars="100" w:firstLine="210"/>
            </w:pPr>
            <w:r>
              <w:t>createTime</w:t>
            </w:r>
          </w:p>
        </w:tc>
        <w:tc>
          <w:tcPr>
            <w:tcW w:w="992" w:type="dxa"/>
          </w:tcPr>
          <w:p w:rsidR="00C250AB" w:rsidRDefault="007E1B4E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9" w:type="dxa"/>
            <w:vAlign w:val="center"/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  <w:gridSpan w:val="2"/>
          </w:tcPr>
          <w:p w:rsidR="00C250AB" w:rsidRDefault="007E1B4E">
            <w:r>
              <w:rPr>
                <w:rFonts w:hint="eastAsia"/>
              </w:rPr>
              <w:t>上传时间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6946" w:type="dxa"/>
            <w:gridSpan w:val="5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"1020000",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图片上传成功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lastRenderedPageBreak/>
              <w:t xml:space="preserve">    "id": 3054510853246977,</w:t>
            </w:r>
          </w:p>
          <w:p w:rsidR="00C250AB" w:rsidRDefault="007E1B4E">
            <w:r>
              <w:t xml:space="preserve">    "fsign": "19b4050e9d23b8b4fe80ea1bf0bdee81a1e251fb",</w:t>
            </w:r>
          </w:p>
          <w:p w:rsidR="00C250AB" w:rsidRDefault="007E1B4E">
            <w:r>
              <w:t xml:space="preserve">    "type": 1,</w:t>
            </w:r>
          </w:p>
          <w:p w:rsidR="00C250AB" w:rsidRDefault="007E1B4E">
            <w:r>
              <w:t xml:space="preserve">    "uri": "/user/head/e6aac74d7df84acbac8583baeab301c0.png",</w:t>
            </w:r>
          </w:p>
          <w:p w:rsidR="00C250AB" w:rsidRDefault="007E1B4E">
            <w:r>
              <w:t xml:space="preserve">    "name": "file",</w:t>
            </w:r>
          </w:p>
          <w:p w:rsidR="00C250AB" w:rsidRDefault="007E1B4E">
            <w:r>
              <w:t xml:space="preserve">    "createTime": 1491460377562</w:t>
            </w: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建议处理方案</w:t>
      </w:r>
    </w:p>
    <w:tbl>
      <w:tblPr>
        <w:tblStyle w:val="af"/>
        <w:tblW w:w="850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013"/>
        <w:gridCol w:w="426"/>
        <w:gridCol w:w="3543"/>
      </w:tblGrid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400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用户没有权限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用户未登录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token已过期或无效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不是正确的uri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众蓝接口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异常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IO异常流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C250AB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请求众蓝接口失败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7010001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上传图片格式不支持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7010002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图片文件过大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7010003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上传图片文件是空文件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7010004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上传图片文件解析失败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7010005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存储图片失败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r>
              <w:rPr>
                <w:rFonts w:hint="eastAsia"/>
              </w:rPr>
              <w:t>-</w:t>
            </w:r>
          </w:p>
        </w:tc>
      </w:tr>
    </w:tbl>
    <w:p w:rsidR="00C250AB" w:rsidRDefault="007E1B4E">
      <w:pPr>
        <w:pStyle w:val="1"/>
      </w:pPr>
      <w:r>
        <w:rPr>
          <w:rFonts w:hint="eastAsia"/>
        </w:rPr>
        <w:t>版本管理</w:t>
      </w:r>
    </w:p>
    <w:p w:rsidR="00C250AB" w:rsidRDefault="007E1B4E">
      <w:pPr>
        <w:pStyle w:val="2"/>
        <w:tabs>
          <w:tab w:val="clear" w:pos="425"/>
        </w:tabs>
      </w:pPr>
      <w:r>
        <w:rPr>
          <w:rFonts w:hint="eastAsia"/>
        </w:rPr>
        <w:t>获取升级类型</w:t>
      </w:r>
    </w:p>
    <w:p w:rsidR="00C250AB" w:rsidRDefault="00C250AB"/>
    <w:p w:rsidR="00C250AB" w:rsidRDefault="00C250AB"/>
    <w:tbl>
      <w:tblPr>
        <w:tblStyle w:val="af"/>
        <w:tblW w:w="9742" w:type="dxa"/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1134"/>
        <w:gridCol w:w="454"/>
        <w:gridCol w:w="5352"/>
      </w:tblGrid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t>/</w:t>
            </w:r>
            <w:r>
              <w:rPr>
                <w:rFonts w:hint="eastAsia"/>
              </w:rPr>
              <w:t>version/</w:t>
            </w:r>
            <w:r>
              <w:t>get</w:t>
            </w:r>
            <w:r>
              <w:rPr>
                <w:rFonts w:hint="eastAsia"/>
              </w:rPr>
              <w:t>UpgradeType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613" w:type="dxa"/>
            <w:gridSpan w:val="4"/>
            <w:vAlign w:val="center"/>
          </w:tcPr>
          <w:p w:rsidR="00C250AB" w:rsidRDefault="007E1B4E">
            <w:r>
              <w:rPr>
                <w:rFonts w:hint="eastAsia"/>
              </w:rPr>
              <w:t>GET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8613" w:type="dxa"/>
            <w:gridSpan w:val="4"/>
            <w:tcBorders>
              <w:bottom w:val="single" w:sz="4" w:space="0" w:color="auto"/>
            </w:tcBorders>
            <w:vAlign w:val="center"/>
          </w:tcPr>
          <w:p w:rsidR="00C250AB" w:rsidRDefault="007E1B4E">
            <w:r>
              <w:t>http://</w:t>
            </w:r>
            <w:r>
              <w:rPr>
                <w:rFonts w:hint="eastAsia"/>
              </w:rPr>
              <w:t>app</w:t>
            </w:r>
            <w:r>
              <w:t>.dadicinema.com/version/get</w:t>
            </w:r>
            <w:r>
              <w:rPr>
                <w:rFonts w:hint="eastAsia"/>
              </w:rPr>
              <w:t>UpgradeType</w:t>
            </w:r>
          </w:p>
        </w:tc>
      </w:tr>
      <w:tr w:rsidR="00C250AB">
        <w:tc>
          <w:tcPr>
            <w:tcW w:w="1129" w:type="dxa"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673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54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 w:val="restart"/>
            <w:shd w:val="clear" w:color="auto" w:fill="B8CCE4" w:themeFill="accent1" w:themeFillTint="66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673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5352" w:type="dxa"/>
            <w:shd w:val="clear" w:color="auto" w:fill="B8CCE4" w:themeFill="accent1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673" w:type="dxa"/>
          </w:tcPr>
          <w:p w:rsidR="00C250AB" w:rsidRDefault="007E1B4E">
            <w:pPr>
              <w:jc w:val="left"/>
            </w:pPr>
            <w:r>
              <w:t>s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boolean</w:t>
            </w:r>
          </w:p>
        </w:tc>
        <w:tc>
          <w:tcPr>
            <w:tcW w:w="45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是否成功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673" w:type="dxa"/>
          </w:tcPr>
          <w:p w:rsidR="00C250AB" w:rsidRDefault="007E1B4E">
            <w:pPr>
              <w:jc w:val="left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code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673" w:type="dxa"/>
          </w:tcPr>
          <w:p w:rsidR="00C250AB" w:rsidRDefault="007E1B4E">
            <w:pPr>
              <w:jc w:val="left"/>
            </w:pPr>
            <w:r>
              <w:t>m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message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673" w:type="dxa"/>
          </w:tcPr>
          <w:p w:rsidR="00C250AB" w:rsidRDefault="007E1B4E">
            <w:pPr>
              <w:jc w:val="left"/>
            </w:pPr>
            <w:r>
              <w:t>d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Json</w:t>
            </w:r>
          </w:p>
        </w:tc>
        <w:tc>
          <w:tcPr>
            <w:tcW w:w="45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C250AB"/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67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upgradeType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强制更新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可更新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已是最新版本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67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upgradePromtStr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更新提示语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67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升级地址</w:t>
            </w:r>
          </w:p>
        </w:tc>
      </w:tr>
      <w:tr w:rsidR="00C250AB">
        <w:trPr>
          <w:trHeight w:val="70"/>
        </w:trPr>
        <w:tc>
          <w:tcPr>
            <w:tcW w:w="1129" w:type="dxa"/>
            <w:vMerge/>
            <w:shd w:val="clear" w:color="auto" w:fill="8DB3E2" w:themeFill="text2" w:themeFillTint="66"/>
            <w:vAlign w:val="center"/>
          </w:tcPr>
          <w:p w:rsidR="00C250AB" w:rsidRDefault="00C250AB">
            <w:pPr>
              <w:rPr>
                <w:b/>
              </w:rPr>
            </w:pPr>
          </w:p>
        </w:tc>
        <w:tc>
          <w:tcPr>
            <w:tcW w:w="1673" w:type="dxa"/>
          </w:tcPr>
          <w:p w:rsidR="00C250AB" w:rsidRDefault="007E1B4E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  <w:vAlign w:val="center"/>
          </w:tcPr>
          <w:p w:rsidR="00C250AB" w:rsidRDefault="007E1B4E">
            <w:r>
              <w:rPr>
                <w:rFonts w:hint="eastAsia"/>
              </w:rPr>
              <w:t xml:space="preserve">String </w:t>
            </w:r>
          </w:p>
        </w:tc>
        <w:tc>
          <w:tcPr>
            <w:tcW w:w="454" w:type="dxa"/>
            <w:vAlign w:val="center"/>
          </w:tcPr>
          <w:p w:rsidR="00C250AB" w:rsidRDefault="007E1B4E">
            <w:r>
              <w:rPr>
                <w:rFonts w:hint="eastAsia"/>
              </w:rPr>
              <w:t>Y</w:t>
            </w:r>
          </w:p>
        </w:tc>
        <w:tc>
          <w:tcPr>
            <w:tcW w:w="5352" w:type="dxa"/>
            <w:vAlign w:val="center"/>
          </w:tcPr>
          <w:p w:rsidR="00C250AB" w:rsidRDefault="007E1B4E">
            <w:r>
              <w:rPr>
                <w:rFonts w:hint="eastAsia"/>
              </w:rPr>
              <w:t>版本号</w:t>
            </w:r>
          </w:p>
        </w:tc>
      </w:tr>
      <w:tr w:rsidR="00C250AB">
        <w:trPr>
          <w:trHeight w:val="70"/>
        </w:trPr>
        <w:tc>
          <w:tcPr>
            <w:tcW w:w="1129" w:type="dxa"/>
            <w:shd w:val="clear" w:color="auto" w:fill="8DB3E2" w:themeFill="text2" w:themeFillTint="66"/>
            <w:vAlign w:val="center"/>
          </w:tcPr>
          <w:p w:rsidR="00C250AB" w:rsidRDefault="007E1B4E">
            <w:pPr>
              <w:rPr>
                <w:b/>
              </w:rPr>
            </w:pPr>
            <w:r>
              <w:rPr>
                <w:rFonts w:hint="eastAsia"/>
                <w:b/>
              </w:rPr>
              <w:t>返回示例</w:t>
            </w:r>
          </w:p>
        </w:tc>
        <w:tc>
          <w:tcPr>
            <w:tcW w:w="8613" w:type="dxa"/>
            <w:gridSpan w:val="4"/>
          </w:tcPr>
          <w:p w:rsidR="00C250AB" w:rsidRDefault="007E1B4E">
            <w:r>
              <w:t>{</w:t>
            </w:r>
          </w:p>
          <w:p w:rsidR="00C250AB" w:rsidRDefault="007E1B4E">
            <w:r>
              <w:t xml:space="preserve">  "s": true,</w:t>
            </w:r>
          </w:p>
          <w:p w:rsidR="00C250AB" w:rsidRDefault="007E1B4E">
            <w:r>
              <w:t xml:space="preserve">  "c": "</w:t>
            </w:r>
            <w:r>
              <w:rPr>
                <w:rFonts w:asciiTheme="minorEastAsia" w:hAnsiTheme="minorEastAsia"/>
              </w:rPr>
              <w:t>1020000</w:t>
            </w:r>
            <w:r>
              <w:t>",</w:t>
            </w:r>
          </w:p>
          <w:p w:rsidR="00C250AB" w:rsidRDefault="007E1B4E">
            <w:r>
              <w:rPr>
                <w:rFonts w:hint="eastAsia"/>
              </w:rPr>
              <w:t xml:space="preserve">  "m":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C250AB" w:rsidRDefault="007E1B4E">
            <w:r>
              <w:t xml:space="preserve">  "d": {</w:t>
            </w:r>
          </w:p>
          <w:p w:rsidR="00C250AB" w:rsidRDefault="007E1B4E">
            <w:r>
              <w:t xml:space="preserve">    "</w:t>
            </w:r>
            <w:r>
              <w:rPr>
                <w:rFonts w:hint="eastAsia"/>
              </w:rPr>
              <w:t xml:space="preserve"> upgradeType</w:t>
            </w:r>
            <w:r>
              <w:t xml:space="preserve"> ": "1",</w:t>
            </w:r>
          </w:p>
          <w:p w:rsidR="00C250AB" w:rsidRDefault="007E1B4E">
            <w:pPr>
              <w:ind w:firstLine="420"/>
            </w:pPr>
            <w:r>
              <w:t>"</w:t>
            </w:r>
            <w:r>
              <w:rPr>
                <w:rFonts w:hint="eastAsia"/>
              </w:rPr>
              <w:t xml:space="preserve"> upgradePromtStr</w:t>
            </w:r>
            <w:r>
              <w:t xml:space="preserve"> ":"</w:t>
            </w:r>
            <w:r>
              <w:rPr>
                <w:rFonts w:hint="eastAsia"/>
              </w:rPr>
              <w:t>强制升级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C250AB" w:rsidRDefault="007E1B4E">
            <w:pPr>
              <w:ind w:firstLine="420"/>
            </w:pPr>
            <w:r>
              <w:t>"</w:t>
            </w:r>
            <w:r>
              <w:rPr>
                <w:rFonts w:hint="eastAsia"/>
              </w:rPr>
              <w:t>url</w:t>
            </w:r>
            <w:r>
              <w:t>":" http://oss.pgyer.com/30cbcb0ed868d8f94bca1b27c0cb9aef.apk?Expires=1508145291&amp;OSSAccessKeyId=uKgrdAVRfXyY0LsE&amp;response-content-disposition=attachment%3B+filename%3Dapp-check-debug.apk&amp;Signature=Rq%2Ft5j8Zm%2FUlqqzTlGSR2CByN%2Fc%3D "</w:t>
            </w:r>
            <w:r>
              <w:rPr>
                <w:rFonts w:hint="eastAsia"/>
              </w:rPr>
              <w:t>,</w:t>
            </w:r>
          </w:p>
          <w:p w:rsidR="00C250AB" w:rsidRDefault="007E1B4E">
            <w:pPr>
              <w:ind w:firstLine="420"/>
            </w:pPr>
            <w:r>
              <w:t>"</w:t>
            </w:r>
            <w:r>
              <w:rPr>
                <w:rFonts w:hint="eastAsia"/>
              </w:rPr>
              <w:t xml:space="preserve"> version</w:t>
            </w:r>
            <w:r>
              <w:t xml:space="preserve"> ":" 3.8.11 "</w:t>
            </w:r>
          </w:p>
          <w:p w:rsidR="00C250AB" w:rsidRDefault="00C250AB">
            <w:pPr>
              <w:ind w:firstLine="420"/>
            </w:pPr>
          </w:p>
          <w:p w:rsidR="00C250AB" w:rsidRDefault="007E1B4E">
            <w:r>
              <w:t xml:space="preserve">  }</w:t>
            </w:r>
          </w:p>
          <w:p w:rsidR="00C250AB" w:rsidRDefault="007E1B4E">
            <w:r>
              <w:t>}</w:t>
            </w:r>
          </w:p>
        </w:tc>
      </w:tr>
    </w:tbl>
    <w:p w:rsidR="00C250AB" w:rsidRDefault="007E1B4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建议处理方案</w:t>
      </w:r>
    </w:p>
    <w:tbl>
      <w:tblPr>
        <w:tblStyle w:val="af"/>
        <w:tblW w:w="8505" w:type="dxa"/>
        <w:tblLayout w:type="fixed"/>
        <w:tblLook w:val="04A0" w:firstRow="1" w:lastRow="0" w:firstColumn="1" w:lastColumn="0" w:noHBand="0" w:noVBand="1"/>
      </w:tblPr>
      <w:tblGrid>
        <w:gridCol w:w="1385"/>
        <w:gridCol w:w="1135"/>
        <w:gridCol w:w="2437"/>
        <w:gridCol w:w="425"/>
        <w:gridCol w:w="3123"/>
      </w:tblGrid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c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d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</w:rPr>
              <w:t>建议处理方案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1050000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异常错误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1040000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请求参数不正确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查询成功无数据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250AB">
        <w:trPr>
          <w:trHeight w:val="26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1020000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查询成功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AB" w:rsidRDefault="007E1B4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C250AB" w:rsidRDefault="00C250AB"/>
    <w:p w:rsidR="00C250AB" w:rsidRDefault="00C250AB"/>
    <w:sectPr w:rsidR="00C250AB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134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A74" w:rsidRDefault="00877A74">
      <w:r>
        <w:separator/>
      </w:r>
    </w:p>
  </w:endnote>
  <w:endnote w:type="continuationSeparator" w:id="0">
    <w:p w:rsidR="00877A74" w:rsidRDefault="0087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0AB" w:rsidRDefault="007E1B4E">
    <w:pPr>
      <w:pStyle w:val="a7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250AB" w:rsidRDefault="00C250A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0AB" w:rsidRDefault="007E1B4E">
    <w:pPr>
      <w:pStyle w:val="a7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52429">
      <w:rPr>
        <w:rStyle w:val="ad"/>
        <w:noProof/>
      </w:rPr>
      <w:t>85</w:t>
    </w:r>
    <w:r>
      <w:rPr>
        <w:rStyle w:val="ad"/>
      </w:rPr>
      <w:fldChar w:fldCharType="end"/>
    </w:r>
  </w:p>
  <w:p w:rsidR="00C250AB" w:rsidRDefault="007E1B4E">
    <w:pPr>
      <w:pStyle w:val="a7"/>
      <w:ind w:right="360"/>
    </w:pPr>
    <w:r>
      <w:rPr>
        <w:rStyle w:val="ad"/>
        <w:rFonts w:hint="eastAsia"/>
      </w:rPr>
      <w:t>设计者：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A74" w:rsidRDefault="00877A74">
      <w:r>
        <w:separator/>
      </w:r>
    </w:p>
  </w:footnote>
  <w:footnote w:type="continuationSeparator" w:id="0">
    <w:p w:rsidR="00877A74" w:rsidRDefault="0087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0AB" w:rsidRDefault="007E1B4E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0AB" w:rsidRDefault="007E1B4E">
    <w:r>
      <w:rPr>
        <w:noProof/>
      </w:rPr>
      <w:drawing>
        <wp:inline distT="0" distB="0" distL="0" distR="0">
          <wp:extent cx="1314450" cy="409575"/>
          <wp:effectExtent l="19050" t="0" r="0" b="0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44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b/>
        <w:sz w:val="18"/>
        <w:szCs w:val="18"/>
      </w:rPr>
      <w:t>《大地自营</w:t>
    </w:r>
    <w:r>
      <w:rPr>
        <w:rFonts w:hint="eastAsia"/>
        <w:b/>
        <w:sz w:val="18"/>
        <w:szCs w:val="18"/>
      </w:rPr>
      <w:t>API</w:t>
    </w:r>
    <w:r>
      <w:rPr>
        <w:rFonts w:hint="eastAsia"/>
        <w:b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A0AF6"/>
    <w:multiLevelType w:val="multilevel"/>
    <w:tmpl w:val="118A0A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640FE"/>
    <w:multiLevelType w:val="multilevel"/>
    <w:tmpl w:val="19E640F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97101"/>
    <w:multiLevelType w:val="multilevel"/>
    <w:tmpl w:val="20C9710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565072"/>
    <w:multiLevelType w:val="multilevel"/>
    <w:tmpl w:val="5E565072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920"/>
        </w:tabs>
        <w:ind w:left="1920" w:hanging="121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6EB26A2D"/>
    <w:multiLevelType w:val="multilevel"/>
    <w:tmpl w:val="6EB26A2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A64C0B"/>
    <w:multiLevelType w:val="multilevel"/>
    <w:tmpl w:val="78A64C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E708A4"/>
    <w:multiLevelType w:val="multilevel"/>
    <w:tmpl w:val="7CE708A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hideSpellingErrors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03751"/>
    <w:rsid w:val="0000107B"/>
    <w:rsid w:val="00001512"/>
    <w:rsid w:val="00003252"/>
    <w:rsid w:val="00003F0F"/>
    <w:rsid w:val="000041EE"/>
    <w:rsid w:val="000048E3"/>
    <w:rsid w:val="00005C7A"/>
    <w:rsid w:val="00007480"/>
    <w:rsid w:val="00007691"/>
    <w:rsid w:val="00007EEC"/>
    <w:rsid w:val="000100C7"/>
    <w:rsid w:val="000109F4"/>
    <w:rsid w:val="00010A7B"/>
    <w:rsid w:val="00012625"/>
    <w:rsid w:val="000129C6"/>
    <w:rsid w:val="00012B41"/>
    <w:rsid w:val="0001310E"/>
    <w:rsid w:val="00014261"/>
    <w:rsid w:val="000147B0"/>
    <w:rsid w:val="00014842"/>
    <w:rsid w:val="00015252"/>
    <w:rsid w:val="000170ED"/>
    <w:rsid w:val="00017C12"/>
    <w:rsid w:val="0002031E"/>
    <w:rsid w:val="000209AA"/>
    <w:rsid w:val="00020EF5"/>
    <w:rsid w:val="000210E1"/>
    <w:rsid w:val="00023F6C"/>
    <w:rsid w:val="00024B1F"/>
    <w:rsid w:val="00026131"/>
    <w:rsid w:val="000267B1"/>
    <w:rsid w:val="00027C69"/>
    <w:rsid w:val="0003063D"/>
    <w:rsid w:val="00031E95"/>
    <w:rsid w:val="00032290"/>
    <w:rsid w:val="00035A7B"/>
    <w:rsid w:val="000361FE"/>
    <w:rsid w:val="000377E6"/>
    <w:rsid w:val="000379AC"/>
    <w:rsid w:val="000400FF"/>
    <w:rsid w:val="00040903"/>
    <w:rsid w:val="00042923"/>
    <w:rsid w:val="00043A4C"/>
    <w:rsid w:val="000448CA"/>
    <w:rsid w:val="0004530B"/>
    <w:rsid w:val="000456CA"/>
    <w:rsid w:val="000458CB"/>
    <w:rsid w:val="00046154"/>
    <w:rsid w:val="00047B09"/>
    <w:rsid w:val="0005106D"/>
    <w:rsid w:val="0005120D"/>
    <w:rsid w:val="000528F8"/>
    <w:rsid w:val="00053E41"/>
    <w:rsid w:val="000549C5"/>
    <w:rsid w:val="00056D2F"/>
    <w:rsid w:val="00060242"/>
    <w:rsid w:val="00061061"/>
    <w:rsid w:val="00062EDC"/>
    <w:rsid w:val="0006481A"/>
    <w:rsid w:val="00066590"/>
    <w:rsid w:val="0006659C"/>
    <w:rsid w:val="00067735"/>
    <w:rsid w:val="00071A3A"/>
    <w:rsid w:val="00071A7C"/>
    <w:rsid w:val="00075DA3"/>
    <w:rsid w:val="00076147"/>
    <w:rsid w:val="00076DE7"/>
    <w:rsid w:val="00077EB5"/>
    <w:rsid w:val="000826FA"/>
    <w:rsid w:val="000850A2"/>
    <w:rsid w:val="00085CFC"/>
    <w:rsid w:val="0008611E"/>
    <w:rsid w:val="000867F8"/>
    <w:rsid w:val="00087035"/>
    <w:rsid w:val="00090164"/>
    <w:rsid w:val="00090E65"/>
    <w:rsid w:val="00091641"/>
    <w:rsid w:val="00091F59"/>
    <w:rsid w:val="000927EA"/>
    <w:rsid w:val="00094271"/>
    <w:rsid w:val="0009642C"/>
    <w:rsid w:val="000966C1"/>
    <w:rsid w:val="000A00A9"/>
    <w:rsid w:val="000A1510"/>
    <w:rsid w:val="000A1BB3"/>
    <w:rsid w:val="000A1CBA"/>
    <w:rsid w:val="000A2B23"/>
    <w:rsid w:val="000A2DAB"/>
    <w:rsid w:val="000A552F"/>
    <w:rsid w:val="000A6BB4"/>
    <w:rsid w:val="000A7289"/>
    <w:rsid w:val="000B03D9"/>
    <w:rsid w:val="000B1A64"/>
    <w:rsid w:val="000B1AA0"/>
    <w:rsid w:val="000B30E8"/>
    <w:rsid w:val="000B40E9"/>
    <w:rsid w:val="000B522B"/>
    <w:rsid w:val="000B5FDA"/>
    <w:rsid w:val="000B66A5"/>
    <w:rsid w:val="000B713A"/>
    <w:rsid w:val="000C001A"/>
    <w:rsid w:val="000C046E"/>
    <w:rsid w:val="000C07FA"/>
    <w:rsid w:val="000C239F"/>
    <w:rsid w:val="000C2EC2"/>
    <w:rsid w:val="000C5620"/>
    <w:rsid w:val="000D1AD5"/>
    <w:rsid w:val="000D1E8F"/>
    <w:rsid w:val="000E03EA"/>
    <w:rsid w:val="000E05A0"/>
    <w:rsid w:val="000E0DEC"/>
    <w:rsid w:val="000E2578"/>
    <w:rsid w:val="000E2EE3"/>
    <w:rsid w:val="000E5541"/>
    <w:rsid w:val="000E7526"/>
    <w:rsid w:val="000E76D6"/>
    <w:rsid w:val="000F12B2"/>
    <w:rsid w:val="000F1A15"/>
    <w:rsid w:val="000F1B14"/>
    <w:rsid w:val="000F2E98"/>
    <w:rsid w:val="000F2FDC"/>
    <w:rsid w:val="000F4D7C"/>
    <w:rsid w:val="000F7EAF"/>
    <w:rsid w:val="00100A9C"/>
    <w:rsid w:val="00101793"/>
    <w:rsid w:val="00101BF8"/>
    <w:rsid w:val="00102290"/>
    <w:rsid w:val="00102C19"/>
    <w:rsid w:val="00103930"/>
    <w:rsid w:val="00103A98"/>
    <w:rsid w:val="00106787"/>
    <w:rsid w:val="00107C07"/>
    <w:rsid w:val="00110045"/>
    <w:rsid w:val="001115CC"/>
    <w:rsid w:val="00111E67"/>
    <w:rsid w:val="00112D20"/>
    <w:rsid w:val="00116932"/>
    <w:rsid w:val="00117D66"/>
    <w:rsid w:val="0012073C"/>
    <w:rsid w:val="00120981"/>
    <w:rsid w:val="00121385"/>
    <w:rsid w:val="00121B2F"/>
    <w:rsid w:val="00124452"/>
    <w:rsid w:val="00126E21"/>
    <w:rsid w:val="00127B76"/>
    <w:rsid w:val="001309DD"/>
    <w:rsid w:val="00131F39"/>
    <w:rsid w:val="00132B2A"/>
    <w:rsid w:val="00133632"/>
    <w:rsid w:val="00133A53"/>
    <w:rsid w:val="00134569"/>
    <w:rsid w:val="00135716"/>
    <w:rsid w:val="00136045"/>
    <w:rsid w:val="0013626D"/>
    <w:rsid w:val="001364D6"/>
    <w:rsid w:val="00136986"/>
    <w:rsid w:val="0013759E"/>
    <w:rsid w:val="00140138"/>
    <w:rsid w:val="001403D4"/>
    <w:rsid w:val="0014090A"/>
    <w:rsid w:val="001419BA"/>
    <w:rsid w:val="0014217D"/>
    <w:rsid w:val="00142453"/>
    <w:rsid w:val="0014398F"/>
    <w:rsid w:val="00144C4E"/>
    <w:rsid w:val="00145BAC"/>
    <w:rsid w:val="00145F70"/>
    <w:rsid w:val="001474EF"/>
    <w:rsid w:val="00147918"/>
    <w:rsid w:val="00147E8B"/>
    <w:rsid w:val="001505DF"/>
    <w:rsid w:val="0015218E"/>
    <w:rsid w:val="00154A5E"/>
    <w:rsid w:val="001564B6"/>
    <w:rsid w:val="00156F98"/>
    <w:rsid w:val="0016025F"/>
    <w:rsid w:val="001609D2"/>
    <w:rsid w:val="00161BC3"/>
    <w:rsid w:val="00162076"/>
    <w:rsid w:val="00163161"/>
    <w:rsid w:val="00164231"/>
    <w:rsid w:val="001650BF"/>
    <w:rsid w:val="0016576C"/>
    <w:rsid w:val="001662A8"/>
    <w:rsid w:val="00167A67"/>
    <w:rsid w:val="00170A0E"/>
    <w:rsid w:val="00172015"/>
    <w:rsid w:val="0017227C"/>
    <w:rsid w:val="00172B92"/>
    <w:rsid w:val="00172DD0"/>
    <w:rsid w:val="00173136"/>
    <w:rsid w:val="0017353E"/>
    <w:rsid w:val="001735D4"/>
    <w:rsid w:val="001745CE"/>
    <w:rsid w:val="00175BA4"/>
    <w:rsid w:val="001760A6"/>
    <w:rsid w:val="00176867"/>
    <w:rsid w:val="001777E1"/>
    <w:rsid w:val="00177B56"/>
    <w:rsid w:val="00180DFD"/>
    <w:rsid w:val="001812BC"/>
    <w:rsid w:val="00181D4B"/>
    <w:rsid w:val="00182520"/>
    <w:rsid w:val="00182BE9"/>
    <w:rsid w:val="0018485A"/>
    <w:rsid w:val="0018597D"/>
    <w:rsid w:val="001859D9"/>
    <w:rsid w:val="00185F82"/>
    <w:rsid w:val="00186198"/>
    <w:rsid w:val="0018795D"/>
    <w:rsid w:val="00187B42"/>
    <w:rsid w:val="001918AE"/>
    <w:rsid w:val="00192635"/>
    <w:rsid w:val="00192D23"/>
    <w:rsid w:val="00192D93"/>
    <w:rsid w:val="00193344"/>
    <w:rsid w:val="00193581"/>
    <w:rsid w:val="00193FD4"/>
    <w:rsid w:val="0019443D"/>
    <w:rsid w:val="00194B63"/>
    <w:rsid w:val="00194E02"/>
    <w:rsid w:val="001950A8"/>
    <w:rsid w:val="00195C26"/>
    <w:rsid w:val="00196DBE"/>
    <w:rsid w:val="00197D1A"/>
    <w:rsid w:val="001A1331"/>
    <w:rsid w:val="001A3A70"/>
    <w:rsid w:val="001A3F77"/>
    <w:rsid w:val="001A5200"/>
    <w:rsid w:val="001A5A26"/>
    <w:rsid w:val="001A6570"/>
    <w:rsid w:val="001B0796"/>
    <w:rsid w:val="001B0B4B"/>
    <w:rsid w:val="001B14B9"/>
    <w:rsid w:val="001B27A4"/>
    <w:rsid w:val="001B3206"/>
    <w:rsid w:val="001B35ED"/>
    <w:rsid w:val="001B36F3"/>
    <w:rsid w:val="001B51E3"/>
    <w:rsid w:val="001B596A"/>
    <w:rsid w:val="001B5BC3"/>
    <w:rsid w:val="001B63B6"/>
    <w:rsid w:val="001C04F0"/>
    <w:rsid w:val="001C0C81"/>
    <w:rsid w:val="001C221E"/>
    <w:rsid w:val="001C22D9"/>
    <w:rsid w:val="001C3962"/>
    <w:rsid w:val="001C3A6E"/>
    <w:rsid w:val="001C3FCF"/>
    <w:rsid w:val="001C48B3"/>
    <w:rsid w:val="001C519F"/>
    <w:rsid w:val="001C5A0B"/>
    <w:rsid w:val="001C5F64"/>
    <w:rsid w:val="001C7427"/>
    <w:rsid w:val="001D00A8"/>
    <w:rsid w:val="001D5A0F"/>
    <w:rsid w:val="001D6136"/>
    <w:rsid w:val="001E1692"/>
    <w:rsid w:val="001E2EE8"/>
    <w:rsid w:val="001E34FA"/>
    <w:rsid w:val="001E3D7E"/>
    <w:rsid w:val="001E533C"/>
    <w:rsid w:val="001E5AD2"/>
    <w:rsid w:val="001E6BA1"/>
    <w:rsid w:val="001F012F"/>
    <w:rsid w:val="001F037D"/>
    <w:rsid w:val="001F0C51"/>
    <w:rsid w:val="001F16CC"/>
    <w:rsid w:val="001F1FF4"/>
    <w:rsid w:val="001F2077"/>
    <w:rsid w:val="001F3684"/>
    <w:rsid w:val="001F3A00"/>
    <w:rsid w:val="001F4243"/>
    <w:rsid w:val="001F514D"/>
    <w:rsid w:val="001F6BA0"/>
    <w:rsid w:val="001F7C8B"/>
    <w:rsid w:val="0020017A"/>
    <w:rsid w:val="002022DA"/>
    <w:rsid w:val="00202A1B"/>
    <w:rsid w:val="00204BEE"/>
    <w:rsid w:val="0020588A"/>
    <w:rsid w:val="00205A63"/>
    <w:rsid w:val="00205F2E"/>
    <w:rsid w:val="00210305"/>
    <w:rsid w:val="00212224"/>
    <w:rsid w:val="0021342C"/>
    <w:rsid w:val="00214A4B"/>
    <w:rsid w:val="0021546C"/>
    <w:rsid w:val="00215870"/>
    <w:rsid w:val="0021593A"/>
    <w:rsid w:val="00215B48"/>
    <w:rsid w:val="00216481"/>
    <w:rsid w:val="002200BB"/>
    <w:rsid w:val="00220ED7"/>
    <w:rsid w:val="00221CB5"/>
    <w:rsid w:val="0022384A"/>
    <w:rsid w:val="00224A27"/>
    <w:rsid w:val="002257DB"/>
    <w:rsid w:val="00226882"/>
    <w:rsid w:val="00226DC5"/>
    <w:rsid w:val="00226F73"/>
    <w:rsid w:val="0022776D"/>
    <w:rsid w:val="002311C2"/>
    <w:rsid w:val="0023178D"/>
    <w:rsid w:val="00233505"/>
    <w:rsid w:val="00233ACD"/>
    <w:rsid w:val="00233E1F"/>
    <w:rsid w:val="00234B1A"/>
    <w:rsid w:val="00235333"/>
    <w:rsid w:val="0023632F"/>
    <w:rsid w:val="00237031"/>
    <w:rsid w:val="0023790C"/>
    <w:rsid w:val="00237EAF"/>
    <w:rsid w:val="00237F13"/>
    <w:rsid w:val="00240AC4"/>
    <w:rsid w:val="00243232"/>
    <w:rsid w:val="00243BCD"/>
    <w:rsid w:val="002454FC"/>
    <w:rsid w:val="0024559E"/>
    <w:rsid w:val="0024673B"/>
    <w:rsid w:val="00246C0C"/>
    <w:rsid w:val="00246FFA"/>
    <w:rsid w:val="00247A31"/>
    <w:rsid w:val="00252818"/>
    <w:rsid w:val="0025315C"/>
    <w:rsid w:val="00253464"/>
    <w:rsid w:val="0025484B"/>
    <w:rsid w:val="002568DC"/>
    <w:rsid w:val="00257039"/>
    <w:rsid w:val="00260E58"/>
    <w:rsid w:val="00261153"/>
    <w:rsid w:val="0026197A"/>
    <w:rsid w:val="00262B08"/>
    <w:rsid w:val="00264189"/>
    <w:rsid w:val="00264221"/>
    <w:rsid w:val="0026488F"/>
    <w:rsid w:val="00265222"/>
    <w:rsid w:val="0026655D"/>
    <w:rsid w:val="00267A7A"/>
    <w:rsid w:val="00267CC8"/>
    <w:rsid w:val="00270D58"/>
    <w:rsid w:val="00270EB6"/>
    <w:rsid w:val="00271151"/>
    <w:rsid w:val="00272E75"/>
    <w:rsid w:val="00274C11"/>
    <w:rsid w:val="00274DAF"/>
    <w:rsid w:val="00274F8C"/>
    <w:rsid w:val="0027518A"/>
    <w:rsid w:val="00276089"/>
    <w:rsid w:val="0027617F"/>
    <w:rsid w:val="002761E9"/>
    <w:rsid w:val="00277987"/>
    <w:rsid w:val="00277A2C"/>
    <w:rsid w:val="00277CB0"/>
    <w:rsid w:val="00280936"/>
    <w:rsid w:val="0028098C"/>
    <w:rsid w:val="00282281"/>
    <w:rsid w:val="00282644"/>
    <w:rsid w:val="00282CD0"/>
    <w:rsid w:val="0028465C"/>
    <w:rsid w:val="00284CFB"/>
    <w:rsid w:val="00285243"/>
    <w:rsid w:val="002853DD"/>
    <w:rsid w:val="00287839"/>
    <w:rsid w:val="00290974"/>
    <w:rsid w:val="002927EC"/>
    <w:rsid w:val="002928E6"/>
    <w:rsid w:val="00293D82"/>
    <w:rsid w:val="00294A9C"/>
    <w:rsid w:val="00295998"/>
    <w:rsid w:val="0029636A"/>
    <w:rsid w:val="0029686E"/>
    <w:rsid w:val="00297724"/>
    <w:rsid w:val="0029795E"/>
    <w:rsid w:val="002A1185"/>
    <w:rsid w:val="002A34C7"/>
    <w:rsid w:val="002A4CB4"/>
    <w:rsid w:val="002A52D8"/>
    <w:rsid w:val="002A718B"/>
    <w:rsid w:val="002A71C8"/>
    <w:rsid w:val="002A7E6E"/>
    <w:rsid w:val="002B0867"/>
    <w:rsid w:val="002B1340"/>
    <w:rsid w:val="002B2861"/>
    <w:rsid w:val="002B28B1"/>
    <w:rsid w:val="002B2B09"/>
    <w:rsid w:val="002B3025"/>
    <w:rsid w:val="002B4C64"/>
    <w:rsid w:val="002B535A"/>
    <w:rsid w:val="002B63A0"/>
    <w:rsid w:val="002C0D46"/>
    <w:rsid w:val="002C2A9D"/>
    <w:rsid w:val="002C2F38"/>
    <w:rsid w:val="002C31EF"/>
    <w:rsid w:val="002C6073"/>
    <w:rsid w:val="002C652F"/>
    <w:rsid w:val="002C71C1"/>
    <w:rsid w:val="002D0288"/>
    <w:rsid w:val="002D13C4"/>
    <w:rsid w:val="002D2221"/>
    <w:rsid w:val="002D56AF"/>
    <w:rsid w:val="002D6F91"/>
    <w:rsid w:val="002D7323"/>
    <w:rsid w:val="002E0437"/>
    <w:rsid w:val="002E0455"/>
    <w:rsid w:val="002E0921"/>
    <w:rsid w:val="002E0F88"/>
    <w:rsid w:val="002E10E6"/>
    <w:rsid w:val="002E2628"/>
    <w:rsid w:val="002E57DB"/>
    <w:rsid w:val="002E6B68"/>
    <w:rsid w:val="002F05B5"/>
    <w:rsid w:val="002F200D"/>
    <w:rsid w:val="002F32BE"/>
    <w:rsid w:val="002F3752"/>
    <w:rsid w:val="002F37BC"/>
    <w:rsid w:val="002F3F0E"/>
    <w:rsid w:val="002F4DD8"/>
    <w:rsid w:val="002F4EB9"/>
    <w:rsid w:val="002F61C8"/>
    <w:rsid w:val="002F63BA"/>
    <w:rsid w:val="002F6778"/>
    <w:rsid w:val="002F7B8A"/>
    <w:rsid w:val="003004EA"/>
    <w:rsid w:val="00300779"/>
    <w:rsid w:val="00300EAE"/>
    <w:rsid w:val="0030100E"/>
    <w:rsid w:val="0030527D"/>
    <w:rsid w:val="00305860"/>
    <w:rsid w:val="00305BED"/>
    <w:rsid w:val="0031067D"/>
    <w:rsid w:val="0031172B"/>
    <w:rsid w:val="003118EA"/>
    <w:rsid w:val="00312FC0"/>
    <w:rsid w:val="00313623"/>
    <w:rsid w:val="00313E66"/>
    <w:rsid w:val="003142DF"/>
    <w:rsid w:val="003148F8"/>
    <w:rsid w:val="003168D9"/>
    <w:rsid w:val="00320070"/>
    <w:rsid w:val="00320385"/>
    <w:rsid w:val="00322062"/>
    <w:rsid w:val="003222CE"/>
    <w:rsid w:val="00322FC6"/>
    <w:rsid w:val="003249D8"/>
    <w:rsid w:val="00326A84"/>
    <w:rsid w:val="0032782C"/>
    <w:rsid w:val="00327C76"/>
    <w:rsid w:val="00332283"/>
    <w:rsid w:val="00332487"/>
    <w:rsid w:val="00332499"/>
    <w:rsid w:val="00332720"/>
    <w:rsid w:val="00332E48"/>
    <w:rsid w:val="00334EFD"/>
    <w:rsid w:val="00336D02"/>
    <w:rsid w:val="0033738A"/>
    <w:rsid w:val="00337A10"/>
    <w:rsid w:val="00340B43"/>
    <w:rsid w:val="003410DD"/>
    <w:rsid w:val="0034192D"/>
    <w:rsid w:val="0034249C"/>
    <w:rsid w:val="00342685"/>
    <w:rsid w:val="0034402C"/>
    <w:rsid w:val="00345C38"/>
    <w:rsid w:val="00345DCA"/>
    <w:rsid w:val="00350F79"/>
    <w:rsid w:val="00351F13"/>
    <w:rsid w:val="003551F1"/>
    <w:rsid w:val="00355603"/>
    <w:rsid w:val="00355B6C"/>
    <w:rsid w:val="003564FB"/>
    <w:rsid w:val="0036014C"/>
    <w:rsid w:val="0036178E"/>
    <w:rsid w:val="00361AC5"/>
    <w:rsid w:val="003638A7"/>
    <w:rsid w:val="00363B7B"/>
    <w:rsid w:val="00365451"/>
    <w:rsid w:val="00365806"/>
    <w:rsid w:val="00365B5C"/>
    <w:rsid w:val="0036767E"/>
    <w:rsid w:val="0037212D"/>
    <w:rsid w:val="00372880"/>
    <w:rsid w:val="00372969"/>
    <w:rsid w:val="003805F6"/>
    <w:rsid w:val="00381FF7"/>
    <w:rsid w:val="00382F23"/>
    <w:rsid w:val="003835A6"/>
    <w:rsid w:val="0038384E"/>
    <w:rsid w:val="00384462"/>
    <w:rsid w:val="00385B71"/>
    <w:rsid w:val="00386001"/>
    <w:rsid w:val="0038741C"/>
    <w:rsid w:val="00387DEB"/>
    <w:rsid w:val="00390E99"/>
    <w:rsid w:val="00391221"/>
    <w:rsid w:val="00391D8D"/>
    <w:rsid w:val="0039319B"/>
    <w:rsid w:val="00393DAC"/>
    <w:rsid w:val="00393DDF"/>
    <w:rsid w:val="00394E3B"/>
    <w:rsid w:val="0039569F"/>
    <w:rsid w:val="00395FC7"/>
    <w:rsid w:val="00396A47"/>
    <w:rsid w:val="00396DB6"/>
    <w:rsid w:val="00397540"/>
    <w:rsid w:val="00397DC8"/>
    <w:rsid w:val="003A0627"/>
    <w:rsid w:val="003A34C7"/>
    <w:rsid w:val="003A4A98"/>
    <w:rsid w:val="003A644A"/>
    <w:rsid w:val="003A66C1"/>
    <w:rsid w:val="003A6F9B"/>
    <w:rsid w:val="003A7869"/>
    <w:rsid w:val="003A793C"/>
    <w:rsid w:val="003B05F9"/>
    <w:rsid w:val="003B14A0"/>
    <w:rsid w:val="003B3812"/>
    <w:rsid w:val="003B42E8"/>
    <w:rsid w:val="003B4A39"/>
    <w:rsid w:val="003B521C"/>
    <w:rsid w:val="003B5692"/>
    <w:rsid w:val="003B5FAB"/>
    <w:rsid w:val="003B6C30"/>
    <w:rsid w:val="003B72F5"/>
    <w:rsid w:val="003B78F8"/>
    <w:rsid w:val="003B7965"/>
    <w:rsid w:val="003B7F31"/>
    <w:rsid w:val="003C02A0"/>
    <w:rsid w:val="003C043D"/>
    <w:rsid w:val="003C34F1"/>
    <w:rsid w:val="003C50C8"/>
    <w:rsid w:val="003C5A8A"/>
    <w:rsid w:val="003C6732"/>
    <w:rsid w:val="003C6DE8"/>
    <w:rsid w:val="003C7B4B"/>
    <w:rsid w:val="003D00C0"/>
    <w:rsid w:val="003D0168"/>
    <w:rsid w:val="003D3D79"/>
    <w:rsid w:val="003D416C"/>
    <w:rsid w:val="003D7037"/>
    <w:rsid w:val="003D75F4"/>
    <w:rsid w:val="003E04C2"/>
    <w:rsid w:val="003E0ED4"/>
    <w:rsid w:val="003E2DC3"/>
    <w:rsid w:val="003E69E9"/>
    <w:rsid w:val="003E7576"/>
    <w:rsid w:val="003F0B29"/>
    <w:rsid w:val="003F18BC"/>
    <w:rsid w:val="003F2450"/>
    <w:rsid w:val="003F2EE9"/>
    <w:rsid w:val="003F3CCC"/>
    <w:rsid w:val="003F43D5"/>
    <w:rsid w:val="003F4563"/>
    <w:rsid w:val="003F4E1A"/>
    <w:rsid w:val="003F4E4B"/>
    <w:rsid w:val="003F5FA7"/>
    <w:rsid w:val="003F678E"/>
    <w:rsid w:val="003F6C83"/>
    <w:rsid w:val="003F7591"/>
    <w:rsid w:val="00400B7B"/>
    <w:rsid w:val="00401370"/>
    <w:rsid w:val="004018E0"/>
    <w:rsid w:val="00401C76"/>
    <w:rsid w:val="004026CF"/>
    <w:rsid w:val="00402C6C"/>
    <w:rsid w:val="00402D0B"/>
    <w:rsid w:val="00403028"/>
    <w:rsid w:val="004047BD"/>
    <w:rsid w:val="0040535C"/>
    <w:rsid w:val="00405659"/>
    <w:rsid w:val="00405C24"/>
    <w:rsid w:val="004101CF"/>
    <w:rsid w:val="004121F8"/>
    <w:rsid w:val="00413392"/>
    <w:rsid w:val="00413AC9"/>
    <w:rsid w:val="00414340"/>
    <w:rsid w:val="00414D1E"/>
    <w:rsid w:val="0041568F"/>
    <w:rsid w:val="00415B3A"/>
    <w:rsid w:val="00415CCB"/>
    <w:rsid w:val="0041629B"/>
    <w:rsid w:val="00416D3B"/>
    <w:rsid w:val="004177F6"/>
    <w:rsid w:val="0042091D"/>
    <w:rsid w:val="004209A8"/>
    <w:rsid w:val="00420E10"/>
    <w:rsid w:val="0042226F"/>
    <w:rsid w:val="00422BFD"/>
    <w:rsid w:val="00423907"/>
    <w:rsid w:val="00423EED"/>
    <w:rsid w:val="004248C5"/>
    <w:rsid w:val="0042501A"/>
    <w:rsid w:val="00425412"/>
    <w:rsid w:val="0042551F"/>
    <w:rsid w:val="004255B5"/>
    <w:rsid w:val="00425B44"/>
    <w:rsid w:val="00426828"/>
    <w:rsid w:val="0043087A"/>
    <w:rsid w:val="004319EB"/>
    <w:rsid w:val="0043261A"/>
    <w:rsid w:val="00432FE1"/>
    <w:rsid w:val="00433B5A"/>
    <w:rsid w:val="00434BD2"/>
    <w:rsid w:val="00437972"/>
    <w:rsid w:val="00440731"/>
    <w:rsid w:val="00441C1A"/>
    <w:rsid w:val="00443276"/>
    <w:rsid w:val="00443AF7"/>
    <w:rsid w:val="004462B8"/>
    <w:rsid w:val="00446733"/>
    <w:rsid w:val="0044696F"/>
    <w:rsid w:val="00446F71"/>
    <w:rsid w:val="00451596"/>
    <w:rsid w:val="00451F2D"/>
    <w:rsid w:val="0045204D"/>
    <w:rsid w:val="00452439"/>
    <w:rsid w:val="0045582C"/>
    <w:rsid w:val="0045781C"/>
    <w:rsid w:val="0045790C"/>
    <w:rsid w:val="00457E0D"/>
    <w:rsid w:val="004604F7"/>
    <w:rsid w:val="00463D88"/>
    <w:rsid w:val="004653C9"/>
    <w:rsid w:val="004660AD"/>
    <w:rsid w:val="004667AD"/>
    <w:rsid w:val="004671EF"/>
    <w:rsid w:val="00467793"/>
    <w:rsid w:val="00467F50"/>
    <w:rsid w:val="0047071A"/>
    <w:rsid w:val="00473462"/>
    <w:rsid w:val="004738B6"/>
    <w:rsid w:val="00474476"/>
    <w:rsid w:val="00481A82"/>
    <w:rsid w:val="00481F6D"/>
    <w:rsid w:val="00482C64"/>
    <w:rsid w:val="004830E8"/>
    <w:rsid w:val="00483F85"/>
    <w:rsid w:val="004842D9"/>
    <w:rsid w:val="004857D9"/>
    <w:rsid w:val="00485974"/>
    <w:rsid w:val="00486270"/>
    <w:rsid w:val="00486A86"/>
    <w:rsid w:val="00486BF0"/>
    <w:rsid w:val="00487174"/>
    <w:rsid w:val="004879F4"/>
    <w:rsid w:val="004903FC"/>
    <w:rsid w:val="004910EC"/>
    <w:rsid w:val="004935C6"/>
    <w:rsid w:val="004942F6"/>
    <w:rsid w:val="00496A18"/>
    <w:rsid w:val="004A0823"/>
    <w:rsid w:val="004A0D52"/>
    <w:rsid w:val="004A1944"/>
    <w:rsid w:val="004A19A9"/>
    <w:rsid w:val="004A26A5"/>
    <w:rsid w:val="004A279D"/>
    <w:rsid w:val="004A3355"/>
    <w:rsid w:val="004A47E0"/>
    <w:rsid w:val="004A49EF"/>
    <w:rsid w:val="004A6B9C"/>
    <w:rsid w:val="004B060F"/>
    <w:rsid w:val="004B09BA"/>
    <w:rsid w:val="004B0FFE"/>
    <w:rsid w:val="004B30FA"/>
    <w:rsid w:val="004B3BB3"/>
    <w:rsid w:val="004B4381"/>
    <w:rsid w:val="004B4632"/>
    <w:rsid w:val="004B4F8A"/>
    <w:rsid w:val="004B64E1"/>
    <w:rsid w:val="004B6907"/>
    <w:rsid w:val="004C258C"/>
    <w:rsid w:val="004C3046"/>
    <w:rsid w:val="004C304B"/>
    <w:rsid w:val="004C46A3"/>
    <w:rsid w:val="004C546B"/>
    <w:rsid w:val="004C71F1"/>
    <w:rsid w:val="004D239C"/>
    <w:rsid w:val="004D2872"/>
    <w:rsid w:val="004D2C5F"/>
    <w:rsid w:val="004D3756"/>
    <w:rsid w:val="004D377F"/>
    <w:rsid w:val="004D3D57"/>
    <w:rsid w:val="004D50C3"/>
    <w:rsid w:val="004D6211"/>
    <w:rsid w:val="004D6AFE"/>
    <w:rsid w:val="004E12A5"/>
    <w:rsid w:val="004E165F"/>
    <w:rsid w:val="004E22F6"/>
    <w:rsid w:val="004E3DE2"/>
    <w:rsid w:val="004E52CD"/>
    <w:rsid w:val="004E534C"/>
    <w:rsid w:val="004E7BAB"/>
    <w:rsid w:val="004F202A"/>
    <w:rsid w:val="004F5DB5"/>
    <w:rsid w:val="004F7063"/>
    <w:rsid w:val="004F707C"/>
    <w:rsid w:val="004F70C5"/>
    <w:rsid w:val="004F75F3"/>
    <w:rsid w:val="004F7769"/>
    <w:rsid w:val="005042BB"/>
    <w:rsid w:val="00504504"/>
    <w:rsid w:val="00504612"/>
    <w:rsid w:val="0050595A"/>
    <w:rsid w:val="00506233"/>
    <w:rsid w:val="005076C9"/>
    <w:rsid w:val="00507D92"/>
    <w:rsid w:val="00511D13"/>
    <w:rsid w:val="005131C7"/>
    <w:rsid w:val="00513ABB"/>
    <w:rsid w:val="00513ADC"/>
    <w:rsid w:val="005205F7"/>
    <w:rsid w:val="00521684"/>
    <w:rsid w:val="0052399E"/>
    <w:rsid w:val="00524228"/>
    <w:rsid w:val="0052426E"/>
    <w:rsid w:val="00527D93"/>
    <w:rsid w:val="00530B14"/>
    <w:rsid w:val="00531008"/>
    <w:rsid w:val="005314E6"/>
    <w:rsid w:val="00531E33"/>
    <w:rsid w:val="00535209"/>
    <w:rsid w:val="005353B4"/>
    <w:rsid w:val="00535E31"/>
    <w:rsid w:val="00536171"/>
    <w:rsid w:val="00536DEC"/>
    <w:rsid w:val="0054076E"/>
    <w:rsid w:val="005414FD"/>
    <w:rsid w:val="00541748"/>
    <w:rsid w:val="005418D4"/>
    <w:rsid w:val="00543A06"/>
    <w:rsid w:val="00543F47"/>
    <w:rsid w:val="0054504C"/>
    <w:rsid w:val="005462D3"/>
    <w:rsid w:val="0054639B"/>
    <w:rsid w:val="00547AFF"/>
    <w:rsid w:val="0055002C"/>
    <w:rsid w:val="00550534"/>
    <w:rsid w:val="0055062C"/>
    <w:rsid w:val="0055079B"/>
    <w:rsid w:val="00550860"/>
    <w:rsid w:val="00551CBC"/>
    <w:rsid w:val="0055203C"/>
    <w:rsid w:val="0055252B"/>
    <w:rsid w:val="00552CCA"/>
    <w:rsid w:val="00553079"/>
    <w:rsid w:val="005535C6"/>
    <w:rsid w:val="00554282"/>
    <w:rsid w:val="0055442B"/>
    <w:rsid w:val="00554B81"/>
    <w:rsid w:val="0055505C"/>
    <w:rsid w:val="0055745F"/>
    <w:rsid w:val="0056113A"/>
    <w:rsid w:val="00561388"/>
    <w:rsid w:val="00561A1F"/>
    <w:rsid w:val="005630BD"/>
    <w:rsid w:val="00566C90"/>
    <w:rsid w:val="00567EF3"/>
    <w:rsid w:val="00570395"/>
    <w:rsid w:val="005710BA"/>
    <w:rsid w:val="005716FA"/>
    <w:rsid w:val="00571E7D"/>
    <w:rsid w:val="005723AC"/>
    <w:rsid w:val="00572803"/>
    <w:rsid w:val="00573A2B"/>
    <w:rsid w:val="005760F8"/>
    <w:rsid w:val="0058083B"/>
    <w:rsid w:val="00580E54"/>
    <w:rsid w:val="00582D72"/>
    <w:rsid w:val="00583919"/>
    <w:rsid w:val="00583CD0"/>
    <w:rsid w:val="00586166"/>
    <w:rsid w:val="00586D17"/>
    <w:rsid w:val="00586E3C"/>
    <w:rsid w:val="00590918"/>
    <w:rsid w:val="00592689"/>
    <w:rsid w:val="00592E09"/>
    <w:rsid w:val="00593D34"/>
    <w:rsid w:val="00593F70"/>
    <w:rsid w:val="005948B1"/>
    <w:rsid w:val="0059620E"/>
    <w:rsid w:val="005963B3"/>
    <w:rsid w:val="005967E2"/>
    <w:rsid w:val="005974B8"/>
    <w:rsid w:val="005A0C33"/>
    <w:rsid w:val="005A1B34"/>
    <w:rsid w:val="005A202D"/>
    <w:rsid w:val="005A2360"/>
    <w:rsid w:val="005A297A"/>
    <w:rsid w:val="005A2993"/>
    <w:rsid w:val="005A64D3"/>
    <w:rsid w:val="005A73AC"/>
    <w:rsid w:val="005B0D4F"/>
    <w:rsid w:val="005B0F21"/>
    <w:rsid w:val="005B13B4"/>
    <w:rsid w:val="005B25FF"/>
    <w:rsid w:val="005B2986"/>
    <w:rsid w:val="005B360D"/>
    <w:rsid w:val="005C0E7E"/>
    <w:rsid w:val="005C23D5"/>
    <w:rsid w:val="005C39D6"/>
    <w:rsid w:val="005C47A6"/>
    <w:rsid w:val="005C5489"/>
    <w:rsid w:val="005C54CC"/>
    <w:rsid w:val="005C61AB"/>
    <w:rsid w:val="005C64E3"/>
    <w:rsid w:val="005C6556"/>
    <w:rsid w:val="005C7149"/>
    <w:rsid w:val="005D0347"/>
    <w:rsid w:val="005D127C"/>
    <w:rsid w:val="005D15AB"/>
    <w:rsid w:val="005D164D"/>
    <w:rsid w:val="005D1777"/>
    <w:rsid w:val="005D2910"/>
    <w:rsid w:val="005D4884"/>
    <w:rsid w:val="005D4A2B"/>
    <w:rsid w:val="005D4CB5"/>
    <w:rsid w:val="005D5508"/>
    <w:rsid w:val="005D64AD"/>
    <w:rsid w:val="005D6789"/>
    <w:rsid w:val="005E2AA6"/>
    <w:rsid w:val="005E2C96"/>
    <w:rsid w:val="005E3637"/>
    <w:rsid w:val="005E3C8C"/>
    <w:rsid w:val="005E484A"/>
    <w:rsid w:val="005E590B"/>
    <w:rsid w:val="005E5E2F"/>
    <w:rsid w:val="005F01BB"/>
    <w:rsid w:val="005F0406"/>
    <w:rsid w:val="005F1474"/>
    <w:rsid w:val="005F3921"/>
    <w:rsid w:val="005F74FD"/>
    <w:rsid w:val="005F7ABC"/>
    <w:rsid w:val="00600E22"/>
    <w:rsid w:val="00603027"/>
    <w:rsid w:val="00603D7E"/>
    <w:rsid w:val="006047FB"/>
    <w:rsid w:val="0060480B"/>
    <w:rsid w:val="00604EB2"/>
    <w:rsid w:val="006056AF"/>
    <w:rsid w:val="00605F57"/>
    <w:rsid w:val="00607400"/>
    <w:rsid w:val="00607655"/>
    <w:rsid w:val="00610BA1"/>
    <w:rsid w:val="006124FA"/>
    <w:rsid w:val="00612FDB"/>
    <w:rsid w:val="00616096"/>
    <w:rsid w:val="00617EA3"/>
    <w:rsid w:val="006201E4"/>
    <w:rsid w:val="00620BED"/>
    <w:rsid w:val="006210ED"/>
    <w:rsid w:val="0062167D"/>
    <w:rsid w:val="0062219F"/>
    <w:rsid w:val="006238A7"/>
    <w:rsid w:val="00624C2F"/>
    <w:rsid w:val="00627E3B"/>
    <w:rsid w:val="00627E4F"/>
    <w:rsid w:val="006305CA"/>
    <w:rsid w:val="00631E95"/>
    <w:rsid w:val="00631F35"/>
    <w:rsid w:val="006342E2"/>
    <w:rsid w:val="006358B0"/>
    <w:rsid w:val="00635E82"/>
    <w:rsid w:val="006373F2"/>
    <w:rsid w:val="006375FC"/>
    <w:rsid w:val="00640B86"/>
    <w:rsid w:val="00640C2F"/>
    <w:rsid w:val="00641924"/>
    <w:rsid w:val="00643C3E"/>
    <w:rsid w:val="00643DA1"/>
    <w:rsid w:val="0064493C"/>
    <w:rsid w:val="00645E42"/>
    <w:rsid w:val="00650479"/>
    <w:rsid w:val="00652E84"/>
    <w:rsid w:val="00654600"/>
    <w:rsid w:val="0065759B"/>
    <w:rsid w:val="00657EE9"/>
    <w:rsid w:val="00660C73"/>
    <w:rsid w:val="006658B4"/>
    <w:rsid w:val="00665B3D"/>
    <w:rsid w:val="00666D11"/>
    <w:rsid w:val="00670072"/>
    <w:rsid w:val="006716F2"/>
    <w:rsid w:val="00671BFF"/>
    <w:rsid w:val="00671E8E"/>
    <w:rsid w:val="006723CC"/>
    <w:rsid w:val="006731A2"/>
    <w:rsid w:val="00674CC6"/>
    <w:rsid w:val="006764D8"/>
    <w:rsid w:val="00677531"/>
    <w:rsid w:val="006775AA"/>
    <w:rsid w:val="00677B81"/>
    <w:rsid w:val="00680939"/>
    <w:rsid w:val="00680C7E"/>
    <w:rsid w:val="006812A1"/>
    <w:rsid w:val="00681618"/>
    <w:rsid w:val="0068352D"/>
    <w:rsid w:val="006847B2"/>
    <w:rsid w:val="00684DD5"/>
    <w:rsid w:val="00685082"/>
    <w:rsid w:val="0068539B"/>
    <w:rsid w:val="006864EE"/>
    <w:rsid w:val="00687F76"/>
    <w:rsid w:val="006913A9"/>
    <w:rsid w:val="00691C26"/>
    <w:rsid w:val="00691EFF"/>
    <w:rsid w:val="00691F50"/>
    <w:rsid w:val="00693056"/>
    <w:rsid w:val="0069328D"/>
    <w:rsid w:val="00693785"/>
    <w:rsid w:val="0069428A"/>
    <w:rsid w:val="006943D0"/>
    <w:rsid w:val="00694850"/>
    <w:rsid w:val="00694EFD"/>
    <w:rsid w:val="00695E59"/>
    <w:rsid w:val="00695F1B"/>
    <w:rsid w:val="00696982"/>
    <w:rsid w:val="006977CC"/>
    <w:rsid w:val="006A0C65"/>
    <w:rsid w:val="006A2334"/>
    <w:rsid w:val="006A2486"/>
    <w:rsid w:val="006A24EE"/>
    <w:rsid w:val="006A36B8"/>
    <w:rsid w:val="006A506F"/>
    <w:rsid w:val="006A5FB4"/>
    <w:rsid w:val="006B1FEB"/>
    <w:rsid w:val="006B4B53"/>
    <w:rsid w:val="006B73FF"/>
    <w:rsid w:val="006B745E"/>
    <w:rsid w:val="006C00E9"/>
    <w:rsid w:val="006C01C1"/>
    <w:rsid w:val="006C167A"/>
    <w:rsid w:val="006C198D"/>
    <w:rsid w:val="006C1A10"/>
    <w:rsid w:val="006C3187"/>
    <w:rsid w:val="006C34E9"/>
    <w:rsid w:val="006C3EF9"/>
    <w:rsid w:val="006C56FC"/>
    <w:rsid w:val="006D3A04"/>
    <w:rsid w:val="006D4B50"/>
    <w:rsid w:val="006D60F2"/>
    <w:rsid w:val="006D65B0"/>
    <w:rsid w:val="006E0221"/>
    <w:rsid w:val="006E07CE"/>
    <w:rsid w:val="006E08D3"/>
    <w:rsid w:val="006E0E94"/>
    <w:rsid w:val="006E16FB"/>
    <w:rsid w:val="006E18BD"/>
    <w:rsid w:val="006E1C12"/>
    <w:rsid w:val="006E450E"/>
    <w:rsid w:val="006E4EE9"/>
    <w:rsid w:val="006E5048"/>
    <w:rsid w:val="006E65D0"/>
    <w:rsid w:val="006E6647"/>
    <w:rsid w:val="006E7A5F"/>
    <w:rsid w:val="006F043C"/>
    <w:rsid w:val="006F251A"/>
    <w:rsid w:val="006F2608"/>
    <w:rsid w:val="006F2934"/>
    <w:rsid w:val="006F3A0D"/>
    <w:rsid w:val="006F487D"/>
    <w:rsid w:val="006F5590"/>
    <w:rsid w:val="006F5FB5"/>
    <w:rsid w:val="006F62EE"/>
    <w:rsid w:val="006F7C56"/>
    <w:rsid w:val="007024B1"/>
    <w:rsid w:val="0070268B"/>
    <w:rsid w:val="00703532"/>
    <w:rsid w:val="00703751"/>
    <w:rsid w:val="00703C5B"/>
    <w:rsid w:val="00704789"/>
    <w:rsid w:val="007052A8"/>
    <w:rsid w:val="00705972"/>
    <w:rsid w:val="00705D22"/>
    <w:rsid w:val="00706AA6"/>
    <w:rsid w:val="00706BD2"/>
    <w:rsid w:val="0071055D"/>
    <w:rsid w:val="00710A9A"/>
    <w:rsid w:val="0071171C"/>
    <w:rsid w:val="0071192A"/>
    <w:rsid w:val="00711E3B"/>
    <w:rsid w:val="00712B95"/>
    <w:rsid w:val="007136BA"/>
    <w:rsid w:val="007146E3"/>
    <w:rsid w:val="00721AE7"/>
    <w:rsid w:val="00721CF4"/>
    <w:rsid w:val="00722B6C"/>
    <w:rsid w:val="00722FEC"/>
    <w:rsid w:val="00724708"/>
    <w:rsid w:val="0072585C"/>
    <w:rsid w:val="00725ED3"/>
    <w:rsid w:val="00727F37"/>
    <w:rsid w:val="00730459"/>
    <w:rsid w:val="00730A11"/>
    <w:rsid w:val="00731629"/>
    <w:rsid w:val="00731F13"/>
    <w:rsid w:val="00733556"/>
    <w:rsid w:val="007342D6"/>
    <w:rsid w:val="00734533"/>
    <w:rsid w:val="007345CB"/>
    <w:rsid w:val="00734E0B"/>
    <w:rsid w:val="007356FB"/>
    <w:rsid w:val="007376D6"/>
    <w:rsid w:val="0074142A"/>
    <w:rsid w:val="0074194C"/>
    <w:rsid w:val="00744B74"/>
    <w:rsid w:val="0074593E"/>
    <w:rsid w:val="00746E46"/>
    <w:rsid w:val="00750427"/>
    <w:rsid w:val="0075080D"/>
    <w:rsid w:val="007516B2"/>
    <w:rsid w:val="00752CD4"/>
    <w:rsid w:val="00753261"/>
    <w:rsid w:val="00756A43"/>
    <w:rsid w:val="0076060D"/>
    <w:rsid w:val="00761542"/>
    <w:rsid w:val="00761A31"/>
    <w:rsid w:val="007623A0"/>
    <w:rsid w:val="00762D4E"/>
    <w:rsid w:val="00762DC8"/>
    <w:rsid w:val="00763310"/>
    <w:rsid w:val="007640DA"/>
    <w:rsid w:val="00764201"/>
    <w:rsid w:val="007646F7"/>
    <w:rsid w:val="007678FA"/>
    <w:rsid w:val="00771BEB"/>
    <w:rsid w:val="00772472"/>
    <w:rsid w:val="00772AE8"/>
    <w:rsid w:val="007737AA"/>
    <w:rsid w:val="00773BEB"/>
    <w:rsid w:val="007757C3"/>
    <w:rsid w:val="00775B77"/>
    <w:rsid w:val="00776666"/>
    <w:rsid w:val="00776B07"/>
    <w:rsid w:val="00781B5A"/>
    <w:rsid w:val="00783081"/>
    <w:rsid w:val="007839CE"/>
    <w:rsid w:val="00783E9F"/>
    <w:rsid w:val="00784DAA"/>
    <w:rsid w:val="0078592C"/>
    <w:rsid w:val="007859D6"/>
    <w:rsid w:val="00785E3C"/>
    <w:rsid w:val="00786485"/>
    <w:rsid w:val="0078700D"/>
    <w:rsid w:val="00787616"/>
    <w:rsid w:val="00787BBD"/>
    <w:rsid w:val="007900AD"/>
    <w:rsid w:val="00791950"/>
    <w:rsid w:val="00792C7E"/>
    <w:rsid w:val="00793F47"/>
    <w:rsid w:val="0079433C"/>
    <w:rsid w:val="00794747"/>
    <w:rsid w:val="007953DE"/>
    <w:rsid w:val="00796867"/>
    <w:rsid w:val="007976F1"/>
    <w:rsid w:val="007A034A"/>
    <w:rsid w:val="007A0F84"/>
    <w:rsid w:val="007A149A"/>
    <w:rsid w:val="007A1897"/>
    <w:rsid w:val="007A252E"/>
    <w:rsid w:val="007A3CD5"/>
    <w:rsid w:val="007A54A5"/>
    <w:rsid w:val="007A79E3"/>
    <w:rsid w:val="007B0489"/>
    <w:rsid w:val="007B077A"/>
    <w:rsid w:val="007B0C89"/>
    <w:rsid w:val="007B1025"/>
    <w:rsid w:val="007B1646"/>
    <w:rsid w:val="007B218D"/>
    <w:rsid w:val="007B3D1C"/>
    <w:rsid w:val="007B4737"/>
    <w:rsid w:val="007B66F6"/>
    <w:rsid w:val="007B777F"/>
    <w:rsid w:val="007B7AC7"/>
    <w:rsid w:val="007C17BF"/>
    <w:rsid w:val="007C28FC"/>
    <w:rsid w:val="007C29BB"/>
    <w:rsid w:val="007C33AB"/>
    <w:rsid w:val="007C3863"/>
    <w:rsid w:val="007C3E79"/>
    <w:rsid w:val="007C4890"/>
    <w:rsid w:val="007C5E93"/>
    <w:rsid w:val="007C65CD"/>
    <w:rsid w:val="007C680B"/>
    <w:rsid w:val="007C6D8B"/>
    <w:rsid w:val="007C7108"/>
    <w:rsid w:val="007C7F82"/>
    <w:rsid w:val="007D05CD"/>
    <w:rsid w:val="007D1695"/>
    <w:rsid w:val="007D4079"/>
    <w:rsid w:val="007D5B0B"/>
    <w:rsid w:val="007D7D63"/>
    <w:rsid w:val="007E18E5"/>
    <w:rsid w:val="007E1984"/>
    <w:rsid w:val="007E1B4E"/>
    <w:rsid w:val="007E2205"/>
    <w:rsid w:val="007E28CE"/>
    <w:rsid w:val="007E476E"/>
    <w:rsid w:val="007E4C85"/>
    <w:rsid w:val="007E55A2"/>
    <w:rsid w:val="007E610A"/>
    <w:rsid w:val="007E7D66"/>
    <w:rsid w:val="007F08AE"/>
    <w:rsid w:val="007F13AC"/>
    <w:rsid w:val="007F1CEC"/>
    <w:rsid w:val="007F1EF7"/>
    <w:rsid w:val="007F2169"/>
    <w:rsid w:val="007F2FA6"/>
    <w:rsid w:val="007F3143"/>
    <w:rsid w:val="007F32A2"/>
    <w:rsid w:val="007F3BB9"/>
    <w:rsid w:val="007F40FC"/>
    <w:rsid w:val="007F5550"/>
    <w:rsid w:val="007F5ED9"/>
    <w:rsid w:val="007F6E7F"/>
    <w:rsid w:val="00801C58"/>
    <w:rsid w:val="00804073"/>
    <w:rsid w:val="008041BF"/>
    <w:rsid w:val="00804A1B"/>
    <w:rsid w:val="00804C67"/>
    <w:rsid w:val="008050A1"/>
    <w:rsid w:val="008051E3"/>
    <w:rsid w:val="00806444"/>
    <w:rsid w:val="008077E1"/>
    <w:rsid w:val="008105F8"/>
    <w:rsid w:val="008113E3"/>
    <w:rsid w:val="008134AF"/>
    <w:rsid w:val="008142F7"/>
    <w:rsid w:val="00815B28"/>
    <w:rsid w:val="00815F8C"/>
    <w:rsid w:val="00816377"/>
    <w:rsid w:val="00816BE6"/>
    <w:rsid w:val="00817D77"/>
    <w:rsid w:val="00820B6A"/>
    <w:rsid w:val="008216F3"/>
    <w:rsid w:val="008229F2"/>
    <w:rsid w:val="00823277"/>
    <w:rsid w:val="008235BC"/>
    <w:rsid w:val="00823679"/>
    <w:rsid w:val="00824D23"/>
    <w:rsid w:val="008253FE"/>
    <w:rsid w:val="0082723A"/>
    <w:rsid w:val="00830C61"/>
    <w:rsid w:val="00831AF3"/>
    <w:rsid w:val="00831C53"/>
    <w:rsid w:val="00831F28"/>
    <w:rsid w:val="00832B1B"/>
    <w:rsid w:val="00834690"/>
    <w:rsid w:val="00834910"/>
    <w:rsid w:val="0083550A"/>
    <w:rsid w:val="008355E3"/>
    <w:rsid w:val="00835638"/>
    <w:rsid w:val="008362A5"/>
    <w:rsid w:val="0083704C"/>
    <w:rsid w:val="008404C5"/>
    <w:rsid w:val="00840732"/>
    <w:rsid w:val="00840C91"/>
    <w:rsid w:val="00841B53"/>
    <w:rsid w:val="00842048"/>
    <w:rsid w:val="0084289F"/>
    <w:rsid w:val="008431CA"/>
    <w:rsid w:val="008436A6"/>
    <w:rsid w:val="008455B9"/>
    <w:rsid w:val="0084628F"/>
    <w:rsid w:val="00850E79"/>
    <w:rsid w:val="00853068"/>
    <w:rsid w:val="00853A2A"/>
    <w:rsid w:val="0085489A"/>
    <w:rsid w:val="008549C9"/>
    <w:rsid w:val="00856A6A"/>
    <w:rsid w:val="00857620"/>
    <w:rsid w:val="00857C4E"/>
    <w:rsid w:val="00860FDE"/>
    <w:rsid w:val="0086201B"/>
    <w:rsid w:val="00862317"/>
    <w:rsid w:val="0086423F"/>
    <w:rsid w:val="00864457"/>
    <w:rsid w:val="00864828"/>
    <w:rsid w:val="00864973"/>
    <w:rsid w:val="00865963"/>
    <w:rsid w:val="00865D14"/>
    <w:rsid w:val="00865F5F"/>
    <w:rsid w:val="00866E60"/>
    <w:rsid w:val="0087057D"/>
    <w:rsid w:val="008707DC"/>
    <w:rsid w:val="00870B92"/>
    <w:rsid w:val="00873A1B"/>
    <w:rsid w:val="00873F8E"/>
    <w:rsid w:val="00875E7F"/>
    <w:rsid w:val="008764F9"/>
    <w:rsid w:val="00877172"/>
    <w:rsid w:val="008776E7"/>
    <w:rsid w:val="00877A74"/>
    <w:rsid w:val="00880D7C"/>
    <w:rsid w:val="0088230E"/>
    <w:rsid w:val="00883AD8"/>
    <w:rsid w:val="00884B79"/>
    <w:rsid w:val="00884FDB"/>
    <w:rsid w:val="00885215"/>
    <w:rsid w:val="0088554A"/>
    <w:rsid w:val="0088626A"/>
    <w:rsid w:val="00886942"/>
    <w:rsid w:val="00886D19"/>
    <w:rsid w:val="008903D2"/>
    <w:rsid w:val="008904BF"/>
    <w:rsid w:val="00891CD8"/>
    <w:rsid w:val="00893570"/>
    <w:rsid w:val="008958B5"/>
    <w:rsid w:val="00896BC6"/>
    <w:rsid w:val="00896C43"/>
    <w:rsid w:val="008972AE"/>
    <w:rsid w:val="00897459"/>
    <w:rsid w:val="008A098C"/>
    <w:rsid w:val="008A0B6D"/>
    <w:rsid w:val="008A1034"/>
    <w:rsid w:val="008A1630"/>
    <w:rsid w:val="008A4363"/>
    <w:rsid w:val="008A44FA"/>
    <w:rsid w:val="008A5FFC"/>
    <w:rsid w:val="008A62DA"/>
    <w:rsid w:val="008B12D7"/>
    <w:rsid w:val="008B1AF3"/>
    <w:rsid w:val="008B293F"/>
    <w:rsid w:val="008B2D5A"/>
    <w:rsid w:val="008B37A5"/>
    <w:rsid w:val="008B4879"/>
    <w:rsid w:val="008B60F6"/>
    <w:rsid w:val="008B6C9D"/>
    <w:rsid w:val="008B7735"/>
    <w:rsid w:val="008C02FF"/>
    <w:rsid w:val="008C0E31"/>
    <w:rsid w:val="008C1377"/>
    <w:rsid w:val="008C2617"/>
    <w:rsid w:val="008C2E29"/>
    <w:rsid w:val="008C3284"/>
    <w:rsid w:val="008C43A9"/>
    <w:rsid w:val="008C43BE"/>
    <w:rsid w:val="008C442B"/>
    <w:rsid w:val="008C471C"/>
    <w:rsid w:val="008C7DA7"/>
    <w:rsid w:val="008D0309"/>
    <w:rsid w:val="008D21DE"/>
    <w:rsid w:val="008D2871"/>
    <w:rsid w:val="008D37A3"/>
    <w:rsid w:val="008D3AE0"/>
    <w:rsid w:val="008D7810"/>
    <w:rsid w:val="008D7B1C"/>
    <w:rsid w:val="008E0948"/>
    <w:rsid w:val="008E10DB"/>
    <w:rsid w:val="008E14B5"/>
    <w:rsid w:val="008E1637"/>
    <w:rsid w:val="008E314D"/>
    <w:rsid w:val="008E4751"/>
    <w:rsid w:val="008E76E8"/>
    <w:rsid w:val="008E79DE"/>
    <w:rsid w:val="008F00AA"/>
    <w:rsid w:val="008F150B"/>
    <w:rsid w:val="008F4045"/>
    <w:rsid w:val="008F535B"/>
    <w:rsid w:val="008F5562"/>
    <w:rsid w:val="008F7113"/>
    <w:rsid w:val="008F74B7"/>
    <w:rsid w:val="008F781D"/>
    <w:rsid w:val="00900AB2"/>
    <w:rsid w:val="00900B24"/>
    <w:rsid w:val="00903F96"/>
    <w:rsid w:val="00904047"/>
    <w:rsid w:val="0090411B"/>
    <w:rsid w:val="009041F0"/>
    <w:rsid w:val="0090470C"/>
    <w:rsid w:val="0090481A"/>
    <w:rsid w:val="00904AAA"/>
    <w:rsid w:val="00904C9B"/>
    <w:rsid w:val="009050DD"/>
    <w:rsid w:val="009070C8"/>
    <w:rsid w:val="00910CE8"/>
    <w:rsid w:val="0091296A"/>
    <w:rsid w:val="0091377C"/>
    <w:rsid w:val="009138AC"/>
    <w:rsid w:val="0091394D"/>
    <w:rsid w:val="009145CF"/>
    <w:rsid w:val="00914F75"/>
    <w:rsid w:val="00916BE0"/>
    <w:rsid w:val="00916CC9"/>
    <w:rsid w:val="00917115"/>
    <w:rsid w:val="00917190"/>
    <w:rsid w:val="009201BA"/>
    <w:rsid w:val="0092085B"/>
    <w:rsid w:val="00921C13"/>
    <w:rsid w:val="00923A00"/>
    <w:rsid w:val="00930E08"/>
    <w:rsid w:val="00931DB7"/>
    <w:rsid w:val="00933E31"/>
    <w:rsid w:val="00933FBA"/>
    <w:rsid w:val="0093521C"/>
    <w:rsid w:val="0093531B"/>
    <w:rsid w:val="00936074"/>
    <w:rsid w:val="00936359"/>
    <w:rsid w:val="00936A8B"/>
    <w:rsid w:val="00937301"/>
    <w:rsid w:val="00940120"/>
    <w:rsid w:val="00940F04"/>
    <w:rsid w:val="009410E2"/>
    <w:rsid w:val="00941885"/>
    <w:rsid w:val="00941FB6"/>
    <w:rsid w:val="00943095"/>
    <w:rsid w:val="00943614"/>
    <w:rsid w:val="009436F4"/>
    <w:rsid w:val="00943FC2"/>
    <w:rsid w:val="00945B78"/>
    <w:rsid w:val="00945BDF"/>
    <w:rsid w:val="009469CD"/>
    <w:rsid w:val="009474D5"/>
    <w:rsid w:val="00947B75"/>
    <w:rsid w:val="00947C49"/>
    <w:rsid w:val="009500BA"/>
    <w:rsid w:val="009500EF"/>
    <w:rsid w:val="00950C9C"/>
    <w:rsid w:val="00952F76"/>
    <w:rsid w:val="009533FA"/>
    <w:rsid w:val="0095376A"/>
    <w:rsid w:val="00953E04"/>
    <w:rsid w:val="00953E69"/>
    <w:rsid w:val="0095602D"/>
    <w:rsid w:val="00956CC3"/>
    <w:rsid w:val="00957672"/>
    <w:rsid w:val="009579C1"/>
    <w:rsid w:val="00961473"/>
    <w:rsid w:val="00962066"/>
    <w:rsid w:val="00962BF8"/>
    <w:rsid w:val="00963B21"/>
    <w:rsid w:val="00970CD1"/>
    <w:rsid w:val="00970E4D"/>
    <w:rsid w:val="009717B2"/>
    <w:rsid w:val="00972936"/>
    <w:rsid w:val="00972F51"/>
    <w:rsid w:val="009736D2"/>
    <w:rsid w:val="00973CA7"/>
    <w:rsid w:val="00973E7C"/>
    <w:rsid w:val="0097502C"/>
    <w:rsid w:val="00975147"/>
    <w:rsid w:val="009752BD"/>
    <w:rsid w:val="009752F1"/>
    <w:rsid w:val="0097554B"/>
    <w:rsid w:val="0097641D"/>
    <w:rsid w:val="009766A0"/>
    <w:rsid w:val="00977817"/>
    <w:rsid w:val="0098052C"/>
    <w:rsid w:val="00981B47"/>
    <w:rsid w:val="00982CB0"/>
    <w:rsid w:val="009833B3"/>
    <w:rsid w:val="0098345F"/>
    <w:rsid w:val="009834E1"/>
    <w:rsid w:val="009839E9"/>
    <w:rsid w:val="00984B57"/>
    <w:rsid w:val="0098599D"/>
    <w:rsid w:val="009916A6"/>
    <w:rsid w:val="00992C9F"/>
    <w:rsid w:val="00992EA3"/>
    <w:rsid w:val="009935ED"/>
    <w:rsid w:val="00995B97"/>
    <w:rsid w:val="009A0CD7"/>
    <w:rsid w:val="009A2213"/>
    <w:rsid w:val="009A41C8"/>
    <w:rsid w:val="009A5C1B"/>
    <w:rsid w:val="009A69B2"/>
    <w:rsid w:val="009A70BD"/>
    <w:rsid w:val="009A7818"/>
    <w:rsid w:val="009B1530"/>
    <w:rsid w:val="009B43F4"/>
    <w:rsid w:val="009B5FBA"/>
    <w:rsid w:val="009B624E"/>
    <w:rsid w:val="009B6856"/>
    <w:rsid w:val="009C0663"/>
    <w:rsid w:val="009C0C4C"/>
    <w:rsid w:val="009C362E"/>
    <w:rsid w:val="009C3D28"/>
    <w:rsid w:val="009C581F"/>
    <w:rsid w:val="009C608B"/>
    <w:rsid w:val="009C650B"/>
    <w:rsid w:val="009D1399"/>
    <w:rsid w:val="009D1B7F"/>
    <w:rsid w:val="009D2889"/>
    <w:rsid w:val="009D36D9"/>
    <w:rsid w:val="009D37B3"/>
    <w:rsid w:val="009D4EFE"/>
    <w:rsid w:val="009D626B"/>
    <w:rsid w:val="009D6A53"/>
    <w:rsid w:val="009D7C6D"/>
    <w:rsid w:val="009E0E94"/>
    <w:rsid w:val="009E1612"/>
    <w:rsid w:val="009E221D"/>
    <w:rsid w:val="009E236E"/>
    <w:rsid w:val="009E4818"/>
    <w:rsid w:val="009E4F75"/>
    <w:rsid w:val="009E6D7B"/>
    <w:rsid w:val="009F1586"/>
    <w:rsid w:val="009F19CA"/>
    <w:rsid w:val="009F2628"/>
    <w:rsid w:val="009F2D81"/>
    <w:rsid w:val="009F36D1"/>
    <w:rsid w:val="009F4142"/>
    <w:rsid w:val="009F6479"/>
    <w:rsid w:val="009F7C86"/>
    <w:rsid w:val="00A00D65"/>
    <w:rsid w:val="00A015D4"/>
    <w:rsid w:val="00A01FB7"/>
    <w:rsid w:val="00A023AC"/>
    <w:rsid w:val="00A03039"/>
    <w:rsid w:val="00A03047"/>
    <w:rsid w:val="00A04A01"/>
    <w:rsid w:val="00A05BCB"/>
    <w:rsid w:val="00A05CAB"/>
    <w:rsid w:val="00A06AE7"/>
    <w:rsid w:val="00A06B5C"/>
    <w:rsid w:val="00A06E59"/>
    <w:rsid w:val="00A07019"/>
    <w:rsid w:val="00A10476"/>
    <w:rsid w:val="00A1079F"/>
    <w:rsid w:val="00A10CB2"/>
    <w:rsid w:val="00A10DE2"/>
    <w:rsid w:val="00A117F8"/>
    <w:rsid w:val="00A1220F"/>
    <w:rsid w:val="00A13110"/>
    <w:rsid w:val="00A136D8"/>
    <w:rsid w:val="00A137DF"/>
    <w:rsid w:val="00A15CD5"/>
    <w:rsid w:val="00A16157"/>
    <w:rsid w:val="00A20382"/>
    <w:rsid w:val="00A2058B"/>
    <w:rsid w:val="00A20B3B"/>
    <w:rsid w:val="00A20EAE"/>
    <w:rsid w:val="00A22E9D"/>
    <w:rsid w:val="00A233AC"/>
    <w:rsid w:val="00A2556D"/>
    <w:rsid w:val="00A26638"/>
    <w:rsid w:val="00A30643"/>
    <w:rsid w:val="00A3064E"/>
    <w:rsid w:val="00A315C8"/>
    <w:rsid w:val="00A3169B"/>
    <w:rsid w:val="00A32CAD"/>
    <w:rsid w:val="00A33314"/>
    <w:rsid w:val="00A33714"/>
    <w:rsid w:val="00A338E5"/>
    <w:rsid w:val="00A40164"/>
    <w:rsid w:val="00A406EE"/>
    <w:rsid w:val="00A421DB"/>
    <w:rsid w:val="00A42641"/>
    <w:rsid w:val="00A427B5"/>
    <w:rsid w:val="00A43401"/>
    <w:rsid w:val="00A44433"/>
    <w:rsid w:val="00A44B9C"/>
    <w:rsid w:val="00A45CA5"/>
    <w:rsid w:val="00A460DD"/>
    <w:rsid w:val="00A46624"/>
    <w:rsid w:val="00A50A31"/>
    <w:rsid w:val="00A52A65"/>
    <w:rsid w:val="00A52BDD"/>
    <w:rsid w:val="00A548D8"/>
    <w:rsid w:val="00A55214"/>
    <w:rsid w:val="00A56422"/>
    <w:rsid w:val="00A61976"/>
    <w:rsid w:val="00A61D3D"/>
    <w:rsid w:val="00A643EF"/>
    <w:rsid w:val="00A64763"/>
    <w:rsid w:val="00A65041"/>
    <w:rsid w:val="00A65A04"/>
    <w:rsid w:val="00A70E36"/>
    <w:rsid w:val="00A738D7"/>
    <w:rsid w:val="00A73DB1"/>
    <w:rsid w:val="00A74160"/>
    <w:rsid w:val="00A74942"/>
    <w:rsid w:val="00A75F10"/>
    <w:rsid w:val="00A76C8E"/>
    <w:rsid w:val="00A7783A"/>
    <w:rsid w:val="00A8012F"/>
    <w:rsid w:val="00A81C5C"/>
    <w:rsid w:val="00A82273"/>
    <w:rsid w:val="00A82DC3"/>
    <w:rsid w:val="00A834D3"/>
    <w:rsid w:val="00A8452A"/>
    <w:rsid w:val="00A84C78"/>
    <w:rsid w:val="00A85EC4"/>
    <w:rsid w:val="00A90BE1"/>
    <w:rsid w:val="00A90D8B"/>
    <w:rsid w:val="00A917A3"/>
    <w:rsid w:val="00A91EDA"/>
    <w:rsid w:val="00A92B68"/>
    <w:rsid w:val="00A93B1C"/>
    <w:rsid w:val="00A946E9"/>
    <w:rsid w:val="00A94CA1"/>
    <w:rsid w:val="00A9562B"/>
    <w:rsid w:val="00A95723"/>
    <w:rsid w:val="00A96CC4"/>
    <w:rsid w:val="00A97984"/>
    <w:rsid w:val="00AA03E6"/>
    <w:rsid w:val="00AA0BD2"/>
    <w:rsid w:val="00AA0BDC"/>
    <w:rsid w:val="00AA162E"/>
    <w:rsid w:val="00AA263A"/>
    <w:rsid w:val="00AA2901"/>
    <w:rsid w:val="00AA2AFB"/>
    <w:rsid w:val="00AA2CD8"/>
    <w:rsid w:val="00AA2F49"/>
    <w:rsid w:val="00AA31F7"/>
    <w:rsid w:val="00AA501E"/>
    <w:rsid w:val="00AA5464"/>
    <w:rsid w:val="00AA6435"/>
    <w:rsid w:val="00AA792D"/>
    <w:rsid w:val="00AA7BC7"/>
    <w:rsid w:val="00AB0FBC"/>
    <w:rsid w:val="00AB15AC"/>
    <w:rsid w:val="00AB1858"/>
    <w:rsid w:val="00AB23FD"/>
    <w:rsid w:val="00AB28A8"/>
    <w:rsid w:val="00AB2FEE"/>
    <w:rsid w:val="00AB3E9C"/>
    <w:rsid w:val="00AB43A6"/>
    <w:rsid w:val="00AB480B"/>
    <w:rsid w:val="00AB4918"/>
    <w:rsid w:val="00AB4E67"/>
    <w:rsid w:val="00AC1644"/>
    <w:rsid w:val="00AC2D03"/>
    <w:rsid w:val="00AC41F1"/>
    <w:rsid w:val="00AC5DA7"/>
    <w:rsid w:val="00AC61A4"/>
    <w:rsid w:val="00AC7124"/>
    <w:rsid w:val="00AC718B"/>
    <w:rsid w:val="00AC7908"/>
    <w:rsid w:val="00AC7AA7"/>
    <w:rsid w:val="00AD0163"/>
    <w:rsid w:val="00AD0E55"/>
    <w:rsid w:val="00AD11CA"/>
    <w:rsid w:val="00AD2E4F"/>
    <w:rsid w:val="00AD5A8F"/>
    <w:rsid w:val="00AD6177"/>
    <w:rsid w:val="00AD7474"/>
    <w:rsid w:val="00AE1F76"/>
    <w:rsid w:val="00AE2141"/>
    <w:rsid w:val="00AE341D"/>
    <w:rsid w:val="00AE3C35"/>
    <w:rsid w:val="00AE47B0"/>
    <w:rsid w:val="00AE71CA"/>
    <w:rsid w:val="00AE7AD3"/>
    <w:rsid w:val="00AE7B65"/>
    <w:rsid w:val="00AF0A04"/>
    <w:rsid w:val="00AF1601"/>
    <w:rsid w:val="00AF168A"/>
    <w:rsid w:val="00AF16F5"/>
    <w:rsid w:val="00AF1E7C"/>
    <w:rsid w:val="00AF2502"/>
    <w:rsid w:val="00AF2EB4"/>
    <w:rsid w:val="00AF35AA"/>
    <w:rsid w:val="00AF531E"/>
    <w:rsid w:val="00AF5837"/>
    <w:rsid w:val="00AF596E"/>
    <w:rsid w:val="00AF6E9A"/>
    <w:rsid w:val="00AF7742"/>
    <w:rsid w:val="00AF7C54"/>
    <w:rsid w:val="00AF7DDB"/>
    <w:rsid w:val="00AF7FAC"/>
    <w:rsid w:val="00B01AD1"/>
    <w:rsid w:val="00B02A46"/>
    <w:rsid w:val="00B03A04"/>
    <w:rsid w:val="00B03E5F"/>
    <w:rsid w:val="00B03E80"/>
    <w:rsid w:val="00B05873"/>
    <w:rsid w:val="00B05A45"/>
    <w:rsid w:val="00B0619D"/>
    <w:rsid w:val="00B10E3C"/>
    <w:rsid w:val="00B13C6E"/>
    <w:rsid w:val="00B13D33"/>
    <w:rsid w:val="00B1500B"/>
    <w:rsid w:val="00B1529B"/>
    <w:rsid w:val="00B16A6A"/>
    <w:rsid w:val="00B21117"/>
    <w:rsid w:val="00B22ED5"/>
    <w:rsid w:val="00B23AA2"/>
    <w:rsid w:val="00B246C5"/>
    <w:rsid w:val="00B247C6"/>
    <w:rsid w:val="00B24F72"/>
    <w:rsid w:val="00B25300"/>
    <w:rsid w:val="00B25465"/>
    <w:rsid w:val="00B2586B"/>
    <w:rsid w:val="00B267F4"/>
    <w:rsid w:val="00B26907"/>
    <w:rsid w:val="00B26B3C"/>
    <w:rsid w:val="00B30C16"/>
    <w:rsid w:val="00B33F48"/>
    <w:rsid w:val="00B364DB"/>
    <w:rsid w:val="00B37C1F"/>
    <w:rsid w:val="00B405D4"/>
    <w:rsid w:val="00B411CF"/>
    <w:rsid w:val="00B41D52"/>
    <w:rsid w:val="00B421BA"/>
    <w:rsid w:val="00B44624"/>
    <w:rsid w:val="00B44D00"/>
    <w:rsid w:val="00B468CC"/>
    <w:rsid w:val="00B47A2B"/>
    <w:rsid w:val="00B50AE5"/>
    <w:rsid w:val="00B514CC"/>
    <w:rsid w:val="00B516E3"/>
    <w:rsid w:val="00B51701"/>
    <w:rsid w:val="00B51CE0"/>
    <w:rsid w:val="00B527C6"/>
    <w:rsid w:val="00B5384E"/>
    <w:rsid w:val="00B553C1"/>
    <w:rsid w:val="00B55751"/>
    <w:rsid w:val="00B5585E"/>
    <w:rsid w:val="00B55DFD"/>
    <w:rsid w:val="00B561D2"/>
    <w:rsid w:val="00B56ED3"/>
    <w:rsid w:val="00B574F4"/>
    <w:rsid w:val="00B57D94"/>
    <w:rsid w:val="00B60871"/>
    <w:rsid w:val="00B60D51"/>
    <w:rsid w:val="00B60F6A"/>
    <w:rsid w:val="00B61451"/>
    <w:rsid w:val="00B62A21"/>
    <w:rsid w:val="00B63729"/>
    <w:rsid w:val="00B63AB4"/>
    <w:rsid w:val="00B644C1"/>
    <w:rsid w:val="00B6485F"/>
    <w:rsid w:val="00B65B50"/>
    <w:rsid w:val="00B66752"/>
    <w:rsid w:val="00B6679E"/>
    <w:rsid w:val="00B668E2"/>
    <w:rsid w:val="00B67106"/>
    <w:rsid w:val="00B6743D"/>
    <w:rsid w:val="00B675DD"/>
    <w:rsid w:val="00B6783C"/>
    <w:rsid w:val="00B708BD"/>
    <w:rsid w:val="00B70E1C"/>
    <w:rsid w:val="00B71221"/>
    <w:rsid w:val="00B71C3A"/>
    <w:rsid w:val="00B7288C"/>
    <w:rsid w:val="00B73563"/>
    <w:rsid w:val="00B74FBC"/>
    <w:rsid w:val="00B75AC4"/>
    <w:rsid w:val="00B77DD6"/>
    <w:rsid w:val="00B832EE"/>
    <w:rsid w:val="00B8378C"/>
    <w:rsid w:val="00B83F27"/>
    <w:rsid w:val="00B85CEA"/>
    <w:rsid w:val="00B86286"/>
    <w:rsid w:val="00B86A68"/>
    <w:rsid w:val="00B879A5"/>
    <w:rsid w:val="00B907E1"/>
    <w:rsid w:val="00B90922"/>
    <w:rsid w:val="00B90DB7"/>
    <w:rsid w:val="00B91263"/>
    <w:rsid w:val="00B91E23"/>
    <w:rsid w:val="00B92033"/>
    <w:rsid w:val="00B938EA"/>
    <w:rsid w:val="00B941B6"/>
    <w:rsid w:val="00B94CDD"/>
    <w:rsid w:val="00B95AAA"/>
    <w:rsid w:val="00B97648"/>
    <w:rsid w:val="00BA1231"/>
    <w:rsid w:val="00BA1304"/>
    <w:rsid w:val="00BA1A4C"/>
    <w:rsid w:val="00BA1FEB"/>
    <w:rsid w:val="00BA26AD"/>
    <w:rsid w:val="00BA3220"/>
    <w:rsid w:val="00BA4508"/>
    <w:rsid w:val="00BA4C99"/>
    <w:rsid w:val="00BA5516"/>
    <w:rsid w:val="00BA70C3"/>
    <w:rsid w:val="00BA791A"/>
    <w:rsid w:val="00BB040B"/>
    <w:rsid w:val="00BB08B0"/>
    <w:rsid w:val="00BB0AD9"/>
    <w:rsid w:val="00BB158E"/>
    <w:rsid w:val="00BB17A6"/>
    <w:rsid w:val="00BB2F44"/>
    <w:rsid w:val="00BB4A3C"/>
    <w:rsid w:val="00BB51F5"/>
    <w:rsid w:val="00BB7749"/>
    <w:rsid w:val="00BC0E31"/>
    <w:rsid w:val="00BC18D0"/>
    <w:rsid w:val="00BC1DA5"/>
    <w:rsid w:val="00BC286A"/>
    <w:rsid w:val="00BC2ABA"/>
    <w:rsid w:val="00BC32B1"/>
    <w:rsid w:val="00BC4851"/>
    <w:rsid w:val="00BC58A1"/>
    <w:rsid w:val="00BC6EB0"/>
    <w:rsid w:val="00BD015D"/>
    <w:rsid w:val="00BD31FA"/>
    <w:rsid w:val="00BD3241"/>
    <w:rsid w:val="00BD32D2"/>
    <w:rsid w:val="00BD3CEF"/>
    <w:rsid w:val="00BD5174"/>
    <w:rsid w:val="00BD58C7"/>
    <w:rsid w:val="00BD5A7D"/>
    <w:rsid w:val="00BD6134"/>
    <w:rsid w:val="00BD6B02"/>
    <w:rsid w:val="00BD7D78"/>
    <w:rsid w:val="00BE150F"/>
    <w:rsid w:val="00BE2453"/>
    <w:rsid w:val="00BE28F6"/>
    <w:rsid w:val="00BE2A6F"/>
    <w:rsid w:val="00BE6963"/>
    <w:rsid w:val="00BE7DA6"/>
    <w:rsid w:val="00BF04CE"/>
    <w:rsid w:val="00BF13DB"/>
    <w:rsid w:val="00BF5CC1"/>
    <w:rsid w:val="00BF64C8"/>
    <w:rsid w:val="00BF662F"/>
    <w:rsid w:val="00BF7D2F"/>
    <w:rsid w:val="00C0031E"/>
    <w:rsid w:val="00C014E4"/>
    <w:rsid w:val="00C01B4D"/>
    <w:rsid w:val="00C02DBB"/>
    <w:rsid w:val="00C02DC2"/>
    <w:rsid w:val="00C03993"/>
    <w:rsid w:val="00C0445E"/>
    <w:rsid w:val="00C04F6D"/>
    <w:rsid w:val="00C0662C"/>
    <w:rsid w:val="00C076C0"/>
    <w:rsid w:val="00C0791B"/>
    <w:rsid w:val="00C140D1"/>
    <w:rsid w:val="00C1481A"/>
    <w:rsid w:val="00C159B9"/>
    <w:rsid w:val="00C1649D"/>
    <w:rsid w:val="00C1747B"/>
    <w:rsid w:val="00C20D95"/>
    <w:rsid w:val="00C21B1F"/>
    <w:rsid w:val="00C2225C"/>
    <w:rsid w:val="00C245D1"/>
    <w:rsid w:val="00C250AB"/>
    <w:rsid w:val="00C269FB"/>
    <w:rsid w:val="00C317BB"/>
    <w:rsid w:val="00C3347C"/>
    <w:rsid w:val="00C34327"/>
    <w:rsid w:val="00C34A82"/>
    <w:rsid w:val="00C35043"/>
    <w:rsid w:val="00C36FEA"/>
    <w:rsid w:val="00C373A2"/>
    <w:rsid w:val="00C3771F"/>
    <w:rsid w:val="00C41869"/>
    <w:rsid w:val="00C4381F"/>
    <w:rsid w:val="00C44336"/>
    <w:rsid w:val="00C44ED0"/>
    <w:rsid w:val="00C45A51"/>
    <w:rsid w:val="00C45B8B"/>
    <w:rsid w:val="00C464BA"/>
    <w:rsid w:val="00C465C8"/>
    <w:rsid w:val="00C470C1"/>
    <w:rsid w:val="00C4734F"/>
    <w:rsid w:val="00C507C0"/>
    <w:rsid w:val="00C51A97"/>
    <w:rsid w:val="00C5495E"/>
    <w:rsid w:val="00C56F3D"/>
    <w:rsid w:val="00C56F5E"/>
    <w:rsid w:val="00C60801"/>
    <w:rsid w:val="00C60D0A"/>
    <w:rsid w:val="00C614D5"/>
    <w:rsid w:val="00C632C9"/>
    <w:rsid w:val="00C63899"/>
    <w:rsid w:val="00C640DB"/>
    <w:rsid w:val="00C6546C"/>
    <w:rsid w:val="00C65783"/>
    <w:rsid w:val="00C7052F"/>
    <w:rsid w:val="00C70B0C"/>
    <w:rsid w:val="00C71FFD"/>
    <w:rsid w:val="00C72360"/>
    <w:rsid w:val="00C730A6"/>
    <w:rsid w:val="00C73811"/>
    <w:rsid w:val="00C738DD"/>
    <w:rsid w:val="00C73DA2"/>
    <w:rsid w:val="00C75056"/>
    <w:rsid w:val="00C77828"/>
    <w:rsid w:val="00C8035C"/>
    <w:rsid w:val="00C8080C"/>
    <w:rsid w:val="00C808EF"/>
    <w:rsid w:val="00C80AA7"/>
    <w:rsid w:val="00C81440"/>
    <w:rsid w:val="00C81497"/>
    <w:rsid w:val="00C82651"/>
    <w:rsid w:val="00C828DB"/>
    <w:rsid w:val="00C82F4B"/>
    <w:rsid w:val="00C841F9"/>
    <w:rsid w:val="00C84FB7"/>
    <w:rsid w:val="00C852B6"/>
    <w:rsid w:val="00C858CB"/>
    <w:rsid w:val="00C86451"/>
    <w:rsid w:val="00C86F8F"/>
    <w:rsid w:val="00C87920"/>
    <w:rsid w:val="00C90D75"/>
    <w:rsid w:val="00C91AB6"/>
    <w:rsid w:val="00C92531"/>
    <w:rsid w:val="00C92CEE"/>
    <w:rsid w:val="00C948B3"/>
    <w:rsid w:val="00C94AB7"/>
    <w:rsid w:val="00CA0105"/>
    <w:rsid w:val="00CA03F2"/>
    <w:rsid w:val="00CA0EC4"/>
    <w:rsid w:val="00CA1378"/>
    <w:rsid w:val="00CA1FE7"/>
    <w:rsid w:val="00CA2480"/>
    <w:rsid w:val="00CA4ADE"/>
    <w:rsid w:val="00CA4FB8"/>
    <w:rsid w:val="00CA50DB"/>
    <w:rsid w:val="00CA52CE"/>
    <w:rsid w:val="00CA55B7"/>
    <w:rsid w:val="00CA6077"/>
    <w:rsid w:val="00CA6347"/>
    <w:rsid w:val="00CA68CF"/>
    <w:rsid w:val="00CB04DF"/>
    <w:rsid w:val="00CB25E8"/>
    <w:rsid w:val="00CB2FB4"/>
    <w:rsid w:val="00CB677D"/>
    <w:rsid w:val="00CB6D3C"/>
    <w:rsid w:val="00CB797E"/>
    <w:rsid w:val="00CC079B"/>
    <w:rsid w:val="00CC1130"/>
    <w:rsid w:val="00CC1B36"/>
    <w:rsid w:val="00CC1C22"/>
    <w:rsid w:val="00CC3E54"/>
    <w:rsid w:val="00CC444E"/>
    <w:rsid w:val="00CC453E"/>
    <w:rsid w:val="00CC4E9D"/>
    <w:rsid w:val="00CC61E8"/>
    <w:rsid w:val="00CC753F"/>
    <w:rsid w:val="00CC7F78"/>
    <w:rsid w:val="00CD4AB8"/>
    <w:rsid w:val="00CD5311"/>
    <w:rsid w:val="00CD709E"/>
    <w:rsid w:val="00CE0482"/>
    <w:rsid w:val="00CE1687"/>
    <w:rsid w:val="00CE19CF"/>
    <w:rsid w:val="00CE1B10"/>
    <w:rsid w:val="00CE365A"/>
    <w:rsid w:val="00CE3890"/>
    <w:rsid w:val="00CE597B"/>
    <w:rsid w:val="00CE7D00"/>
    <w:rsid w:val="00CF0455"/>
    <w:rsid w:val="00CF11F1"/>
    <w:rsid w:val="00CF1F63"/>
    <w:rsid w:val="00CF2FA5"/>
    <w:rsid w:val="00CF4398"/>
    <w:rsid w:val="00CF4847"/>
    <w:rsid w:val="00CF4EC0"/>
    <w:rsid w:val="00CF5AD3"/>
    <w:rsid w:val="00CF5C9D"/>
    <w:rsid w:val="00CF637D"/>
    <w:rsid w:val="00CF79CE"/>
    <w:rsid w:val="00D00315"/>
    <w:rsid w:val="00D0263C"/>
    <w:rsid w:val="00D0288E"/>
    <w:rsid w:val="00D036D2"/>
    <w:rsid w:val="00D0474B"/>
    <w:rsid w:val="00D04A59"/>
    <w:rsid w:val="00D0552F"/>
    <w:rsid w:val="00D060FC"/>
    <w:rsid w:val="00D07391"/>
    <w:rsid w:val="00D1004C"/>
    <w:rsid w:val="00D11A93"/>
    <w:rsid w:val="00D12135"/>
    <w:rsid w:val="00D1360E"/>
    <w:rsid w:val="00D1418B"/>
    <w:rsid w:val="00D144D8"/>
    <w:rsid w:val="00D148DC"/>
    <w:rsid w:val="00D158A5"/>
    <w:rsid w:val="00D1595C"/>
    <w:rsid w:val="00D20CBB"/>
    <w:rsid w:val="00D21213"/>
    <w:rsid w:val="00D23155"/>
    <w:rsid w:val="00D23C7C"/>
    <w:rsid w:val="00D23E58"/>
    <w:rsid w:val="00D246C8"/>
    <w:rsid w:val="00D24D40"/>
    <w:rsid w:val="00D26116"/>
    <w:rsid w:val="00D263F0"/>
    <w:rsid w:val="00D26E6F"/>
    <w:rsid w:val="00D26FEF"/>
    <w:rsid w:val="00D274E8"/>
    <w:rsid w:val="00D27698"/>
    <w:rsid w:val="00D305D5"/>
    <w:rsid w:val="00D30DCC"/>
    <w:rsid w:val="00D31388"/>
    <w:rsid w:val="00D3142C"/>
    <w:rsid w:val="00D31465"/>
    <w:rsid w:val="00D33FDF"/>
    <w:rsid w:val="00D34692"/>
    <w:rsid w:val="00D418AF"/>
    <w:rsid w:val="00D42EF9"/>
    <w:rsid w:val="00D44631"/>
    <w:rsid w:val="00D44AF0"/>
    <w:rsid w:val="00D455C8"/>
    <w:rsid w:val="00D458BF"/>
    <w:rsid w:val="00D45B9E"/>
    <w:rsid w:val="00D46EE3"/>
    <w:rsid w:val="00D46F1B"/>
    <w:rsid w:val="00D478D6"/>
    <w:rsid w:val="00D52429"/>
    <w:rsid w:val="00D52B35"/>
    <w:rsid w:val="00D52C2F"/>
    <w:rsid w:val="00D53A1E"/>
    <w:rsid w:val="00D54259"/>
    <w:rsid w:val="00D54655"/>
    <w:rsid w:val="00D54DDC"/>
    <w:rsid w:val="00D55D32"/>
    <w:rsid w:val="00D56513"/>
    <w:rsid w:val="00D5699F"/>
    <w:rsid w:val="00D56D66"/>
    <w:rsid w:val="00D56EAA"/>
    <w:rsid w:val="00D570F5"/>
    <w:rsid w:val="00D5728C"/>
    <w:rsid w:val="00D575C7"/>
    <w:rsid w:val="00D57604"/>
    <w:rsid w:val="00D57673"/>
    <w:rsid w:val="00D61A59"/>
    <w:rsid w:val="00D630C2"/>
    <w:rsid w:val="00D63136"/>
    <w:rsid w:val="00D6339A"/>
    <w:rsid w:val="00D634BC"/>
    <w:rsid w:val="00D6656B"/>
    <w:rsid w:val="00D67216"/>
    <w:rsid w:val="00D674C9"/>
    <w:rsid w:val="00D67D02"/>
    <w:rsid w:val="00D724A6"/>
    <w:rsid w:val="00D72AD3"/>
    <w:rsid w:val="00D73383"/>
    <w:rsid w:val="00D73452"/>
    <w:rsid w:val="00D7364E"/>
    <w:rsid w:val="00D7497E"/>
    <w:rsid w:val="00D80049"/>
    <w:rsid w:val="00D82382"/>
    <w:rsid w:val="00D82F3C"/>
    <w:rsid w:val="00D84241"/>
    <w:rsid w:val="00D850A4"/>
    <w:rsid w:val="00D85105"/>
    <w:rsid w:val="00D85BCB"/>
    <w:rsid w:val="00D87B21"/>
    <w:rsid w:val="00D87C00"/>
    <w:rsid w:val="00D87E32"/>
    <w:rsid w:val="00D90EE3"/>
    <w:rsid w:val="00D91CBA"/>
    <w:rsid w:val="00D92C38"/>
    <w:rsid w:val="00D9329D"/>
    <w:rsid w:val="00D9439A"/>
    <w:rsid w:val="00D949CC"/>
    <w:rsid w:val="00D94F14"/>
    <w:rsid w:val="00D96105"/>
    <w:rsid w:val="00D9758B"/>
    <w:rsid w:val="00D9787F"/>
    <w:rsid w:val="00DA189D"/>
    <w:rsid w:val="00DA2226"/>
    <w:rsid w:val="00DA3D7A"/>
    <w:rsid w:val="00DA3FEE"/>
    <w:rsid w:val="00DA430E"/>
    <w:rsid w:val="00DA4AE7"/>
    <w:rsid w:val="00DA5C13"/>
    <w:rsid w:val="00DA6E9B"/>
    <w:rsid w:val="00DA6F6A"/>
    <w:rsid w:val="00DB007F"/>
    <w:rsid w:val="00DB10B2"/>
    <w:rsid w:val="00DB145E"/>
    <w:rsid w:val="00DB174B"/>
    <w:rsid w:val="00DB1C45"/>
    <w:rsid w:val="00DB3CDA"/>
    <w:rsid w:val="00DB3FD2"/>
    <w:rsid w:val="00DB41C9"/>
    <w:rsid w:val="00DB72D1"/>
    <w:rsid w:val="00DC059B"/>
    <w:rsid w:val="00DC14D6"/>
    <w:rsid w:val="00DC2CE7"/>
    <w:rsid w:val="00DC3C71"/>
    <w:rsid w:val="00DC4B69"/>
    <w:rsid w:val="00DC51B2"/>
    <w:rsid w:val="00DC53C8"/>
    <w:rsid w:val="00DC53E9"/>
    <w:rsid w:val="00DD0C01"/>
    <w:rsid w:val="00DD395A"/>
    <w:rsid w:val="00DD3DE6"/>
    <w:rsid w:val="00DD4754"/>
    <w:rsid w:val="00DD5DB5"/>
    <w:rsid w:val="00DD641B"/>
    <w:rsid w:val="00DD6C84"/>
    <w:rsid w:val="00DD7757"/>
    <w:rsid w:val="00DE00BC"/>
    <w:rsid w:val="00DE0100"/>
    <w:rsid w:val="00DE0EAB"/>
    <w:rsid w:val="00DE1457"/>
    <w:rsid w:val="00DE1C61"/>
    <w:rsid w:val="00DE25CE"/>
    <w:rsid w:val="00DE2825"/>
    <w:rsid w:val="00DE3D3E"/>
    <w:rsid w:val="00DE3D8B"/>
    <w:rsid w:val="00DE506F"/>
    <w:rsid w:val="00DE5A9C"/>
    <w:rsid w:val="00DE5CD0"/>
    <w:rsid w:val="00DE644F"/>
    <w:rsid w:val="00DE75F7"/>
    <w:rsid w:val="00DE7725"/>
    <w:rsid w:val="00DE7B6E"/>
    <w:rsid w:val="00DF0273"/>
    <w:rsid w:val="00DF1721"/>
    <w:rsid w:val="00DF1CEB"/>
    <w:rsid w:val="00DF4B84"/>
    <w:rsid w:val="00DF66A8"/>
    <w:rsid w:val="00DF70DF"/>
    <w:rsid w:val="00DF7221"/>
    <w:rsid w:val="00E02082"/>
    <w:rsid w:val="00E02636"/>
    <w:rsid w:val="00E0404E"/>
    <w:rsid w:val="00E05EA6"/>
    <w:rsid w:val="00E06C1D"/>
    <w:rsid w:val="00E11A5F"/>
    <w:rsid w:val="00E13C82"/>
    <w:rsid w:val="00E13E28"/>
    <w:rsid w:val="00E1414D"/>
    <w:rsid w:val="00E14475"/>
    <w:rsid w:val="00E144AF"/>
    <w:rsid w:val="00E165E6"/>
    <w:rsid w:val="00E16948"/>
    <w:rsid w:val="00E17BD0"/>
    <w:rsid w:val="00E20338"/>
    <w:rsid w:val="00E2035D"/>
    <w:rsid w:val="00E207D7"/>
    <w:rsid w:val="00E21E5E"/>
    <w:rsid w:val="00E241CD"/>
    <w:rsid w:val="00E2440E"/>
    <w:rsid w:val="00E24FB2"/>
    <w:rsid w:val="00E257E2"/>
    <w:rsid w:val="00E26DA5"/>
    <w:rsid w:val="00E30B3C"/>
    <w:rsid w:val="00E3147F"/>
    <w:rsid w:val="00E31868"/>
    <w:rsid w:val="00E31A39"/>
    <w:rsid w:val="00E32594"/>
    <w:rsid w:val="00E329E4"/>
    <w:rsid w:val="00E33177"/>
    <w:rsid w:val="00E359A9"/>
    <w:rsid w:val="00E36AF2"/>
    <w:rsid w:val="00E373AB"/>
    <w:rsid w:val="00E37F83"/>
    <w:rsid w:val="00E40F6C"/>
    <w:rsid w:val="00E43EBA"/>
    <w:rsid w:val="00E462C9"/>
    <w:rsid w:val="00E47A07"/>
    <w:rsid w:val="00E47C08"/>
    <w:rsid w:val="00E50880"/>
    <w:rsid w:val="00E5122E"/>
    <w:rsid w:val="00E5159C"/>
    <w:rsid w:val="00E52199"/>
    <w:rsid w:val="00E53FC2"/>
    <w:rsid w:val="00E54559"/>
    <w:rsid w:val="00E54794"/>
    <w:rsid w:val="00E55DF3"/>
    <w:rsid w:val="00E57599"/>
    <w:rsid w:val="00E60907"/>
    <w:rsid w:val="00E61807"/>
    <w:rsid w:val="00E6447D"/>
    <w:rsid w:val="00E64705"/>
    <w:rsid w:val="00E64B58"/>
    <w:rsid w:val="00E6696F"/>
    <w:rsid w:val="00E67322"/>
    <w:rsid w:val="00E714BB"/>
    <w:rsid w:val="00E71F48"/>
    <w:rsid w:val="00E73F21"/>
    <w:rsid w:val="00E749B4"/>
    <w:rsid w:val="00E762F3"/>
    <w:rsid w:val="00E767C3"/>
    <w:rsid w:val="00E775DB"/>
    <w:rsid w:val="00E77A72"/>
    <w:rsid w:val="00E77D80"/>
    <w:rsid w:val="00E800F2"/>
    <w:rsid w:val="00E81E95"/>
    <w:rsid w:val="00E81EDB"/>
    <w:rsid w:val="00E81F00"/>
    <w:rsid w:val="00E8359E"/>
    <w:rsid w:val="00E8393B"/>
    <w:rsid w:val="00E84E1C"/>
    <w:rsid w:val="00E850F1"/>
    <w:rsid w:val="00E85787"/>
    <w:rsid w:val="00E85A4C"/>
    <w:rsid w:val="00E9027D"/>
    <w:rsid w:val="00E90F47"/>
    <w:rsid w:val="00E93106"/>
    <w:rsid w:val="00E93D1B"/>
    <w:rsid w:val="00E949E8"/>
    <w:rsid w:val="00E94BF5"/>
    <w:rsid w:val="00E9586F"/>
    <w:rsid w:val="00E96524"/>
    <w:rsid w:val="00EA303F"/>
    <w:rsid w:val="00EA45E1"/>
    <w:rsid w:val="00EA5A55"/>
    <w:rsid w:val="00EA5F20"/>
    <w:rsid w:val="00EA6865"/>
    <w:rsid w:val="00EA6A37"/>
    <w:rsid w:val="00EA70B2"/>
    <w:rsid w:val="00EB16CE"/>
    <w:rsid w:val="00EB2A18"/>
    <w:rsid w:val="00EB2F4F"/>
    <w:rsid w:val="00EB495F"/>
    <w:rsid w:val="00EB4C98"/>
    <w:rsid w:val="00EB5A71"/>
    <w:rsid w:val="00EB6643"/>
    <w:rsid w:val="00EB6C6C"/>
    <w:rsid w:val="00EB7774"/>
    <w:rsid w:val="00EC025D"/>
    <w:rsid w:val="00EC1453"/>
    <w:rsid w:val="00EC2812"/>
    <w:rsid w:val="00EC2984"/>
    <w:rsid w:val="00EC3AA1"/>
    <w:rsid w:val="00EC5DD8"/>
    <w:rsid w:val="00ED083D"/>
    <w:rsid w:val="00ED21CE"/>
    <w:rsid w:val="00ED7706"/>
    <w:rsid w:val="00ED7BA8"/>
    <w:rsid w:val="00EE094E"/>
    <w:rsid w:val="00EE09AD"/>
    <w:rsid w:val="00EE0D17"/>
    <w:rsid w:val="00EE2350"/>
    <w:rsid w:val="00EE2365"/>
    <w:rsid w:val="00EE2A45"/>
    <w:rsid w:val="00EE4294"/>
    <w:rsid w:val="00EE4780"/>
    <w:rsid w:val="00EE5092"/>
    <w:rsid w:val="00EE59C1"/>
    <w:rsid w:val="00EE7A5C"/>
    <w:rsid w:val="00EF012B"/>
    <w:rsid w:val="00EF1993"/>
    <w:rsid w:val="00EF2B21"/>
    <w:rsid w:val="00EF3546"/>
    <w:rsid w:val="00EF3856"/>
    <w:rsid w:val="00EF3D62"/>
    <w:rsid w:val="00EF6631"/>
    <w:rsid w:val="00EF674D"/>
    <w:rsid w:val="00F002A4"/>
    <w:rsid w:val="00F0053A"/>
    <w:rsid w:val="00F02923"/>
    <w:rsid w:val="00F05CD9"/>
    <w:rsid w:val="00F072CE"/>
    <w:rsid w:val="00F0798D"/>
    <w:rsid w:val="00F07F7A"/>
    <w:rsid w:val="00F1073A"/>
    <w:rsid w:val="00F10DAF"/>
    <w:rsid w:val="00F1151A"/>
    <w:rsid w:val="00F11FB2"/>
    <w:rsid w:val="00F1284D"/>
    <w:rsid w:val="00F131A4"/>
    <w:rsid w:val="00F142E0"/>
    <w:rsid w:val="00F14C92"/>
    <w:rsid w:val="00F159FF"/>
    <w:rsid w:val="00F15F81"/>
    <w:rsid w:val="00F162C0"/>
    <w:rsid w:val="00F1635E"/>
    <w:rsid w:val="00F2073A"/>
    <w:rsid w:val="00F20A91"/>
    <w:rsid w:val="00F21173"/>
    <w:rsid w:val="00F24D7A"/>
    <w:rsid w:val="00F25A2C"/>
    <w:rsid w:val="00F25B12"/>
    <w:rsid w:val="00F26773"/>
    <w:rsid w:val="00F27766"/>
    <w:rsid w:val="00F27FA2"/>
    <w:rsid w:val="00F306B6"/>
    <w:rsid w:val="00F30D1F"/>
    <w:rsid w:val="00F30F34"/>
    <w:rsid w:val="00F311E2"/>
    <w:rsid w:val="00F312AF"/>
    <w:rsid w:val="00F319E8"/>
    <w:rsid w:val="00F31E87"/>
    <w:rsid w:val="00F32A5C"/>
    <w:rsid w:val="00F34E92"/>
    <w:rsid w:val="00F360B6"/>
    <w:rsid w:val="00F36215"/>
    <w:rsid w:val="00F365C3"/>
    <w:rsid w:val="00F36DA8"/>
    <w:rsid w:val="00F36DCA"/>
    <w:rsid w:val="00F37BDD"/>
    <w:rsid w:val="00F4042D"/>
    <w:rsid w:val="00F41F9E"/>
    <w:rsid w:val="00F43D09"/>
    <w:rsid w:val="00F45029"/>
    <w:rsid w:val="00F453D9"/>
    <w:rsid w:val="00F458CD"/>
    <w:rsid w:val="00F4610F"/>
    <w:rsid w:val="00F46981"/>
    <w:rsid w:val="00F469B5"/>
    <w:rsid w:val="00F471CE"/>
    <w:rsid w:val="00F54388"/>
    <w:rsid w:val="00F54E11"/>
    <w:rsid w:val="00F56F4C"/>
    <w:rsid w:val="00F57A3B"/>
    <w:rsid w:val="00F57D52"/>
    <w:rsid w:val="00F6070E"/>
    <w:rsid w:val="00F61218"/>
    <w:rsid w:val="00F614CB"/>
    <w:rsid w:val="00F61FAA"/>
    <w:rsid w:val="00F62B06"/>
    <w:rsid w:val="00F62FCD"/>
    <w:rsid w:val="00F6302A"/>
    <w:rsid w:val="00F639CE"/>
    <w:rsid w:val="00F63ACF"/>
    <w:rsid w:val="00F64060"/>
    <w:rsid w:val="00F642F2"/>
    <w:rsid w:val="00F65A1E"/>
    <w:rsid w:val="00F65DDB"/>
    <w:rsid w:val="00F65F51"/>
    <w:rsid w:val="00F663C9"/>
    <w:rsid w:val="00F66A33"/>
    <w:rsid w:val="00F66BDB"/>
    <w:rsid w:val="00F6745E"/>
    <w:rsid w:val="00F7048C"/>
    <w:rsid w:val="00F70B22"/>
    <w:rsid w:val="00F712A1"/>
    <w:rsid w:val="00F71491"/>
    <w:rsid w:val="00F7188A"/>
    <w:rsid w:val="00F71DD2"/>
    <w:rsid w:val="00F72558"/>
    <w:rsid w:val="00F741D1"/>
    <w:rsid w:val="00F74282"/>
    <w:rsid w:val="00F76456"/>
    <w:rsid w:val="00F8097B"/>
    <w:rsid w:val="00F80AFC"/>
    <w:rsid w:val="00F80E92"/>
    <w:rsid w:val="00F81303"/>
    <w:rsid w:val="00F82DCB"/>
    <w:rsid w:val="00F82EC7"/>
    <w:rsid w:val="00F8374B"/>
    <w:rsid w:val="00F86CF3"/>
    <w:rsid w:val="00F86DC8"/>
    <w:rsid w:val="00F872C1"/>
    <w:rsid w:val="00F8772D"/>
    <w:rsid w:val="00F877DA"/>
    <w:rsid w:val="00F87B15"/>
    <w:rsid w:val="00F91246"/>
    <w:rsid w:val="00F91A34"/>
    <w:rsid w:val="00F93370"/>
    <w:rsid w:val="00F945B1"/>
    <w:rsid w:val="00F94BD1"/>
    <w:rsid w:val="00F95F28"/>
    <w:rsid w:val="00F96035"/>
    <w:rsid w:val="00F97FF7"/>
    <w:rsid w:val="00FA007F"/>
    <w:rsid w:val="00FA054A"/>
    <w:rsid w:val="00FA69BE"/>
    <w:rsid w:val="00FA7031"/>
    <w:rsid w:val="00FA717A"/>
    <w:rsid w:val="00FA7879"/>
    <w:rsid w:val="00FB146D"/>
    <w:rsid w:val="00FB1E09"/>
    <w:rsid w:val="00FB2588"/>
    <w:rsid w:val="00FB352A"/>
    <w:rsid w:val="00FB3A05"/>
    <w:rsid w:val="00FB3C36"/>
    <w:rsid w:val="00FB3F7E"/>
    <w:rsid w:val="00FB62DB"/>
    <w:rsid w:val="00FC1A8E"/>
    <w:rsid w:val="00FC26B7"/>
    <w:rsid w:val="00FC2FF9"/>
    <w:rsid w:val="00FC385F"/>
    <w:rsid w:val="00FC3C60"/>
    <w:rsid w:val="00FC4288"/>
    <w:rsid w:val="00FC67C7"/>
    <w:rsid w:val="00FC6D96"/>
    <w:rsid w:val="00FC6DF4"/>
    <w:rsid w:val="00FC714B"/>
    <w:rsid w:val="00FC7880"/>
    <w:rsid w:val="00FD0912"/>
    <w:rsid w:val="00FD2182"/>
    <w:rsid w:val="00FD2727"/>
    <w:rsid w:val="00FD2DC2"/>
    <w:rsid w:val="00FD5398"/>
    <w:rsid w:val="00FD5AB3"/>
    <w:rsid w:val="00FD5B27"/>
    <w:rsid w:val="00FE0508"/>
    <w:rsid w:val="00FE14F9"/>
    <w:rsid w:val="00FE3D81"/>
    <w:rsid w:val="00FE4A7D"/>
    <w:rsid w:val="00FE5F9A"/>
    <w:rsid w:val="00FE61F4"/>
    <w:rsid w:val="00FE798C"/>
    <w:rsid w:val="00FF17E4"/>
    <w:rsid w:val="00FF1D8C"/>
    <w:rsid w:val="00FF2249"/>
    <w:rsid w:val="00FF354D"/>
    <w:rsid w:val="00FF3C0D"/>
    <w:rsid w:val="00FF3F31"/>
    <w:rsid w:val="00FF5643"/>
    <w:rsid w:val="00FF5850"/>
    <w:rsid w:val="00FF5AD8"/>
    <w:rsid w:val="00FF61CF"/>
    <w:rsid w:val="00FF7979"/>
    <w:rsid w:val="01911F8F"/>
    <w:rsid w:val="09906914"/>
    <w:rsid w:val="09B45DA5"/>
    <w:rsid w:val="0B355D1C"/>
    <w:rsid w:val="0F1C0961"/>
    <w:rsid w:val="140B063C"/>
    <w:rsid w:val="161539EC"/>
    <w:rsid w:val="18A35124"/>
    <w:rsid w:val="1C956D3F"/>
    <w:rsid w:val="1EA50AA2"/>
    <w:rsid w:val="205E40F2"/>
    <w:rsid w:val="299417BE"/>
    <w:rsid w:val="2B0F1ADF"/>
    <w:rsid w:val="2B9C5FCF"/>
    <w:rsid w:val="2CAC283C"/>
    <w:rsid w:val="35374B6C"/>
    <w:rsid w:val="3B867DBF"/>
    <w:rsid w:val="43294BAD"/>
    <w:rsid w:val="47FA6424"/>
    <w:rsid w:val="51DA578B"/>
    <w:rsid w:val="59B154E5"/>
    <w:rsid w:val="5ADE49DF"/>
    <w:rsid w:val="5DE20ABA"/>
    <w:rsid w:val="639D5C25"/>
    <w:rsid w:val="67AC4E61"/>
    <w:rsid w:val="6AD10BCE"/>
    <w:rsid w:val="6C4A2DE8"/>
    <w:rsid w:val="70880983"/>
    <w:rsid w:val="73C64105"/>
    <w:rsid w:val="75755C29"/>
    <w:rsid w:val="7CE22433"/>
    <w:rsid w:val="7DDE0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57E21F"/>
  <w15:docId w15:val="{99ADC7DE-55C7-4317-8C72-B51F862B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425"/>
      </w:tabs>
      <w:spacing w:before="260" w:after="260" w:line="48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z w:val="30"/>
      <w:szCs w:val="30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clear" w:pos="1920"/>
        <w:tab w:val="left" w:pos="1211"/>
      </w:tabs>
      <w:spacing w:before="240" w:after="290" w:line="480" w:lineRule="auto"/>
      <w:ind w:left="1211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" w:eastAsia="黑体" w:hAnsi="Arial"/>
      <w:b/>
      <w:bCs/>
      <w:sz w:val="24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1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eastAsia="黑体" w:hAnsi="Arial"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a">
    <w:name w:val="Subtitle"/>
    <w:basedOn w:val="a"/>
    <w:next w:val="a"/>
    <w:link w:val="ab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qFormat/>
    <w:rPr>
      <w:rFonts w:ascii="Courier New" w:hAnsi="Courier New" w:cs="Courier New"/>
      <w:sz w:val="20"/>
      <w:szCs w:val="20"/>
    </w:rPr>
  </w:style>
  <w:style w:type="paragraph" w:styleId="ac">
    <w:name w:val="Title"/>
    <w:basedOn w:val="a"/>
    <w:qFormat/>
    <w:pPr>
      <w:spacing w:before="240" w:after="60"/>
      <w:jc w:val="center"/>
      <w:outlineLvl w:val="0"/>
    </w:pPr>
    <w:rPr>
      <w:rFonts w:ascii="Arial" w:eastAsia="黑体" w:hAnsi="Arial" w:cs="Arial"/>
      <w:b/>
      <w:bCs/>
      <w:sz w:val="52"/>
      <w:szCs w:val="52"/>
    </w:rPr>
  </w:style>
  <w:style w:type="character" w:styleId="ad">
    <w:name w:val="page number"/>
    <w:basedOn w:val="a0"/>
    <w:qFormat/>
  </w:style>
  <w:style w:type="character" w:styleId="ae">
    <w:name w:val="Hyperlink"/>
    <w:uiPriority w:val="99"/>
    <w:qFormat/>
    <w:rPr>
      <w:color w:val="0000FF"/>
      <w:u w:val="single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Professional"/>
    <w:basedOn w:val="a1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paragraph" w:customStyle="1" w:styleId="Char1CharCharChar">
    <w:name w:val="Char1 Char Char Char"/>
    <w:basedOn w:val="a"/>
    <w:qFormat/>
    <w:pPr>
      <w:ind w:leftChars="85" w:left="178"/>
    </w:pPr>
    <w:rPr>
      <w:rFonts w:ascii="Tahoma" w:hAnsi="Tahoma"/>
      <w:sz w:val="24"/>
      <w:szCs w:val="20"/>
    </w:rPr>
  </w:style>
  <w:style w:type="paragraph" w:customStyle="1" w:styleId="CharCharCharCharCharChar1CharCharCharChar">
    <w:name w:val="Char Char Char Char Char Char1 Char Char Char Char"/>
    <w:basedOn w:val="a"/>
    <w:qFormat/>
    <w:pPr>
      <w:widowControl/>
      <w:adjustRightInd w:val="0"/>
      <w:snapToGrid w:val="0"/>
      <w:spacing w:before="156" w:after="160" w:line="240" w:lineRule="exact"/>
      <w:ind w:firstLineChars="200" w:firstLine="560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b">
    <w:name w:val="副标题 字符"/>
    <w:link w:val="aa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CharCharCharCharCharChar1CharCharCharChar1">
    <w:name w:val="Char Char Char Char Char Char1 Char Char Char Char1"/>
    <w:basedOn w:val="a"/>
    <w:qFormat/>
    <w:pPr>
      <w:widowControl/>
      <w:adjustRightInd w:val="0"/>
      <w:snapToGrid w:val="0"/>
      <w:spacing w:before="156" w:after="160" w:line="240" w:lineRule="exact"/>
      <w:ind w:firstLineChars="200" w:firstLine="560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CharCharCharCharCharChar1CharCharCharChar2">
    <w:name w:val="Char Char Char Char Char Char1 Char Char Char Char2"/>
    <w:basedOn w:val="a"/>
    <w:qFormat/>
    <w:pPr>
      <w:widowControl/>
      <w:adjustRightInd w:val="0"/>
      <w:snapToGrid w:val="0"/>
      <w:spacing w:before="156" w:after="160" w:line="240" w:lineRule="exact"/>
      <w:ind w:firstLineChars="200" w:firstLine="560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op">
    <w:name w:val="prop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" w:eastAsia="黑体" w:hAnsi="Arial"/>
      <w:b/>
      <w:bCs/>
      <w:sz w:val="30"/>
      <w:szCs w:val="30"/>
    </w:rPr>
  </w:style>
  <w:style w:type="character" w:customStyle="1" w:styleId="q">
    <w:name w:val="q"/>
    <w:basedOn w:val="a0"/>
    <w:qFormat/>
  </w:style>
  <w:style w:type="character" w:customStyle="1" w:styleId="bool">
    <w:name w:val="bool"/>
    <w:basedOn w:val="a0"/>
    <w:qFormat/>
  </w:style>
  <w:style w:type="character" w:customStyle="1" w:styleId="string">
    <w:name w:val="string"/>
    <w:basedOn w:val="a0"/>
    <w:qFormat/>
  </w:style>
  <w:style w:type="character" w:customStyle="1" w:styleId="num">
    <w:name w:val="num"/>
    <w:basedOn w:val="a0"/>
    <w:qFormat/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Arial" w:eastAsia="黑体" w:hAnsi="Arial" w:cs="宋体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cinema.dadicinema.com/film/getHitFilm?cinemaCode=11082201&amp;l=10&amp;p=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hangHeng\Documents\office\&#22823;&#22320;-&#20013;&#25991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8B9D94-B1F7-4954-8165-298E6E66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大地-中文.dotx</Template>
  <TotalTime>67</TotalTime>
  <Pages>1</Pages>
  <Words>15744</Words>
  <Characters>89745</Characters>
  <Application>Microsoft Office Word</Application>
  <DocSecurity>0</DocSecurity>
  <Lines>747</Lines>
  <Paragraphs>210</Paragraphs>
  <ScaleCrop>false</ScaleCrop>
  <Company/>
  <LinksUpToDate>false</LinksUpToDate>
  <CharactersWithSpaces>105279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ZhangHeng</dc:creator>
  <cp:lastModifiedBy>yinxg</cp:lastModifiedBy>
  <cp:revision>1495</cp:revision>
  <cp:lastPrinted>2013-09-10T03:06:00Z</cp:lastPrinted>
  <dcterms:created xsi:type="dcterms:W3CDTF">2017-01-22T06:38:00Z</dcterms:created>
  <dcterms:modified xsi:type="dcterms:W3CDTF">2018-10-22T06:37:00Z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